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B6B1" w14:textId="3C123392" w:rsidR="003372D3" w:rsidRPr="00B70763" w:rsidRDefault="00EA0CCF" w:rsidP="003372D3">
      <w:pPr>
        <w:pStyle w:val="Title"/>
        <w:tabs>
          <w:tab w:val="left" w:pos="2970"/>
          <w:tab w:val="left" w:pos="3060"/>
        </w:tabs>
        <w:jc w:val="right"/>
      </w:pPr>
      <w:r w:rsidRPr="00B70763">
        <w:t>BioTS</w:t>
      </w:r>
    </w:p>
    <w:p w14:paraId="1E7C621E" w14:textId="503214EA" w:rsidR="003372D3" w:rsidRPr="00B70763" w:rsidRDefault="00EA0CCF" w:rsidP="003372D3">
      <w:pPr>
        <w:pStyle w:val="Title"/>
        <w:jc w:val="right"/>
      </w:pPr>
      <w:r w:rsidRPr="00B70763">
        <w:t>BioTracking Serbia</w:t>
      </w:r>
    </w:p>
    <w:p w14:paraId="24CCED1F" w14:textId="77777777" w:rsidR="00206E1F" w:rsidRPr="00B70763" w:rsidRDefault="00206E1F" w:rsidP="003372D3">
      <w:pPr>
        <w:pStyle w:val="Title"/>
        <w:jc w:val="right"/>
      </w:pPr>
      <w:r w:rsidRPr="00B70763">
        <w:t xml:space="preserve"> </w:t>
      </w:r>
    </w:p>
    <w:p w14:paraId="64B17808" w14:textId="77777777" w:rsidR="00206E1F" w:rsidRPr="00B70763" w:rsidRDefault="00397DD2">
      <w:pPr>
        <w:pStyle w:val="Title"/>
        <w:jc w:val="right"/>
      </w:pPr>
      <w:r w:rsidRPr="00B70763">
        <w:t>Specifikacija zahteva</w:t>
      </w:r>
    </w:p>
    <w:p w14:paraId="0756A679" w14:textId="77777777" w:rsidR="00206E1F" w:rsidRPr="00B70763" w:rsidRDefault="00206E1F">
      <w:pPr>
        <w:pStyle w:val="Title"/>
        <w:jc w:val="right"/>
      </w:pPr>
    </w:p>
    <w:p w14:paraId="223D2216" w14:textId="52D66201" w:rsidR="00206E1F" w:rsidRPr="00B70763" w:rsidRDefault="003372D3" w:rsidP="003372D3">
      <w:pPr>
        <w:pStyle w:val="Title"/>
        <w:jc w:val="right"/>
        <w:rPr>
          <w:sz w:val="28"/>
        </w:rPr>
      </w:pPr>
      <w:r w:rsidRPr="00B70763">
        <w:rPr>
          <w:sz w:val="28"/>
        </w:rPr>
        <w:t>Verzija</w:t>
      </w:r>
      <w:r w:rsidR="00206E1F" w:rsidRPr="00B70763">
        <w:rPr>
          <w:sz w:val="28"/>
        </w:rPr>
        <w:t xml:space="preserve"> </w:t>
      </w:r>
      <w:r w:rsidR="00BD252D">
        <w:rPr>
          <w:sz w:val="28"/>
        </w:rPr>
        <w:t>2</w:t>
      </w:r>
      <w:r w:rsidR="00206E1F" w:rsidRPr="00B70763">
        <w:rPr>
          <w:sz w:val="28"/>
        </w:rPr>
        <w:t>.</w:t>
      </w:r>
      <w:r w:rsidR="00C24D97">
        <w:rPr>
          <w:sz w:val="28"/>
        </w:rPr>
        <w:t>1</w:t>
      </w:r>
    </w:p>
    <w:p w14:paraId="1E516D54" w14:textId="77777777" w:rsidR="00206E1F" w:rsidRPr="00B70763" w:rsidRDefault="00206E1F">
      <w:pPr>
        <w:pStyle w:val="Title"/>
        <w:rPr>
          <w:sz w:val="28"/>
        </w:rPr>
        <w:sectPr w:rsidR="00206E1F" w:rsidRPr="00B70763" w:rsidSect="00C958A5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4DBDFFF" w14:textId="77777777" w:rsidR="00206E1F" w:rsidRPr="00B70763" w:rsidRDefault="003372D3">
      <w:pPr>
        <w:pStyle w:val="Title"/>
      </w:pPr>
      <w:r w:rsidRPr="00B70763"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B70763" w14:paraId="2C8F97CA" w14:textId="77777777">
        <w:tc>
          <w:tcPr>
            <w:tcW w:w="2304" w:type="dxa"/>
          </w:tcPr>
          <w:p w14:paraId="722D011E" w14:textId="77777777" w:rsidR="00206E1F" w:rsidRPr="00B70763" w:rsidRDefault="003372D3">
            <w:pPr>
              <w:pStyle w:val="Tabletext"/>
              <w:jc w:val="center"/>
              <w:rPr>
                <w:b/>
              </w:rPr>
            </w:pPr>
            <w:r w:rsidRPr="00B70763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4390C0AD" w14:textId="77777777" w:rsidR="00206E1F" w:rsidRPr="00B70763" w:rsidRDefault="003372D3">
            <w:pPr>
              <w:pStyle w:val="Tabletext"/>
              <w:jc w:val="center"/>
              <w:rPr>
                <w:b/>
              </w:rPr>
            </w:pPr>
            <w:r w:rsidRPr="00B70763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33C9287" w14:textId="77777777" w:rsidR="00206E1F" w:rsidRPr="00B70763" w:rsidRDefault="003372D3">
            <w:pPr>
              <w:pStyle w:val="Tabletext"/>
              <w:jc w:val="center"/>
              <w:rPr>
                <w:b/>
              </w:rPr>
            </w:pPr>
            <w:r w:rsidRPr="00B70763">
              <w:rPr>
                <w:b/>
              </w:rPr>
              <w:t>Opis</w:t>
            </w:r>
          </w:p>
        </w:tc>
        <w:tc>
          <w:tcPr>
            <w:tcW w:w="2304" w:type="dxa"/>
          </w:tcPr>
          <w:p w14:paraId="65CE0B2D" w14:textId="77777777" w:rsidR="00206E1F" w:rsidRPr="00B70763" w:rsidRDefault="003372D3">
            <w:pPr>
              <w:pStyle w:val="Tabletext"/>
              <w:jc w:val="center"/>
              <w:rPr>
                <w:b/>
              </w:rPr>
            </w:pPr>
            <w:r w:rsidRPr="00B70763">
              <w:rPr>
                <w:b/>
              </w:rPr>
              <w:t>Autor</w:t>
            </w:r>
          </w:p>
        </w:tc>
      </w:tr>
      <w:tr w:rsidR="003372D3" w:rsidRPr="00B70763" w14:paraId="472443B2" w14:textId="77777777">
        <w:tc>
          <w:tcPr>
            <w:tcW w:w="2304" w:type="dxa"/>
          </w:tcPr>
          <w:p w14:paraId="1BBEDD14" w14:textId="32199BE6" w:rsidR="003372D3" w:rsidRPr="00B70763" w:rsidRDefault="00EA0CCF" w:rsidP="00206E1F">
            <w:pPr>
              <w:pStyle w:val="Tabletext"/>
            </w:pPr>
            <w:r w:rsidRPr="00B70763">
              <w:t>28.03.2024.</w:t>
            </w:r>
          </w:p>
        </w:tc>
        <w:tc>
          <w:tcPr>
            <w:tcW w:w="1152" w:type="dxa"/>
          </w:tcPr>
          <w:p w14:paraId="043400B1" w14:textId="77777777" w:rsidR="003372D3" w:rsidRPr="00B70763" w:rsidRDefault="00397DD2" w:rsidP="00206E1F">
            <w:pPr>
              <w:pStyle w:val="Tabletext"/>
            </w:pPr>
            <w:r w:rsidRPr="00B70763">
              <w:t>Nacrt</w:t>
            </w:r>
          </w:p>
        </w:tc>
        <w:tc>
          <w:tcPr>
            <w:tcW w:w="3744" w:type="dxa"/>
          </w:tcPr>
          <w:p w14:paraId="5A0B3129" w14:textId="77777777" w:rsidR="003372D3" w:rsidRPr="00B70763" w:rsidRDefault="00397DD2" w:rsidP="00206E1F">
            <w:pPr>
              <w:pStyle w:val="Tabletext"/>
            </w:pPr>
            <w:r w:rsidRPr="00B70763">
              <w:t>Inicijalna verzija</w:t>
            </w:r>
          </w:p>
        </w:tc>
        <w:tc>
          <w:tcPr>
            <w:tcW w:w="2304" w:type="dxa"/>
          </w:tcPr>
          <w:p w14:paraId="7A69C7D6" w14:textId="0FBAFC56" w:rsidR="003372D3" w:rsidRPr="00B70763" w:rsidRDefault="00EA0CCF" w:rsidP="003372D3">
            <w:pPr>
              <w:pStyle w:val="Tabletext"/>
            </w:pPr>
            <w:r w:rsidRPr="00B70763">
              <w:t>Taškov Vukan</w:t>
            </w:r>
          </w:p>
        </w:tc>
      </w:tr>
      <w:tr w:rsidR="003372D3" w:rsidRPr="00B70763" w14:paraId="4B6A342E" w14:textId="77777777">
        <w:tc>
          <w:tcPr>
            <w:tcW w:w="2304" w:type="dxa"/>
          </w:tcPr>
          <w:p w14:paraId="5545CD51" w14:textId="05B959DC" w:rsidR="003372D3" w:rsidRPr="00B70763" w:rsidRDefault="00EA0CCF">
            <w:pPr>
              <w:pStyle w:val="Tabletext"/>
            </w:pPr>
            <w:r w:rsidRPr="00B70763">
              <w:t>29.03.2024.</w:t>
            </w:r>
          </w:p>
        </w:tc>
        <w:tc>
          <w:tcPr>
            <w:tcW w:w="1152" w:type="dxa"/>
          </w:tcPr>
          <w:p w14:paraId="71E28B77" w14:textId="77777777" w:rsidR="003372D3" w:rsidRPr="00B70763" w:rsidRDefault="00397DD2">
            <w:pPr>
              <w:pStyle w:val="Tabletext"/>
            </w:pPr>
            <w:r w:rsidRPr="00B70763">
              <w:t>1.0</w:t>
            </w:r>
          </w:p>
        </w:tc>
        <w:tc>
          <w:tcPr>
            <w:tcW w:w="3744" w:type="dxa"/>
          </w:tcPr>
          <w:p w14:paraId="1B0D5BC7" w14:textId="200C7B2E" w:rsidR="003372D3" w:rsidRPr="00B70763" w:rsidRDefault="00AF0D74">
            <w:pPr>
              <w:pStyle w:val="Tabletext"/>
            </w:pPr>
            <w:r>
              <w:t>Dopuna inicijalne verzije</w:t>
            </w:r>
          </w:p>
        </w:tc>
        <w:tc>
          <w:tcPr>
            <w:tcW w:w="2304" w:type="dxa"/>
          </w:tcPr>
          <w:p w14:paraId="6A86AB65" w14:textId="1BBE6B2C" w:rsidR="00EA0CCF" w:rsidRPr="00B70763" w:rsidRDefault="00EA0CCF">
            <w:pPr>
              <w:pStyle w:val="Tabletext"/>
            </w:pPr>
            <w:r w:rsidRPr="00B70763">
              <w:t>Taškov Vukan</w:t>
            </w:r>
          </w:p>
        </w:tc>
      </w:tr>
      <w:tr w:rsidR="003372D3" w:rsidRPr="00B70763" w14:paraId="64AB4E21" w14:textId="77777777">
        <w:tc>
          <w:tcPr>
            <w:tcW w:w="2304" w:type="dxa"/>
          </w:tcPr>
          <w:p w14:paraId="4460B788" w14:textId="258ABB3F" w:rsidR="003372D3" w:rsidRPr="00B70763" w:rsidRDefault="00AF0D74">
            <w:pPr>
              <w:pStyle w:val="Tabletext"/>
            </w:pPr>
            <w:r>
              <w:t>30.03.2024.</w:t>
            </w:r>
          </w:p>
        </w:tc>
        <w:tc>
          <w:tcPr>
            <w:tcW w:w="1152" w:type="dxa"/>
          </w:tcPr>
          <w:p w14:paraId="4D6DA8AF" w14:textId="2997BEC4" w:rsidR="003372D3" w:rsidRPr="00B70763" w:rsidRDefault="00AF0D7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02ED17F8" w14:textId="56C7D414" w:rsidR="003372D3" w:rsidRPr="00B70763" w:rsidRDefault="00AF0D74">
            <w:pPr>
              <w:pStyle w:val="Tabletext"/>
            </w:pPr>
            <w:r>
              <w:t>Završna verzija</w:t>
            </w:r>
          </w:p>
        </w:tc>
        <w:tc>
          <w:tcPr>
            <w:tcW w:w="2304" w:type="dxa"/>
          </w:tcPr>
          <w:p w14:paraId="5CBD4921" w14:textId="0BF3D47D" w:rsidR="003372D3" w:rsidRPr="00B70763" w:rsidRDefault="00AF0D74">
            <w:pPr>
              <w:pStyle w:val="Tabletext"/>
            </w:pPr>
            <w:r>
              <w:t>Taškov Vukan</w:t>
            </w:r>
          </w:p>
        </w:tc>
      </w:tr>
      <w:tr w:rsidR="003372D3" w:rsidRPr="00B70763" w14:paraId="67EA5711" w14:textId="77777777">
        <w:tc>
          <w:tcPr>
            <w:tcW w:w="2304" w:type="dxa"/>
          </w:tcPr>
          <w:p w14:paraId="1AE14259" w14:textId="3D3BD37E" w:rsidR="003372D3" w:rsidRPr="00B70763" w:rsidRDefault="008E3C16">
            <w:pPr>
              <w:pStyle w:val="Tabletext"/>
            </w:pPr>
            <w:r>
              <w:t>31.03.2024.</w:t>
            </w:r>
          </w:p>
        </w:tc>
        <w:tc>
          <w:tcPr>
            <w:tcW w:w="1152" w:type="dxa"/>
          </w:tcPr>
          <w:p w14:paraId="4EBB1B8F" w14:textId="58772B3E" w:rsidR="003372D3" w:rsidRPr="00B70763" w:rsidRDefault="008E3C16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14:paraId="7B1D24DF" w14:textId="564E1E24" w:rsidR="003372D3" w:rsidRPr="00B70763" w:rsidRDefault="008E3C16">
            <w:pPr>
              <w:pStyle w:val="Tabletext"/>
            </w:pPr>
            <w:r>
              <w:t>Revizija</w:t>
            </w:r>
          </w:p>
        </w:tc>
        <w:tc>
          <w:tcPr>
            <w:tcW w:w="2304" w:type="dxa"/>
          </w:tcPr>
          <w:p w14:paraId="281C7CBE" w14:textId="6205EF06" w:rsidR="003372D3" w:rsidRPr="00B70763" w:rsidRDefault="008E3C16">
            <w:pPr>
              <w:pStyle w:val="Tabletext"/>
            </w:pPr>
            <w:r>
              <w:t>Taškov Vukan</w:t>
            </w:r>
          </w:p>
        </w:tc>
      </w:tr>
    </w:tbl>
    <w:p w14:paraId="241B2369" w14:textId="77777777" w:rsidR="00206E1F" w:rsidRPr="00B70763" w:rsidRDefault="00206E1F"/>
    <w:p w14:paraId="402A2CC4" w14:textId="77777777" w:rsidR="00206E1F" w:rsidRPr="00B70763" w:rsidRDefault="00206E1F" w:rsidP="003372D3">
      <w:pPr>
        <w:pStyle w:val="Title"/>
      </w:pPr>
      <w:r w:rsidRPr="00B70763">
        <w:br w:type="page"/>
      </w:r>
      <w:r w:rsidR="003372D3" w:rsidRPr="00B70763">
        <w:lastRenderedPageBreak/>
        <w:t>Sadržaj</w:t>
      </w:r>
    </w:p>
    <w:p w14:paraId="7FD44264" w14:textId="0C9D32BE" w:rsidR="0093102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B70763">
        <w:rPr>
          <w:b/>
        </w:rPr>
        <w:fldChar w:fldCharType="begin"/>
      </w:r>
      <w:r w:rsidRPr="00B70763">
        <w:rPr>
          <w:b/>
        </w:rPr>
        <w:instrText xml:space="preserve"> TOC \o "1-3" </w:instrText>
      </w:r>
      <w:r w:rsidRPr="00B70763">
        <w:rPr>
          <w:b/>
        </w:rPr>
        <w:fldChar w:fldCharType="separate"/>
      </w:r>
      <w:r w:rsidR="00931028">
        <w:rPr>
          <w:noProof/>
        </w:rPr>
        <w:t>1.</w:t>
      </w:r>
      <w:r w:rsidR="00931028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 w:rsidR="00931028">
        <w:rPr>
          <w:noProof/>
        </w:rPr>
        <w:t>Cilj dokumenta</w:t>
      </w:r>
      <w:r w:rsidR="00931028">
        <w:rPr>
          <w:noProof/>
        </w:rPr>
        <w:tab/>
      </w:r>
      <w:r w:rsidR="00931028">
        <w:rPr>
          <w:noProof/>
        </w:rPr>
        <w:fldChar w:fldCharType="begin"/>
      </w:r>
      <w:r w:rsidR="00931028">
        <w:rPr>
          <w:noProof/>
        </w:rPr>
        <w:instrText xml:space="preserve"> PAGEREF _Toc162818801 \h </w:instrText>
      </w:r>
      <w:r w:rsidR="00931028">
        <w:rPr>
          <w:noProof/>
        </w:rPr>
      </w:r>
      <w:r w:rsidR="00931028">
        <w:rPr>
          <w:noProof/>
        </w:rPr>
        <w:fldChar w:fldCharType="separate"/>
      </w:r>
      <w:r w:rsidR="00931028">
        <w:rPr>
          <w:noProof/>
        </w:rPr>
        <w:t>4</w:t>
      </w:r>
      <w:r w:rsidR="00931028">
        <w:rPr>
          <w:noProof/>
        </w:rPr>
        <w:fldChar w:fldCharType="end"/>
      </w:r>
    </w:p>
    <w:p w14:paraId="0D03E5E7" w14:textId="473B1216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977966" w14:textId="2937B494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93DE1" w14:textId="22B85DDD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7DC4C" w14:textId="4C54BC6E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7B1750" w14:textId="212805F8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Posetilac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3A51BF" w14:textId="758C492C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Običan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5EE5A1" w14:textId="7BE59A87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Turistički vodič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9C11C7" w14:textId="2AD52960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62D349" w14:textId="6325334A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0891D" w14:textId="25534AD6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A8DF19" w14:textId="0F11DE53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839974" w14:textId="49D07496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A2A2AE" w14:textId="31A78C0F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osnovnih podataka o biljci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478EC7" w14:textId="5879EA1B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Pretraga biljaka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3D5084" w14:textId="1AD8EBE0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Iscrtavanje područja biljke na karti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46D6A9" w14:textId="6FCEEE48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Promena područja biljke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A5CADE" w14:textId="7E1E5A29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Brisanje biljke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646656" w14:textId="37DBBCBE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svih predstojećih obilazaka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B6DA37" w14:textId="4655C651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osnovnih informacija o obilasku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DE5C2E" w14:textId="6D0B04D6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Filtriranje obilazaka po datumu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830F46" w14:textId="1919F065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Filtriranje obilazaka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EDE3F9" w14:textId="2BE997E7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obilazaka za koje je korisnik prijavljen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4F7E61" w14:textId="39F3C964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obilazaka na kojima je određeni korisnik učestvovao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B02E8D" w14:textId="2A84FC9A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podataka o organizatoru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F68C80" w14:textId="426F4779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Dodavanje novog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78C399" w14:textId="2A99D3FC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Otkazivanje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F487CB" w14:textId="5F5A213E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Promena rute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0A4DF7" w14:textId="351AE0D8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Promena datuma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35DC0B1" w14:textId="08D55D89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Prijavljivanje korisnika za obilazak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B61679" w14:textId="51A4267F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Komentarisanje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A890770" w14:textId="0A3CF2E6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Pregled liste korisnika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EF013E" w14:textId="79AAEEC9" w:rsidR="00931028" w:rsidRDefault="0093102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6.23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Brisanje postojećeg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D0F9225" w14:textId="4E50EFB4" w:rsidR="00931028" w:rsidRDefault="009310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66817D" w14:textId="6A6DFF8D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826F8D" w14:textId="677A1100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2FE5794" w14:textId="38B98978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2729D10" w14:textId="6ED329CC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2002F8C" w14:textId="18A58949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C2D0BAB" w14:textId="78E78129" w:rsidR="00931028" w:rsidRDefault="009310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_Toc162818840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33DE2F" w14:textId="372551B3" w:rsidR="00206E1F" w:rsidRPr="00B70763" w:rsidRDefault="00206E1F" w:rsidP="00397DD2">
      <w:pPr>
        <w:pStyle w:val="Title"/>
        <w:tabs>
          <w:tab w:val="left" w:pos="540"/>
        </w:tabs>
      </w:pPr>
      <w:r w:rsidRPr="00B70763">
        <w:rPr>
          <w:rFonts w:ascii="Times New Roman" w:hAnsi="Times New Roman"/>
          <w:b w:val="0"/>
          <w:sz w:val="20"/>
        </w:rPr>
        <w:fldChar w:fldCharType="end"/>
      </w:r>
      <w:r w:rsidRPr="00B70763">
        <w:br w:type="page"/>
      </w:r>
      <w:r w:rsidR="00397DD2" w:rsidRPr="00B70763">
        <w:lastRenderedPageBreak/>
        <w:t>Specifikacija zahteva</w:t>
      </w:r>
    </w:p>
    <w:p w14:paraId="1EDF830C" w14:textId="77777777" w:rsidR="00206E1F" w:rsidRPr="00B70763" w:rsidRDefault="003372D3">
      <w:pPr>
        <w:pStyle w:val="Heading1"/>
      </w:pPr>
      <w:bookmarkStart w:id="0" w:name="_Toc162818801"/>
      <w:r w:rsidRPr="00B70763">
        <w:t>Cilj</w:t>
      </w:r>
      <w:r w:rsidR="00CA58C5" w:rsidRPr="00B70763">
        <w:t xml:space="preserve"> dokumenta</w:t>
      </w:r>
      <w:bookmarkEnd w:id="0"/>
    </w:p>
    <w:p w14:paraId="7FB33241" w14:textId="25E3F9E5" w:rsidR="00206E1F" w:rsidRPr="00B70763" w:rsidRDefault="00B849B5" w:rsidP="00397DD2">
      <w:pPr>
        <w:pStyle w:val="BodyText"/>
      </w:pPr>
      <w:r w:rsidRPr="00B70763">
        <w:t xml:space="preserve">Cilj ovog dokumenta je </w:t>
      </w:r>
      <w:r w:rsidR="00397DD2" w:rsidRPr="00B70763">
        <w:t>specifikacija</w:t>
      </w:r>
      <w:r w:rsidRPr="00B70763">
        <w:t xml:space="preserve"> zahteva </w:t>
      </w:r>
      <w:r w:rsidR="00397DD2" w:rsidRPr="00B70763">
        <w:t>u pogledu detaljnog opisa slučajeva korišćenja</w:t>
      </w:r>
      <w:r w:rsidRPr="00B70763">
        <w:t xml:space="preserve"> </w:t>
      </w:r>
      <w:r w:rsidR="003D2726" w:rsidRPr="00B70763">
        <w:t>BioTS</w:t>
      </w:r>
      <w:r w:rsidRPr="00B70763">
        <w:t xml:space="preserve"> </w:t>
      </w:r>
      <w:r w:rsidR="003D2726" w:rsidRPr="00B70763">
        <w:t>web aplikacije.</w:t>
      </w:r>
      <w:r w:rsidR="00397DD2" w:rsidRPr="00B70763">
        <w:t xml:space="preserve"> </w:t>
      </w:r>
    </w:p>
    <w:p w14:paraId="189BF215" w14:textId="77777777" w:rsidR="00206E1F" w:rsidRPr="00B70763" w:rsidRDefault="003372D3">
      <w:pPr>
        <w:pStyle w:val="Heading1"/>
      </w:pPr>
      <w:bookmarkStart w:id="1" w:name="_Toc162818802"/>
      <w:r w:rsidRPr="00B70763">
        <w:t>Opseg</w:t>
      </w:r>
      <w:r w:rsidR="00CA58C5" w:rsidRPr="00B70763">
        <w:t xml:space="preserve"> dokumenta</w:t>
      </w:r>
      <w:bookmarkEnd w:id="1"/>
    </w:p>
    <w:p w14:paraId="31A2DCE2" w14:textId="5A77A5A9" w:rsidR="00DE518F" w:rsidRPr="00B70763" w:rsidRDefault="00B849B5" w:rsidP="00DE518F">
      <w:pPr>
        <w:pStyle w:val="BodyText"/>
      </w:pPr>
      <w:r w:rsidRPr="00B70763">
        <w:t xml:space="preserve">Dokument se odnosi na </w:t>
      </w:r>
      <w:r w:rsidR="003D2726" w:rsidRPr="00B70763">
        <w:t>BioTS web aplikaciju</w:t>
      </w:r>
      <w:r w:rsidRPr="00B70763">
        <w:t xml:space="preserve"> koj</w:t>
      </w:r>
      <w:r w:rsidR="003D2726" w:rsidRPr="00B70763">
        <w:t>a</w:t>
      </w:r>
      <w:r w:rsidRPr="00B70763">
        <w:t xml:space="preserve"> će biti razvijen</w:t>
      </w:r>
      <w:r w:rsidR="003D2726" w:rsidRPr="00B70763">
        <w:t>a</w:t>
      </w:r>
      <w:r w:rsidRPr="00B70763">
        <w:t xml:space="preserve"> od strane </w:t>
      </w:r>
      <w:r w:rsidR="003D2726" w:rsidRPr="00B70763">
        <w:t>VADevelopment tima</w:t>
      </w:r>
      <w:r w:rsidRPr="00B70763">
        <w:t xml:space="preserve">. </w:t>
      </w:r>
      <w:r w:rsidR="003D2726" w:rsidRPr="00B70763">
        <w:t>BioTS</w:t>
      </w:r>
      <w:r w:rsidRPr="00B70763">
        <w:t xml:space="preserve"> predstavlja skraćenicu za </w:t>
      </w:r>
      <w:r w:rsidR="003D2726" w:rsidRPr="00B70763">
        <w:t>BioTracking Serbia</w:t>
      </w:r>
      <w:r w:rsidR="00DE518F" w:rsidRPr="00B70763">
        <w:t xml:space="preserve">. Namena sistema </w:t>
      </w:r>
      <w:r w:rsidRPr="00B70763">
        <w:t xml:space="preserve">je efikasno </w:t>
      </w:r>
      <w:r w:rsidR="003D2726" w:rsidRPr="00B70763">
        <w:t>pretraživanje i prikazivanje podataka o biljkama u Srbiji kao i jednostavno zakazivanje obilazaka specijalnih prirodnih područja.</w:t>
      </w:r>
    </w:p>
    <w:p w14:paraId="500087FE" w14:textId="77777777" w:rsidR="00206E1F" w:rsidRPr="00B70763" w:rsidRDefault="003372D3">
      <w:pPr>
        <w:pStyle w:val="Heading1"/>
      </w:pPr>
      <w:bookmarkStart w:id="2" w:name="_Toc162818803"/>
      <w:r w:rsidRPr="00B70763">
        <w:t>Reference</w:t>
      </w:r>
      <w:bookmarkEnd w:id="2"/>
    </w:p>
    <w:p w14:paraId="3F6DF676" w14:textId="77777777" w:rsidR="00206E1F" w:rsidRPr="00B70763" w:rsidRDefault="003372D3">
      <w:pPr>
        <w:pStyle w:val="BodyText"/>
      </w:pPr>
      <w:r w:rsidRPr="00B70763">
        <w:t>Spisak korišćene literature</w:t>
      </w:r>
      <w:r w:rsidR="00206E1F" w:rsidRPr="00B70763">
        <w:t>:</w:t>
      </w:r>
    </w:p>
    <w:p w14:paraId="7894E8E0" w14:textId="44DC23B5" w:rsidR="00DE518F" w:rsidRPr="00B70763" w:rsidRDefault="005A4CE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 w:rsidRPr="00B70763">
        <w:t>BioTS</w:t>
      </w:r>
      <w:r w:rsidR="00DE518F" w:rsidRPr="00B70763">
        <w:t xml:space="preserve"> – Predlog projekta, SWE-</w:t>
      </w:r>
      <w:r w:rsidRPr="00B70763">
        <w:t>BioTS</w:t>
      </w:r>
      <w:r w:rsidR="00DE518F" w:rsidRPr="00B70763">
        <w:t>-01, V</w:t>
      </w:r>
      <w:r w:rsidRPr="00B70763">
        <w:t>3</w:t>
      </w:r>
      <w:r w:rsidR="00DE518F" w:rsidRPr="00B70763">
        <w:t xml:space="preserve">.0, </w:t>
      </w:r>
      <w:r w:rsidRPr="00B70763">
        <w:t>2024</w:t>
      </w:r>
      <w:r w:rsidR="00DE518F" w:rsidRPr="00B70763">
        <w:t xml:space="preserve">, </w:t>
      </w:r>
      <w:r w:rsidRPr="00B70763">
        <w:t>VADevelopment</w:t>
      </w:r>
      <w:r w:rsidR="00A03435" w:rsidRPr="00B70763">
        <w:t>.</w:t>
      </w:r>
    </w:p>
    <w:p w14:paraId="03B6DBAE" w14:textId="35BBB784" w:rsidR="00DE518F" w:rsidRPr="00B70763" w:rsidRDefault="005A4CE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 w:rsidRPr="00B70763">
        <w:t>BioTS</w:t>
      </w:r>
      <w:r w:rsidR="00DE518F" w:rsidRPr="00B70763">
        <w:t xml:space="preserve"> – Planirani raspored aktivnosti na projektu, V</w:t>
      </w:r>
      <w:r w:rsidRPr="00B70763">
        <w:t>1</w:t>
      </w:r>
      <w:r w:rsidR="00DE518F" w:rsidRPr="00B70763">
        <w:t>.0, 20</w:t>
      </w:r>
      <w:r w:rsidRPr="00B70763">
        <w:t>24</w:t>
      </w:r>
      <w:r w:rsidR="00DE518F" w:rsidRPr="00B70763">
        <w:t xml:space="preserve">, </w:t>
      </w:r>
      <w:r w:rsidRPr="00B70763">
        <w:t>VADevelopment</w:t>
      </w:r>
      <w:r w:rsidR="00DE518F" w:rsidRPr="00B70763">
        <w:t>.</w:t>
      </w:r>
    </w:p>
    <w:p w14:paraId="191650E5" w14:textId="4C529E76" w:rsidR="00DE518F" w:rsidRPr="00B70763" w:rsidRDefault="005A4CE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 w:rsidRPr="00B70763">
        <w:t>BioTS</w:t>
      </w:r>
      <w:r w:rsidR="00DE518F" w:rsidRPr="00B70763">
        <w:t xml:space="preserve"> – Plan realizacije projekta, V</w:t>
      </w:r>
      <w:r w:rsidRPr="00B70763">
        <w:t>2</w:t>
      </w:r>
      <w:r w:rsidR="00DE518F" w:rsidRPr="00B70763">
        <w:t>.0, 20</w:t>
      </w:r>
      <w:r w:rsidRPr="00B70763">
        <w:t>24</w:t>
      </w:r>
      <w:r w:rsidR="00DE518F" w:rsidRPr="00B70763">
        <w:t xml:space="preserve">, </w:t>
      </w:r>
      <w:r w:rsidRPr="00B70763">
        <w:t>VADevelopment</w:t>
      </w:r>
      <w:r w:rsidR="00A03435" w:rsidRPr="00B70763">
        <w:t>.</w:t>
      </w:r>
    </w:p>
    <w:p w14:paraId="082A1AE4" w14:textId="1895E831" w:rsidR="00397DD2" w:rsidRPr="00B70763" w:rsidRDefault="005A4CE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 w:rsidRPr="00B70763">
        <w:t>BioTS</w:t>
      </w:r>
      <w:r w:rsidR="00397DD2" w:rsidRPr="00B70763">
        <w:t xml:space="preserve"> – Vizija sistema, V</w:t>
      </w:r>
      <w:r w:rsidRPr="00B70763">
        <w:t>3</w:t>
      </w:r>
      <w:r w:rsidR="00397DD2" w:rsidRPr="00B70763">
        <w:t>.</w:t>
      </w:r>
      <w:r w:rsidRPr="00B70763">
        <w:t>1</w:t>
      </w:r>
      <w:r w:rsidR="00397DD2" w:rsidRPr="00B70763">
        <w:t>, 20</w:t>
      </w:r>
      <w:r w:rsidRPr="00B70763">
        <w:t>24</w:t>
      </w:r>
      <w:r w:rsidR="00397DD2" w:rsidRPr="00B70763">
        <w:t xml:space="preserve">, </w:t>
      </w:r>
      <w:r w:rsidRPr="00B70763">
        <w:t>VADevelopment</w:t>
      </w:r>
      <w:r w:rsidR="00A03435" w:rsidRPr="00B70763">
        <w:t>.</w:t>
      </w:r>
    </w:p>
    <w:p w14:paraId="52564B0F" w14:textId="77777777" w:rsidR="00206E1F" w:rsidRPr="00B70763" w:rsidRDefault="006E5E1D" w:rsidP="006E5E1D">
      <w:pPr>
        <w:pStyle w:val="Heading1"/>
      </w:pPr>
      <w:bookmarkStart w:id="3" w:name="_Toc162818804"/>
      <w:r w:rsidRPr="00B70763">
        <w:t xml:space="preserve">Pregled slučajeva </w:t>
      </w:r>
      <w:r w:rsidR="00397DD2" w:rsidRPr="00B70763">
        <w:t>korišćenja</w:t>
      </w:r>
      <w:bookmarkEnd w:id="3"/>
    </w:p>
    <w:p w14:paraId="538A5B0F" w14:textId="331D804A" w:rsidR="00397DD2" w:rsidRPr="00B70763" w:rsidRDefault="0020422A" w:rsidP="0020422A">
      <w:pPr>
        <w:pStyle w:val="BodyText"/>
      </w:pPr>
      <w:r w:rsidRPr="00B70763">
        <w:t>Osnovni UML dijagram koji prikazuje korisnike i s</w:t>
      </w:r>
      <w:r w:rsidR="00E177E4" w:rsidRPr="00B70763">
        <w:t>lučajev</w:t>
      </w:r>
      <w:r w:rsidRPr="00B70763">
        <w:t>e</w:t>
      </w:r>
      <w:r w:rsidR="00E177E4" w:rsidRPr="00B70763">
        <w:t xml:space="preserve"> korišćenja </w:t>
      </w:r>
      <w:r w:rsidR="00BC52C7" w:rsidRPr="00B70763">
        <w:t>BioTS</w:t>
      </w:r>
      <w:r w:rsidR="00E177E4" w:rsidRPr="00B70763">
        <w:t xml:space="preserve"> </w:t>
      </w:r>
      <w:r w:rsidR="00BC52C7" w:rsidRPr="00B70763">
        <w:t>web aplikacije</w:t>
      </w:r>
      <w:r w:rsidR="00E177E4" w:rsidRPr="00B70763">
        <w:t xml:space="preserve"> prikazan je na sledećoj slici:</w:t>
      </w:r>
    </w:p>
    <w:p w14:paraId="286E8ECD" w14:textId="6C525981" w:rsidR="0079624B" w:rsidRPr="00B70763" w:rsidRDefault="008D206F" w:rsidP="0020422A">
      <w:pPr>
        <w:pStyle w:val="BodyText"/>
      </w:pPr>
      <w:r>
        <w:rPr>
          <w:noProof/>
        </w:rPr>
        <w:drawing>
          <wp:inline distT="0" distB="0" distL="0" distR="0" wp14:anchorId="2E409816" wp14:editId="0C509EE2">
            <wp:extent cx="4939145" cy="3685362"/>
            <wp:effectExtent l="0" t="0" r="0" b="0"/>
            <wp:docPr id="9964517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1773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660" cy="36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C51" w14:textId="6C199ED0" w:rsidR="0079624B" w:rsidRPr="00B70763" w:rsidRDefault="0079624B" w:rsidP="0079624B">
      <w:pPr>
        <w:pStyle w:val="BodyText"/>
      </w:pPr>
      <w:r w:rsidRPr="00B70763">
        <w:t xml:space="preserve">Slučajevi korišćenja </w:t>
      </w:r>
      <w:r w:rsidRPr="00B70763">
        <w:rPr>
          <w:i/>
          <w:iCs/>
        </w:rPr>
        <w:t>pregled biljaka</w:t>
      </w:r>
      <w:r w:rsidRPr="00B70763">
        <w:t xml:space="preserve"> i</w:t>
      </w:r>
      <w:r w:rsidRPr="00B70763">
        <w:rPr>
          <w:i/>
          <w:iCs/>
        </w:rPr>
        <w:t xml:space="preserve"> ažuriranje podataka o biljkama </w:t>
      </w:r>
      <w:r w:rsidRPr="00B70763">
        <w:t xml:space="preserve">i </w:t>
      </w:r>
      <w:r w:rsidR="00AC67CA" w:rsidRPr="00B70763">
        <w:rPr>
          <w:i/>
          <w:iCs/>
        </w:rPr>
        <w:t xml:space="preserve">pregled obilazaka i </w:t>
      </w:r>
      <w:r w:rsidRPr="00B70763">
        <w:rPr>
          <w:i/>
          <w:iCs/>
        </w:rPr>
        <w:t>ažuriranje podataka o obilascima</w:t>
      </w:r>
      <w:r w:rsidRPr="00B70763">
        <w:t xml:space="preserve"> obuhvataju složenije radnje koje se mogu razložiti dalje razložiti na pojedinačne slučajeve korišćenja.</w:t>
      </w:r>
    </w:p>
    <w:p w14:paraId="43E05CB3" w14:textId="43017451" w:rsidR="006E5E1D" w:rsidRPr="00B70763" w:rsidRDefault="006E5E1D" w:rsidP="006E5E1D">
      <w:pPr>
        <w:pStyle w:val="BodyText"/>
      </w:pPr>
      <w:r w:rsidRPr="00B70763">
        <w:lastRenderedPageBreak/>
        <w:t xml:space="preserve">Detaljni UML dijagram za slučaj korišćenja </w:t>
      </w:r>
      <w:r w:rsidRPr="00B70763">
        <w:rPr>
          <w:i/>
          <w:iCs/>
        </w:rPr>
        <w:t xml:space="preserve">pregled </w:t>
      </w:r>
      <w:r w:rsidR="00D63868" w:rsidRPr="00B70763">
        <w:rPr>
          <w:i/>
          <w:iCs/>
        </w:rPr>
        <w:t>biljaka</w:t>
      </w:r>
      <w:r w:rsidRPr="00B70763">
        <w:t xml:space="preserve"> je prikazan na sledećoj slici:</w:t>
      </w:r>
    </w:p>
    <w:p w14:paraId="11510982" w14:textId="432A6120" w:rsidR="00962138" w:rsidRPr="00B70763" w:rsidRDefault="004667F6" w:rsidP="00AC67CA">
      <w:pPr>
        <w:pStyle w:val="BodyText"/>
      </w:pPr>
      <w:r w:rsidRPr="00B70763">
        <w:rPr>
          <w:noProof/>
        </w:rPr>
        <w:drawing>
          <wp:inline distT="0" distB="0" distL="0" distR="0" wp14:anchorId="3CEFF688" wp14:editId="38015BEF">
            <wp:extent cx="5943600" cy="2316480"/>
            <wp:effectExtent l="0" t="0" r="0" b="0"/>
            <wp:docPr id="3810636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63695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8D4" w14:textId="1E7B1104" w:rsidR="006E5E1D" w:rsidRPr="00B70763" w:rsidRDefault="006E5E1D" w:rsidP="006E5E1D">
      <w:pPr>
        <w:pStyle w:val="BodyText"/>
      </w:pPr>
      <w:r w:rsidRPr="00B70763">
        <w:t xml:space="preserve">Detaljni UML dijagram za slučaj korišćenja </w:t>
      </w:r>
      <w:r w:rsidR="001A09B3" w:rsidRPr="00B70763">
        <w:rPr>
          <w:i/>
          <w:iCs/>
        </w:rPr>
        <w:t>ažuriranje podataka o biljkama</w:t>
      </w:r>
      <w:r w:rsidRPr="00B70763">
        <w:t xml:space="preserve"> je prikazan na sledećoj slici:</w:t>
      </w:r>
    </w:p>
    <w:p w14:paraId="631C2D97" w14:textId="10BDEA93" w:rsidR="006E5E1D" w:rsidRPr="00B70763" w:rsidRDefault="001A09B3" w:rsidP="004E4574">
      <w:pPr>
        <w:pStyle w:val="BodyText"/>
      </w:pPr>
      <w:r w:rsidRPr="00B70763">
        <w:rPr>
          <w:noProof/>
        </w:rPr>
        <w:drawing>
          <wp:inline distT="0" distB="0" distL="0" distR="0" wp14:anchorId="60DCB35C" wp14:editId="7618EB15">
            <wp:extent cx="4538133" cy="1353198"/>
            <wp:effectExtent l="0" t="0" r="0" b="0"/>
            <wp:docPr id="14128893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9370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530" cy="1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EE5E" w14:textId="2B8C6A75" w:rsidR="009458D3" w:rsidRPr="00B70763" w:rsidRDefault="009458D3" w:rsidP="009458D3">
      <w:pPr>
        <w:pStyle w:val="BodyText"/>
      </w:pPr>
      <w:r w:rsidRPr="00B70763">
        <w:t xml:space="preserve">Detaljni UML dijagram za slučaj korišćenja </w:t>
      </w:r>
      <w:r w:rsidR="00B75DD1" w:rsidRPr="00B70763">
        <w:rPr>
          <w:i/>
          <w:iCs/>
        </w:rPr>
        <w:t xml:space="preserve">pregled obilazaka </w:t>
      </w:r>
      <w:r w:rsidRPr="00B70763">
        <w:t>je prikazan na sledećoj slici:</w:t>
      </w:r>
    </w:p>
    <w:p w14:paraId="707E774B" w14:textId="754D2845" w:rsidR="009458D3" w:rsidRPr="00B70763" w:rsidRDefault="00DF7C3D" w:rsidP="004E4574">
      <w:pPr>
        <w:pStyle w:val="BodyText"/>
      </w:pPr>
      <w:r w:rsidRPr="00B70763">
        <w:rPr>
          <w:noProof/>
        </w:rPr>
        <w:drawing>
          <wp:inline distT="0" distB="0" distL="0" distR="0" wp14:anchorId="2C0ECE09" wp14:editId="638939B9">
            <wp:extent cx="5943600" cy="2979420"/>
            <wp:effectExtent l="0" t="0" r="0" b="0"/>
            <wp:docPr id="3406317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1755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4E89" w14:textId="77777777" w:rsidR="00DF7C3D" w:rsidRPr="00B70763" w:rsidRDefault="00DF7C3D" w:rsidP="004E4574">
      <w:pPr>
        <w:pStyle w:val="BodyText"/>
      </w:pPr>
    </w:p>
    <w:p w14:paraId="13A483CB" w14:textId="77777777" w:rsidR="00DF7C3D" w:rsidRPr="00B70763" w:rsidRDefault="00DF7C3D" w:rsidP="004E4574">
      <w:pPr>
        <w:pStyle w:val="BodyText"/>
      </w:pPr>
    </w:p>
    <w:p w14:paraId="7F77AC26" w14:textId="77777777" w:rsidR="00DF7C3D" w:rsidRPr="00B70763" w:rsidRDefault="00DF7C3D" w:rsidP="004E4574">
      <w:pPr>
        <w:pStyle w:val="BodyText"/>
      </w:pPr>
    </w:p>
    <w:p w14:paraId="7B32C917" w14:textId="77777777" w:rsidR="00DF7C3D" w:rsidRPr="00B70763" w:rsidRDefault="00DF7C3D" w:rsidP="004E4574">
      <w:pPr>
        <w:pStyle w:val="BodyText"/>
      </w:pPr>
    </w:p>
    <w:p w14:paraId="0FABAD87" w14:textId="77777777" w:rsidR="00DF7C3D" w:rsidRPr="00B70763" w:rsidRDefault="00DF7C3D" w:rsidP="004E4574">
      <w:pPr>
        <w:pStyle w:val="BodyText"/>
      </w:pPr>
    </w:p>
    <w:p w14:paraId="60DFE9B1" w14:textId="66596CB1" w:rsidR="00DF7C3D" w:rsidRPr="00B70763" w:rsidRDefault="00DF7C3D" w:rsidP="004E4574">
      <w:pPr>
        <w:pStyle w:val="BodyText"/>
      </w:pPr>
      <w:r w:rsidRPr="00B70763">
        <w:t xml:space="preserve">Detaljni UML dijagram za slučaj korišćenja </w:t>
      </w:r>
      <w:r w:rsidRPr="00B70763">
        <w:rPr>
          <w:i/>
          <w:iCs/>
        </w:rPr>
        <w:t>ažuriranje obilaska</w:t>
      </w:r>
      <w:r w:rsidRPr="00B70763">
        <w:t xml:space="preserve"> je prikazan na sledećoj slici:</w:t>
      </w:r>
    </w:p>
    <w:p w14:paraId="4063ED91" w14:textId="3C9E2518" w:rsidR="00DF7C3D" w:rsidRPr="00B70763" w:rsidRDefault="00DF7C3D" w:rsidP="004E4574">
      <w:pPr>
        <w:pStyle w:val="BodyText"/>
      </w:pPr>
      <w:r w:rsidRPr="00B70763">
        <w:rPr>
          <w:noProof/>
        </w:rPr>
        <w:drawing>
          <wp:inline distT="0" distB="0" distL="0" distR="0" wp14:anchorId="1A01DB51" wp14:editId="0C9D4353">
            <wp:extent cx="5943600" cy="2499360"/>
            <wp:effectExtent l="0" t="0" r="0" b="0"/>
            <wp:docPr id="139693128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1284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EB5" w14:textId="77777777" w:rsidR="006E5E1D" w:rsidRPr="00B70763" w:rsidRDefault="006E5E1D" w:rsidP="006E5E1D">
      <w:pPr>
        <w:pStyle w:val="Heading1"/>
      </w:pPr>
      <w:bookmarkStart w:id="4" w:name="_Toc162818805"/>
      <w:r w:rsidRPr="00B70763">
        <w:t>Profili korisnika</w:t>
      </w:r>
      <w:bookmarkEnd w:id="4"/>
    </w:p>
    <w:p w14:paraId="04AAF657" w14:textId="65A44041" w:rsidR="0020422A" w:rsidRPr="00B70763" w:rsidRDefault="0020422A" w:rsidP="004E4574">
      <w:pPr>
        <w:pStyle w:val="BodyText"/>
      </w:pPr>
      <w:r w:rsidRPr="00B70763">
        <w:t xml:space="preserve">Identifikovani su sledeći </w:t>
      </w:r>
      <w:r w:rsidR="004E4574" w:rsidRPr="00B70763">
        <w:t>profili</w:t>
      </w:r>
      <w:r w:rsidRPr="00B70763">
        <w:t xml:space="preserve"> korisnika </w:t>
      </w:r>
      <w:r w:rsidR="00C6653D" w:rsidRPr="00B70763">
        <w:t>web aplikacije BioTS</w:t>
      </w:r>
      <w:r w:rsidRPr="00B70763">
        <w:t>:</w:t>
      </w:r>
    </w:p>
    <w:p w14:paraId="2DB92041" w14:textId="7A8327C9" w:rsidR="006E5E1D" w:rsidRPr="00B70763" w:rsidRDefault="006E5E1D" w:rsidP="006E5E1D">
      <w:pPr>
        <w:pStyle w:val="Heading2"/>
      </w:pPr>
      <w:bookmarkStart w:id="5" w:name="_Toc162818806"/>
      <w:r w:rsidRPr="00B70763">
        <w:t xml:space="preserve">Posetilac </w:t>
      </w:r>
      <w:r w:rsidR="00F3746C" w:rsidRPr="00B70763">
        <w:t>sistema</w:t>
      </w:r>
      <w:bookmarkEnd w:id="5"/>
    </w:p>
    <w:p w14:paraId="32171D61" w14:textId="1A9229D9" w:rsidR="0020422A" w:rsidRPr="00B70763" w:rsidRDefault="0020422A" w:rsidP="006E5E1D">
      <w:pPr>
        <w:pStyle w:val="BodyText"/>
      </w:pPr>
      <w:r w:rsidRPr="00B70763">
        <w:t xml:space="preserve">Posetilac </w:t>
      </w:r>
      <w:r w:rsidR="00F3746C" w:rsidRPr="00B70763">
        <w:t>sistema</w:t>
      </w:r>
      <w:r w:rsidRPr="00B70763">
        <w:t xml:space="preserve"> je </w:t>
      </w:r>
      <w:r w:rsidR="00F3746C" w:rsidRPr="00B70763">
        <w:t>najosnovniji</w:t>
      </w:r>
      <w:r w:rsidRPr="00B70763">
        <w:t xml:space="preserve"> </w:t>
      </w:r>
      <w:r w:rsidR="004E4574" w:rsidRPr="00B70763">
        <w:t>profil</w:t>
      </w:r>
      <w:r w:rsidRPr="00B70763">
        <w:t xml:space="preserve"> korisnika</w:t>
      </w:r>
      <w:r w:rsidR="00885A38" w:rsidRPr="00B70763">
        <w:t xml:space="preserve"> sa najmanjim skupom funkcionalnosti na raspolaganju.</w:t>
      </w:r>
      <w:r w:rsidR="00D27246" w:rsidRPr="00B70763">
        <w:t xml:space="preserve"> Korisnici ovog tipa pristupaju </w:t>
      </w:r>
      <w:r w:rsidR="00F3746C" w:rsidRPr="00B70763">
        <w:t>web aplikaciji</w:t>
      </w:r>
      <w:r w:rsidR="00D27246" w:rsidRPr="00B70763">
        <w:t xml:space="preserve"> u cilju pregleda </w:t>
      </w:r>
      <w:r w:rsidR="00F3746C" w:rsidRPr="00B70763">
        <w:t>i pretrage biljaka, kao i informisanja o njima</w:t>
      </w:r>
      <w:r w:rsidR="00D27246" w:rsidRPr="00B70763">
        <w:t>.</w:t>
      </w:r>
      <w:r w:rsidR="00D44062" w:rsidRPr="00B70763">
        <w:t xml:space="preserve"> Nemaju pristup organizaciji obilazaka i pregledu predstojećih obilazaka bez registrovanog naloga.</w:t>
      </w:r>
      <w:r w:rsidR="00D27246" w:rsidRPr="00B70763">
        <w:t xml:space="preserve"> Pristup </w:t>
      </w:r>
      <w:r w:rsidR="00D44062" w:rsidRPr="00B70763">
        <w:t>web aplikaciji</w:t>
      </w:r>
      <w:r w:rsidR="00D27246" w:rsidRPr="00B70763">
        <w:t xml:space="preserve"> u ulozi posetioca je slobodan, tj. ne zahteva prethodno prijavljivanje na </w:t>
      </w:r>
      <w:r w:rsidR="003B03F1">
        <w:t>sistem</w:t>
      </w:r>
      <w:r w:rsidR="00D27246" w:rsidRPr="00B70763">
        <w:t>.</w:t>
      </w:r>
    </w:p>
    <w:p w14:paraId="3931497D" w14:textId="436B169A" w:rsidR="00E77A8F" w:rsidRPr="00B70763" w:rsidRDefault="00E77A8F" w:rsidP="00E77A8F">
      <w:pPr>
        <w:pStyle w:val="Heading2"/>
      </w:pPr>
      <w:bookmarkStart w:id="6" w:name="_Toc162818807"/>
      <w:r w:rsidRPr="00B70763">
        <w:t>Običan korisnik</w:t>
      </w:r>
      <w:bookmarkEnd w:id="6"/>
    </w:p>
    <w:p w14:paraId="3598859B" w14:textId="35540B8E" w:rsidR="00E77A8F" w:rsidRPr="00B70763" w:rsidRDefault="000B4322" w:rsidP="00E77A8F">
      <w:pPr>
        <w:ind w:left="720"/>
      </w:pPr>
      <w:r w:rsidRPr="00B70763">
        <w:t xml:space="preserve">Običan korisnik sistema je profil korisnika koji obuhvata sve korisnike koji su registrovani na sistemu. Veza generalizacija između običnog korisnika sistema i posetioca sistema ukazuje na mogućnost pristupa svim osnovnim funkcionalnostima </w:t>
      </w:r>
      <w:r w:rsidR="003B03F1">
        <w:t>sistem</w:t>
      </w:r>
      <w:r w:rsidRPr="00B70763">
        <w:t>a vezanim za pregled biljaka. Da bi korisnik mogao da ažurira podatke o sebi i da pregleda predstojeće obilaske, kao i da se prijavljuje za njih, potrebno je prethodno prijavljivanje na sistem.</w:t>
      </w:r>
    </w:p>
    <w:p w14:paraId="6B6590BC" w14:textId="1693C0D5" w:rsidR="00E77A8F" w:rsidRPr="00B70763" w:rsidRDefault="00E77A8F" w:rsidP="00E77A8F">
      <w:pPr>
        <w:pStyle w:val="Heading2"/>
      </w:pPr>
      <w:bookmarkStart w:id="7" w:name="_Toc162818808"/>
      <w:r w:rsidRPr="00B70763">
        <w:t>Turistički vodič</w:t>
      </w:r>
      <w:bookmarkEnd w:id="7"/>
    </w:p>
    <w:p w14:paraId="28DDC621" w14:textId="10B7984B" w:rsidR="00E77A8F" w:rsidRPr="00B70763" w:rsidRDefault="000B4322" w:rsidP="00E77A8F">
      <w:pPr>
        <w:ind w:left="720"/>
      </w:pPr>
      <w:r w:rsidRPr="00B70763">
        <w:t xml:space="preserve">Turistički vodič je korisnik sistema koji je zadužen za organizovanje obilazaka u prirodi. Shodno vezi generalizacije, turistički vodič ima pristup svim funkcionalnostima definisanim za običnog korisnika, a posredno i posetionca sistema. Zaduženja specifična za turističkog vodiča su ažuriranje podataka o obilascima, što se odnosi na dodavanje obilaska sa svim informacijama o njemu, koji će korisnicima biti dostupni </w:t>
      </w:r>
      <w:r w:rsidR="00C027D8" w:rsidRPr="00B70763">
        <w:t>na stranici web aplikacije koja prikazuje sve predstojeće događaje, i ažuriranje podataka o biljkama, odnosno ažuriranje informacije o tome da li se biljka još uvek pronalazi na određenom području nakon obilaska.</w:t>
      </w:r>
    </w:p>
    <w:p w14:paraId="0A57D906" w14:textId="441BA1F4" w:rsidR="00E77A8F" w:rsidRPr="00B70763" w:rsidRDefault="00E77A8F" w:rsidP="00E77A8F">
      <w:pPr>
        <w:pStyle w:val="Heading2"/>
      </w:pPr>
      <w:bookmarkStart w:id="8" w:name="_Toc162818809"/>
      <w:r w:rsidRPr="00B70763">
        <w:t>Administrator</w:t>
      </w:r>
      <w:bookmarkEnd w:id="8"/>
    </w:p>
    <w:p w14:paraId="4F37F88C" w14:textId="141EC6CB" w:rsidR="00E77A8F" w:rsidRPr="00B70763" w:rsidRDefault="00C027D8" w:rsidP="00E77A8F">
      <w:pPr>
        <w:ind w:left="720"/>
      </w:pPr>
      <w:r w:rsidRPr="00B70763">
        <w:t>Administrator je specijalni profil korisnika koji ima pristup svim funkcionalnostima sistema, tj. može se naći u ulozi bilo kog korisnika sistema. Administratorski profil je uveden kako bi se obezbedila što veća fleksibilnost u pogledu mogućnosti ažuriranja sadržaja na sistemu, kao i upravljanja podacima o korisnicima.</w:t>
      </w:r>
    </w:p>
    <w:p w14:paraId="7A9352DF" w14:textId="77777777" w:rsidR="00397DD2" w:rsidRPr="00B70763" w:rsidRDefault="006E5E1D" w:rsidP="00397DD2">
      <w:pPr>
        <w:pStyle w:val="Heading1"/>
      </w:pPr>
      <w:bookmarkStart w:id="9" w:name="_Toc162818810"/>
      <w:r w:rsidRPr="00B70763">
        <w:lastRenderedPageBreak/>
        <w:t>Opis slučajeva korišćenja</w:t>
      </w:r>
      <w:bookmarkEnd w:id="9"/>
    </w:p>
    <w:p w14:paraId="6807DCBD" w14:textId="713879C4" w:rsidR="00E63CA5" w:rsidRPr="00B70763" w:rsidRDefault="00E63CA5" w:rsidP="00E63CA5">
      <w:pPr>
        <w:pStyle w:val="Heading2"/>
      </w:pPr>
      <w:bookmarkStart w:id="10" w:name="_Toc162818811"/>
      <w:r w:rsidRPr="00B70763">
        <w:t>Registracija</w:t>
      </w:r>
      <w:bookmarkEnd w:id="10"/>
    </w:p>
    <w:p w14:paraId="53133B88" w14:textId="77777777" w:rsidR="00E63CA5" w:rsidRPr="00B70763" w:rsidRDefault="00E63CA5" w:rsidP="00E63CA5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23DFC1A0" w14:textId="6CA1E565" w:rsidR="00E63CA5" w:rsidRPr="00B70763" w:rsidRDefault="00E63CA5" w:rsidP="00E63CA5">
      <w:pPr>
        <w:pStyle w:val="BodyText"/>
      </w:pPr>
      <w:r w:rsidRPr="00B70763">
        <w:t>Registracija novog korisnika na sistem.</w:t>
      </w:r>
    </w:p>
    <w:p w14:paraId="5A13DC35" w14:textId="77777777" w:rsidR="00E63CA5" w:rsidRPr="00B70763" w:rsidRDefault="00E63CA5" w:rsidP="00E63CA5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46F3C93A" w14:textId="783DEB1C" w:rsidR="00E63CA5" w:rsidRPr="00B70763" w:rsidRDefault="00E63CA5" w:rsidP="00E63CA5">
      <w:pPr>
        <w:pStyle w:val="BodyText"/>
      </w:pPr>
      <w:r w:rsidRPr="00B70763">
        <w:t>Posetilac sistema</w:t>
      </w:r>
    </w:p>
    <w:p w14:paraId="117B8619" w14:textId="77777777" w:rsidR="00E63CA5" w:rsidRPr="00B70763" w:rsidRDefault="00E63CA5" w:rsidP="00E63CA5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4AD42042" w14:textId="77777777" w:rsidR="00E63CA5" w:rsidRPr="00B70763" w:rsidRDefault="00E63CA5" w:rsidP="00E63CA5">
      <w:pPr>
        <w:pStyle w:val="BodyText"/>
      </w:pPr>
      <w:r w:rsidRPr="00B70763">
        <w:t>Nema.</w:t>
      </w:r>
    </w:p>
    <w:p w14:paraId="46E66023" w14:textId="77777777" w:rsidR="00E63CA5" w:rsidRPr="00B70763" w:rsidRDefault="00E63CA5" w:rsidP="00E63CA5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0F030898" w14:textId="0F6CF941" w:rsidR="00E63CA5" w:rsidRPr="00B70763" w:rsidRDefault="00E63CA5" w:rsidP="00E63CA5">
      <w:pPr>
        <w:pStyle w:val="BodyText"/>
        <w:numPr>
          <w:ilvl w:val="0"/>
          <w:numId w:val="4"/>
        </w:numPr>
      </w:pPr>
      <w:r w:rsidRPr="00B70763">
        <w:t>Korisnik</w:t>
      </w:r>
      <w:r w:rsidR="00AC4B8F" w:rsidRPr="00B70763">
        <w:tab/>
      </w:r>
      <w:r w:rsidRPr="00B70763">
        <w:t xml:space="preserve"> bira opciju </w:t>
      </w:r>
      <w:r w:rsidR="00AC4B8F" w:rsidRPr="00B70763">
        <w:rPr>
          <w:i/>
          <w:iCs/>
        </w:rPr>
        <w:t>Registracija</w:t>
      </w:r>
      <w:r w:rsidR="00AC4B8F" w:rsidRPr="00B70763">
        <w:t xml:space="preserve"> na početnoj stranici web aplikacije.</w:t>
      </w:r>
    </w:p>
    <w:p w14:paraId="026D5596" w14:textId="09BFC01D" w:rsidR="00E63CA5" w:rsidRPr="00B70763" w:rsidRDefault="00E63CA5" w:rsidP="00E63CA5">
      <w:pPr>
        <w:pStyle w:val="BodyText"/>
        <w:numPr>
          <w:ilvl w:val="0"/>
          <w:numId w:val="4"/>
        </w:numPr>
      </w:pPr>
      <w:r w:rsidRPr="00B70763">
        <w:t xml:space="preserve">Prikazuje se </w:t>
      </w:r>
      <w:r w:rsidR="00AC4B8F" w:rsidRPr="00B70763">
        <w:t>forma za registraciju.</w:t>
      </w:r>
    </w:p>
    <w:p w14:paraId="6FB927BE" w14:textId="10195763" w:rsidR="00AC4B8F" w:rsidRPr="00B70763" w:rsidRDefault="00AC4B8F" w:rsidP="00E63CA5">
      <w:pPr>
        <w:pStyle w:val="BodyText"/>
        <w:numPr>
          <w:ilvl w:val="0"/>
          <w:numId w:val="4"/>
        </w:numPr>
      </w:pPr>
      <w:r w:rsidRPr="00B70763">
        <w:t>Korisnik vrši izbor tipa profila (običan korisnik, turistički vodič)</w:t>
      </w:r>
    </w:p>
    <w:p w14:paraId="4BAEDF11" w14:textId="5A5E0737" w:rsidR="00AC4B8F" w:rsidRPr="00B70763" w:rsidRDefault="00AC4B8F" w:rsidP="00E63CA5">
      <w:pPr>
        <w:pStyle w:val="BodyText"/>
        <w:numPr>
          <w:ilvl w:val="0"/>
          <w:numId w:val="4"/>
        </w:numPr>
      </w:pPr>
      <w:r w:rsidRPr="00B70763">
        <w:t xml:space="preserve">Korisnik unosi prezime, ime, e-mail i šifru, te nakon toga aktivira komandu </w:t>
      </w:r>
      <w:r w:rsidRPr="00B70763">
        <w:rPr>
          <w:i/>
          <w:iCs/>
        </w:rPr>
        <w:t>Registruj se.</w:t>
      </w:r>
    </w:p>
    <w:p w14:paraId="2C8B94F6" w14:textId="3B3309F5" w:rsidR="00AC4B8F" w:rsidRPr="00B70763" w:rsidRDefault="007A509E" w:rsidP="00E63CA5">
      <w:pPr>
        <w:pStyle w:val="BodyText"/>
        <w:numPr>
          <w:ilvl w:val="0"/>
          <w:numId w:val="4"/>
        </w:numPr>
      </w:pPr>
      <w:r w:rsidRPr="00B70763">
        <w:t>Uneti podaci se proveravaju u sistemu. [izuzetak: već postoji nalog sa unetom e-mail adresom]</w:t>
      </w:r>
    </w:p>
    <w:p w14:paraId="473F3403" w14:textId="318DB950" w:rsidR="007A509E" w:rsidRPr="00B70763" w:rsidRDefault="007A509E" w:rsidP="00E63CA5">
      <w:pPr>
        <w:pStyle w:val="BodyText"/>
        <w:numPr>
          <w:ilvl w:val="0"/>
          <w:numId w:val="4"/>
        </w:numPr>
      </w:pPr>
      <w:r w:rsidRPr="00B70763">
        <w:t>Podaci o korisniku se čuvaju u bazi podataka sistema.</w:t>
      </w:r>
    </w:p>
    <w:p w14:paraId="07A45EA6" w14:textId="77777777" w:rsidR="007A509E" w:rsidRPr="00B70763" w:rsidRDefault="007A509E" w:rsidP="007A509E">
      <w:pPr>
        <w:pStyle w:val="BodyText"/>
        <w:numPr>
          <w:ilvl w:val="0"/>
          <w:numId w:val="4"/>
        </w:numPr>
      </w:pPr>
      <w:r w:rsidRPr="00B70763">
        <w:t>Generiše se jedinstveni identifikator sesije (SID).</w:t>
      </w:r>
    </w:p>
    <w:p w14:paraId="47CFAA7F" w14:textId="6FBBBBAF" w:rsidR="007A509E" w:rsidRPr="00B70763" w:rsidRDefault="007A509E" w:rsidP="007A509E">
      <w:pPr>
        <w:pStyle w:val="BodyText"/>
        <w:numPr>
          <w:ilvl w:val="0"/>
          <w:numId w:val="4"/>
        </w:numPr>
      </w:pPr>
      <w:r w:rsidRPr="00B70763">
        <w:t>Prikazuje se početna stranica sa SID-om kao parametrom i poruka da je registracija uspešna.</w:t>
      </w:r>
    </w:p>
    <w:p w14:paraId="58A09973" w14:textId="5A03244F" w:rsidR="007A509E" w:rsidRPr="00B70763" w:rsidRDefault="007A509E" w:rsidP="007A509E">
      <w:pPr>
        <w:pStyle w:val="BodyText"/>
        <w:numPr>
          <w:ilvl w:val="0"/>
          <w:numId w:val="4"/>
        </w:numPr>
      </w:pPr>
      <w:r w:rsidRPr="00B70763">
        <w:t>Prikazuje se opcija na stranici za prelazak na funkcionalnost za pregled obilazaka.</w:t>
      </w:r>
    </w:p>
    <w:p w14:paraId="1ACF6A29" w14:textId="3FB96F22" w:rsidR="006B71B2" w:rsidRPr="00B70763" w:rsidRDefault="006B71B2" w:rsidP="007A509E">
      <w:pPr>
        <w:pStyle w:val="BodyText"/>
        <w:numPr>
          <w:ilvl w:val="0"/>
          <w:numId w:val="4"/>
        </w:numPr>
      </w:pPr>
      <w:r w:rsidRPr="00B70763">
        <w:t>Ukoliko je korisnik izabrao tip profila turistički vodič, prikazuje se dodatna funkcionalnost za ažuriranje podataka o biljkama.</w:t>
      </w:r>
    </w:p>
    <w:p w14:paraId="37790EF8" w14:textId="448A842B" w:rsidR="00E63CA5" w:rsidRPr="00B70763" w:rsidRDefault="003B03F1" w:rsidP="00E63CA5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E63CA5" w:rsidRPr="00B70763">
        <w:rPr>
          <w:b/>
          <w:bCs/>
        </w:rPr>
        <w:t>:</w:t>
      </w:r>
    </w:p>
    <w:p w14:paraId="73C0BD4E" w14:textId="45ED930D" w:rsidR="006B71B2" w:rsidRPr="00B70763" w:rsidRDefault="006B71B2" w:rsidP="00E63CA5">
      <w:pPr>
        <w:pStyle w:val="BodyText"/>
        <w:keepNext/>
        <w:rPr>
          <w:b/>
          <w:bCs/>
        </w:rPr>
      </w:pPr>
      <w:r w:rsidRPr="00B70763">
        <w:t>[Već postoji nalog sa unetom e-mail adresom] Prikazuje se obaveštenje na formi za registraciju.</w:t>
      </w:r>
    </w:p>
    <w:p w14:paraId="46F67C98" w14:textId="77777777" w:rsidR="00E63CA5" w:rsidRPr="00B70763" w:rsidRDefault="00E63CA5" w:rsidP="00E63CA5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7916BEBD" w14:textId="4AB901A9" w:rsidR="00E63CA5" w:rsidRPr="00B70763" w:rsidRDefault="006B71B2" w:rsidP="00E63CA5">
      <w:pPr>
        <w:pStyle w:val="BodyText"/>
      </w:pPr>
      <w:r w:rsidRPr="00B70763">
        <w:t>Novi korisnik je registrovan, prikazuje se početna stranica web aplikacije.</w:t>
      </w:r>
    </w:p>
    <w:p w14:paraId="6508E543" w14:textId="77777777" w:rsidR="00746964" w:rsidRPr="00B70763" w:rsidRDefault="00746964" w:rsidP="00746964">
      <w:pPr>
        <w:pStyle w:val="Heading2"/>
      </w:pPr>
      <w:bookmarkStart w:id="11" w:name="_Toc162818812"/>
      <w:r w:rsidRPr="00B70763">
        <w:t>Prijavljivanje</w:t>
      </w:r>
      <w:bookmarkEnd w:id="11"/>
    </w:p>
    <w:p w14:paraId="21502A3C" w14:textId="77777777" w:rsidR="00746964" w:rsidRPr="00B70763" w:rsidRDefault="00746964" w:rsidP="00746964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1B71130B" w14:textId="02BEDD25" w:rsidR="00746964" w:rsidRPr="00B70763" w:rsidRDefault="00746964" w:rsidP="00746964">
      <w:pPr>
        <w:pStyle w:val="BodyText"/>
      </w:pPr>
      <w:r w:rsidRPr="00B70763">
        <w:t>Prijavljivanje korisnika na sistem u cilju pristupa specifičnim funkcijama koje zahtevaju autorizaciju.</w:t>
      </w:r>
    </w:p>
    <w:p w14:paraId="5BF45F44" w14:textId="77777777" w:rsidR="00746964" w:rsidRPr="00B70763" w:rsidRDefault="00746964" w:rsidP="00746964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48F79E7A" w14:textId="3612E87D" w:rsidR="00746964" w:rsidRPr="00B70763" w:rsidRDefault="00746964" w:rsidP="00746964">
      <w:pPr>
        <w:pStyle w:val="BodyText"/>
      </w:pPr>
      <w:r w:rsidRPr="00B70763">
        <w:t>Posetilac sistema, običan korisnik, turistički vodič</w:t>
      </w:r>
      <w:r w:rsidR="006A0DB0" w:rsidRPr="00B70763">
        <w:t xml:space="preserve"> i administrator.</w:t>
      </w:r>
    </w:p>
    <w:p w14:paraId="5E8781F0" w14:textId="77777777" w:rsidR="00746964" w:rsidRPr="00B70763" w:rsidRDefault="00746964" w:rsidP="00746964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0F90C94E" w14:textId="77777777" w:rsidR="00746964" w:rsidRPr="00B70763" w:rsidRDefault="00746964" w:rsidP="00746964">
      <w:pPr>
        <w:pStyle w:val="BodyText"/>
      </w:pPr>
      <w:r w:rsidRPr="00B70763">
        <w:t>Korisnik nije trenutno prijavljen.</w:t>
      </w:r>
    </w:p>
    <w:p w14:paraId="40876524" w14:textId="77777777" w:rsidR="00746964" w:rsidRPr="00B70763" w:rsidRDefault="00746964" w:rsidP="00746964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253FEB93" w14:textId="5B97D5CD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>Korisnik bira opciju prijavljivanje sa početne stranice sistema.</w:t>
      </w:r>
    </w:p>
    <w:p w14:paraId="203D238C" w14:textId="77777777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>Prikazuje se forma za prijavljivanje.</w:t>
      </w:r>
    </w:p>
    <w:p w14:paraId="64896DBA" w14:textId="77777777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 xml:space="preserve">Korisnik unosi korisničko ime i lozinku, te nakon toga aktivira komandu </w:t>
      </w:r>
      <w:r w:rsidRPr="00B70763">
        <w:rPr>
          <w:i/>
          <w:iCs/>
        </w:rPr>
        <w:t>Prijavi se</w:t>
      </w:r>
      <w:r w:rsidRPr="00B70763">
        <w:t>.</w:t>
      </w:r>
    </w:p>
    <w:p w14:paraId="0743576F" w14:textId="77777777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lastRenderedPageBreak/>
        <w:t>Uneti podaci se proveravaju [izuzetak: pogrešno korisničko ime i/ili lozinka].</w:t>
      </w:r>
    </w:p>
    <w:p w14:paraId="3D7DEF27" w14:textId="77777777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>Generiše se jedinstveni identifikator sesije (SID).</w:t>
      </w:r>
    </w:p>
    <w:p w14:paraId="234C7CFE" w14:textId="77777777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>Osvežava se polazna stranica sa SID-om kao parametrom.</w:t>
      </w:r>
    </w:p>
    <w:p w14:paraId="624ED05B" w14:textId="02B516CF" w:rsidR="00746964" w:rsidRPr="00B70763" w:rsidRDefault="00746964" w:rsidP="00746964">
      <w:pPr>
        <w:pStyle w:val="BodyText"/>
        <w:numPr>
          <w:ilvl w:val="0"/>
          <w:numId w:val="11"/>
        </w:numPr>
      </w:pPr>
      <w:r w:rsidRPr="00B70763">
        <w:t>Korisnik prijavljen</w:t>
      </w:r>
      <w:r w:rsidR="0051679E" w:rsidRPr="00B70763">
        <w:t>.</w:t>
      </w:r>
    </w:p>
    <w:p w14:paraId="4863DD3C" w14:textId="5D5330BB" w:rsidR="00746964" w:rsidRPr="00B70763" w:rsidRDefault="003B03F1" w:rsidP="00746964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46964" w:rsidRPr="00B70763">
        <w:rPr>
          <w:b/>
          <w:bCs/>
        </w:rPr>
        <w:t>:</w:t>
      </w:r>
    </w:p>
    <w:p w14:paraId="3A2B3325" w14:textId="77777777" w:rsidR="00746964" w:rsidRPr="00B70763" w:rsidRDefault="00746964" w:rsidP="00746964">
      <w:pPr>
        <w:pStyle w:val="BodyText"/>
      </w:pPr>
      <w:r w:rsidRPr="00B70763">
        <w:t>[</w:t>
      </w:r>
      <w:r w:rsidRPr="00B70763">
        <w:rPr>
          <w:i/>
          <w:iCs/>
        </w:rPr>
        <w:t>Pogrešno korisničko ime i/ili lozinka</w:t>
      </w:r>
      <w:r w:rsidRPr="00B70763">
        <w:t>] Prikazuje se obaveštenje na formi za prijavljivanje.</w:t>
      </w:r>
    </w:p>
    <w:p w14:paraId="2655DEF2" w14:textId="77777777" w:rsidR="00746964" w:rsidRPr="00B70763" w:rsidRDefault="00746964" w:rsidP="00746964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A56B547" w14:textId="2548C102" w:rsidR="00746964" w:rsidRPr="00B70763" w:rsidRDefault="00746964" w:rsidP="008764DE">
      <w:pPr>
        <w:pStyle w:val="BodyText"/>
      </w:pPr>
      <w:r w:rsidRPr="00B70763">
        <w:t xml:space="preserve">Korisnik je prijavljen na </w:t>
      </w:r>
      <w:r w:rsidR="003B03F1">
        <w:t>sistem</w:t>
      </w:r>
      <w:r w:rsidRPr="00B70763">
        <w:t xml:space="preserve"> i ima pristup specifičnim opcijama u skladu sa svojim privilegijama</w:t>
      </w:r>
      <w:r w:rsidR="008764DE" w:rsidRPr="00B70763">
        <w:t>.</w:t>
      </w:r>
    </w:p>
    <w:p w14:paraId="27D371AA" w14:textId="4F2EA0F3" w:rsidR="006A0DB0" w:rsidRPr="00B70763" w:rsidRDefault="006A0DB0" w:rsidP="006A0DB0">
      <w:pPr>
        <w:pStyle w:val="Heading2"/>
      </w:pPr>
      <w:bookmarkStart w:id="12" w:name="_Toc162818813"/>
      <w:r w:rsidRPr="00B70763">
        <w:t>Ažuriranje podataka o sebi</w:t>
      </w:r>
      <w:bookmarkEnd w:id="12"/>
    </w:p>
    <w:p w14:paraId="57BFDE6A" w14:textId="77777777" w:rsidR="006A0DB0" w:rsidRPr="00B70763" w:rsidRDefault="006A0DB0" w:rsidP="006A0DB0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76C45F46" w14:textId="12EE5E2E" w:rsidR="006A0DB0" w:rsidRPr="00B70763" w:rsidRDefault="006A0DB0" w:rsidP="006A0DB0">
      <w:pPr>
        <w:pStyle w:val="BodyText"/>
      </w:pPr>
      <w:r w:rsidRPr="00B70763">
        <w:t>Ažuriranje podataka o sebi od strane prijavljenog korisnika.</w:t>
      </w:r>
    </w:p>
    <w:p w14:paraId="6687E74E" w14:textId="77777777" w:rsidR="006A0DB0" w:rsidRPr="00B70763" w:rsidRDefault="006A0DB0" w:rsidP="006A0DB0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06C18450" w14:textId="32488AC9" w:rsidR="006A0DB0" w:rsidRPr="00B70763" w:rsidRDefault="006A0DB0" w:rsidP="006A0DB0">
      <w:pPr>
        <w:pStyle w:val="BodyText"/>
      </w:pPr>
      <w:r w:rsidRPr="00B70763">
        <w:t>Običan korisnik, turistički vodič i administrator.</w:t>
      </w:r>
    </w:p>
    <w:p w14:paraId="48FDB6E5" w14:textId="77777777" w:rsidR="006A0DB0" w:rsidRPr="00B70763" w:rsidRDefault="006A0DB0" w:rsidP="006A0DB0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485E541F" w14:textId="7595AE41" w:rsidR="006A0DB0" w:rsidRPr="00B70763" w:rsidRDefault="006A0DB0" w:rsidP="006A0DB0">
      <w:pPr>
        <w:pStyle w:val="BodyText"/>
      </w:pPr>
      <w:r w:rsidRPr="00B70763">
        <w:t xml:space="preserve">Korisnik je prijavljen na </w:t>
      </w:r>
      <w:r w:rsidR="003F175A" w:rsidRPr="00B70763">
        <w:t>sistem</w:t>
      </w:r>
      <w:r w:rsidRPr="00B70763">
        <w:t>.</w:t>
      </w:r>
    </w:p>
    <w:p w14:paraId="65CDF670" w14:textId="77777777" w:rsidR="006A0DB0" w:rsidRPr="00B70763" w:rsidRDefault="006A0DB0" w:rsidP="006A0DB0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5EACA8D7" w14:textId="3F3AE9EC" w:rsidR="006A0DB0" w:rsidRPr="00B70763" w:rsidRDefault="006A0DB0" w:rsidP="003F175A">
      <w:pPr>
        <w:pStyle w:val="BodyText"/>
        <w:numPr>
          <w:ilvl w:val="0"/>
          <w:numId w:val="12"/>
        </w:numPr>
      </w:pPr>
      <w:r w:rsidRPr="00B70763">
        <w:t xml:space="preserve">Korisnik bira opciju za prikaz podataka o </w:t>
      </w:r>
      <w:r w:rsidR="003F175A" w:rsidRPr="00B70763">
        <w:t>sebi</w:t>
      </w:r>
      <w:r w:rsidRPr="00B70763">
        <w:t>.</w:t>
      </w:r>
    </w:p>
    <w:p w14:paraId="20D61F91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>Prikazuje se stranica sa podacima o njemu.</w:t>
      </w:r>
    </w:p>
    <w:p w14:paraId="5185C0E3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>Korisnik bira opciju izmena podataka.</w:t>
      </w:r>
    </w:p>
    <w:p w14:paraId="13459BAF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>Prikazuje se popunjena forma sa podacima o njemu.</w:t>
      </w:r>
    </w:p>
    <w:p w14:paraId="70724C88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 xml:space="preserve">Korisnik menja željene podatke iz forme i na kraju aktivira komandu </w:t>
      </w:r>
      <w:r w:rsidRPr="00B70763">
        <w:rPr>
          <w:i/>
          <w:iCs/>
        </w:rPr>
        <w:t>Sačuvaj</w:t>
      </w:r>
      <w:r w:rsidRPr="00B70763">
        <w:t>.</w:t>
      </w:r>
    </w:p>
    <w:p w14:paraId="6BEEF3F1" w14:textId="019FB32C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 xml:space="preserve">Vrši se provera podataka [izuzetak: podaci o </w:t>
      </w:r>
      <w:r w:rsidR="00507708">
        <w:t>korisniku</w:t>
      </w:r>
      <w:r w:rsidRPr="00B70763">
        <w:t xml:space="preserve"> nisu validni].</w:t>
      </w:r>
    </w:p>
    <w:p w14:paraId="49114C2D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>Vrši se ažuriranje podataka u bazi podataka.</w:t>
      </w:r>
    </w:p>
    <w:p w14:paraId="37A43C48" w14:textId="77777777" w:rsidR="006A0DB0" w:rsidRPr="00B70763" w:rsidRDefault="006A0DB0" w:rsidP="006A0DB0">
      <w:pPr>
        <w:pStyle w:val="BodyText"/>
        <w:numPr>
          <w:ilvl w:val="0"/>
          <w:numId w:val="12"/>
        </w:numPr>
      </w:pPr>
      <w:r w:rsidRPr="00B70763">
        <w:t>Osvežava se stranica sa podacima o korisniku.</w:t>
      </w:r>
    </w:p>
    <w:p w14:paraId="32A95925" w14:textId="0A8DB43A" w:rsidR="006A0DB0" w:rsidRPr="00B70763" w:rsidRDefault="003B03F1" w:rsidP="006A0DB0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6A0DB0" w:rsidRPr="00B70763">
        <w:rPr>
          <w:b/>
          <w:bCs/>
        </w:rPr>
        <w:t>:</w:t>
      </w:r>
    </w:p>
    <w:p w14:paraId="25CDA2C1" w14:textId="3EA53F90" w:rsidR="006A0DB0" w:rsidRPr="00B70763" w:rsidRDefault="006A0DB0" w:rsidP="006A0DB0">
      <w:pPr>
        <w:pStyle w:val="BodyText"/>
      </w:pPr>
      <w:r w:rsidRPr="00B70763">
        <w:t>[</w:t>
      </w:r>
      <w:r w:rsidRPr="00B70763">
        <w:rPr>
          <w:i/>
          <w:iCs/>
        </w:rPr>
        <w:t xml:space="preserve">Podaci o </w:t>
      </w:r>
      <w:r w:rsidR="000D3202">
        <w:rPr>
          <w:i/>
          <w:iCs/>
        </w:rPr>
        <w:t>korisniku</w:t>
      </w:r>
      <w:r w:rsidRPr="00B70763">
        <w:rPr>
          <w:i/>
          <w:iCs/>
        </w:rPr>
        <w:t xml:space="preserve"> nisu validni</w:t>
      </w:r>
      <w:r w:rsidRPr="00B70763">
        <w:t xml:space="preserve">] Prikazuje se obaveštenje na formi sa podacima o </w:t>
      </w:r>
      <w:r w:rsidR="00284698">
        <w:t>korisniku sistema</w:t>
      </w:r>
      <w:r w:rsidRPr="00B70763">
        <w:t>.</w:t>
      </w:r>
    </w:p>
    <w:p w14:paraId="5CE9966F" w14:textId="77777777" w:rsidR="006A0DB0" w:rsidRPr="00B70763" w:rsidRDefault="006A0DB0" w:rsidP="006A0DB0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45F56B9C" w14:textId="07828C55" w:rsidR="006A0DB0" w:rsidRPr="00B70763" w:rsidRDefault="006A0DB0" w:rsidP="003F175A">
      <w:pPr>
        <w:pStyle w:val="BodyText"/>
      </w:pPr>
      <w:r w:rsidRPr="00B70763">
        <w:t xml:space="preserve">Podaci o </w:t>
      </w:r>
      <w:r w:rsidR="00284698">
        <w:t>korisniku sistema</w:t>
      </w:r>
      <w:r w:rsidRPr="00B70763">
        <w:t xml:space="preserve"> su izmenjeni.</w:t>
      </w:r>
    </w:p>
    <w:p w14:paraId="032ED79A" w14:textId="24DF1E8D" w:rsidR="00786068" w:rsidRPr="00B70763" w:rsidRDefault="00786068" w:rsidP="00786068">
      <w:pPr>
        <w:pStyle w:val="Heading2"/>
      </w:pPr>
      <w:bookmarkStart w:id="13" w:name="_Toc162818814"/>
      <w:r w:rsidRPr="00B70763">
        <w:t xml:space="preserve">Pregled osnovnih podataka o </w:t>
      </w:r>
      <w:r w:rsidR="00C75E0D" w:rsidRPr="00B70763">
        <w:t>biljci</w:t>
      </w:r>
      <w:bookmarkEnd w:id="13"/>
    </w:p>
    <w:p w14:paraId="3711E651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44BD942F" w14:textId="073A5F2B" w:rsidR="007E0B43" w:rsidRPr="00B70763" w:rsidRDefault="00932297" w:rsidP="007E0B43">
      <w:pPr>
        <w:pStyle w:val="BodyText"/>
      </w:pPr>
      <w:r w:rsidRPr="00B70763">
        <w:t xml:space="preserve">Prikaz </w:t>
      </w:r>
      <w:r w:rsidR="00C75E0D" w:rsidRPr="00B70763">
        <w:t xml:space="preserve">forme </w:t>
      </w:r>
      <w:r w:rsidRPr="00B70763">
        <w:t xml:space="preserve">sa osnovnim podacima o </w:t>
      </w:r>
      <w:r w:rsidR="00C75E0D" w:rsidRPr="00B70763">
        <w:t>biljci</w:t>
      </w:r>
      <w:r w:rsidRPr="00B70763">
        <w:t>.</w:t>
      </w:r>
    </w:p>
    <w:p w14:paraId="37EAA8FD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4061CA8D" w14:textId="036D0AF5" w:rsidR="007E0B43" w:rsidRPr="00B70763" w:rsidRDefault="007E0B43" w:rsidP="007E0B43">
      <w:pPr>
        <w:pStyle w:val="BodyText"/>
      </w:pPr>
      <w:r w:rsidRPr="00B70763">
        <w:t xml:space="preserve">Posetilac </w:t>
      </w:r>
      <w:r w:rsidR="00C75E0D" w:rsidRPr="00B70763">
        <w:t>sistema, običan korisnik, turistički vodič i a</w:t>
      </w:r>
      <w:r w:rsidRPr="00B70763">
        <w:t>dministrator.</w:t>
      </w:r>
    </w:p>
    <w:p w14:paraId="02A4587F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75E3A85F" w14:textId="77777777" w:rsidR="007E0B43" w:rsidRPr="00B70763" w:rsidRDefault="00932297" w:rsidP="007E0B43">
      <w:pPr>
        <w:pStyle w:val="BodyText"/>
      </w:pPr>
      <w:r w:rsidRPr="00B70763">
        <w:t>Nema.</w:t>
      </w:r>
    </w:p>
    <w:p w14:paraId="39BF331C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lastRenderedPageBreak/>
        <w:t>Osnovni tok:</w:t>
      </w:r>
    </w:p>
    <w:p w14:paraId="7718879E" w14:textId="05E64794" w:rsidR="007E0B43" w:rsidRPr="00B70763" w:rsidRDefault="00D270AF" w:rsidP="00C75E0D">
      <w:pPr>
        <w:pStyle w:val="BodyText"/>
        <w:numPr>
          <w:ilvl w:val="0"/>
          <w:numId w:val="22"/>
        </w:numPr>
      </w:pPr>
      <w:r w:rsidRPr="00B70763">
        <w:t>Korisnik</w:t>
      </w:r>
      <w:r w:rsidR="00445215" w:rsidRPr="00B70763">
        <w:t xml:space="preserve"> pretražuje biljku na osnovu željenih parametara</w:t>
      </w:r>
      <w:r w:rsidRPr="00B70763">
        <w:t>.</w:t>
      </w:r>
    </w:p>
    <w:p w14:paraId="0317BF6C" w14:textId="2AC39A7D" w:rsidR="00D270AF" w:rsidRPr="00B70763" w:rsidRDefault="00445215" w:rsidP="00C75E0D">
      <w:pPr>
        <w:pStyle w:val="BodyText"/>
        <w:numPr>
          <w:ilvl w:val="0"/>
          <w:numId w:val="22"/>
        </w:numPr>
      </w:pPr>
      <w:r w:rsidRPr="00B70763">
        <w:t xml:space="preserve">Korisnik poziva komandu </w:t>
      </w:r>
      <w:r w:rsidRPr="00B70763">
        <w:rPr>
          <w:i/>
          <w:iCs/>
        </w:rPr>
        <w:t>Prikaži informacije</w:t>
      </w:r>
      <w:r w:rsidR="00D270AF" w:rsidRPr="00B70763">
        <w:t>.</w:t>
      </w:r>
    </w:p>
    <w:p w14:paraId="07F0940E" w14:textId="48C95CC5" w:rsidR="00445215" w:rsidRPr="00B70763" w:rsidRDefault="00445215" w:rsidP="00C75E0D">
      <w:pPr>
        <w:pStyle w:val="BodyText"/>
        <w:numPr>
          <w:ilvl w:val="0"/>
          <w:numId w:val="22"/>
        </w:numPr>
      </w:pPr>
      <w:r w:rsidRPr="00B70763">
        <w:t>Prikazuje se forma sa informacijama o traženoj biljci.</w:t>
      </w:r>
    </w:p>
    <w:p w14:paraId="41175200" w14:textId="51DFB4CA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36B19395" w14:textId="77777777" w:rsidR="007E0B43" w:rsidRPr="00B70763" w:rsidRDefault="00932297" w:rsidP="007E0B43">
      <w:pPr>
        <w:pStyle w:val="BodyText"/>
      </w:pPr>
      <w:r w:rsidRPr="00B70763">
        <w:t>Nema.</w:t>
      </w:r>
    </w:p>
    <w:p w14:paraId="557793D8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676FA1B4" w14:textId="6B691FC5" w:rsidR="007E0B43" w:rsidRPr="00B70763" w:rsidRDefault="00D270AF" w:rsidP="00D270AF">
      <w:pPr>
        <w:pStyle w:val="BodyText"/>
      </w:pPr>
      <w:r w:rsidRPr="00B70763">
        <w:t xml:space="preserve">Tekuća stranica je </w:t>
      </w:r>
      <w:r w:rsidR="00445215" w:rsidRPr="00B70763">
        <w:t>osnovna stranica sistema i prikazana je forma sa informacijama o biljci.</w:t>
      </w:r>
    </w:p>
    <w:p w14:paraId="409B673C" w14:textId="3C334121" w:rsidR="00786068" w:rsidRPr="00B70763" w:rsidRDefault="005949EA" w:rsidP="00786068">
      <w:pPr>
        <w:pStyle w:val="Heading2"/>
      </w:pPr>
      <w:bookmarkStart w:id="14" w:name="_Toc162818815"/>
      <w:r w:rsidRPr="00B70763">
        <w:t>Pretraga biljaka</w:t>
      </w:r>
      <w:bookmarkEnd w:id="14"/>
    </w:p>
    <w:p w14:paraId="24D43168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2E5C860F" w14:textId="387CCD03" w:rsidR="005949EA" w:rsidRPr="00B70763" w:rsidRDefault="005949EA" w:rsidP="002C12A7">
      <w:pPr>
        <w:pStyle w:val="BodyText"/>
        <w:keepNext/>
      </w:pPr>
      <w:r w:rsidRPr="00B70763">
        <w:t>Korisnik ima opciju da pretraži željene biljke na osnovu parametara koji ga zanimaju, odnosno da li je biljka lekovita, da li je trenutno njena sezona, i na osnovu cveta i stabla</w:t>
      </w:r>
      <w:r w:rsidR="00B70763" w:rsidRPr="00B70763">
        <w:t>, ili naziva</w:t>
      </w:r>
      <w:r w:rsidRPr="00B70763">
        <w:t>.</w:t>
      </w:r>
    </w:p>
    <w:p w14:paraId="49091300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7C2AD238" w14:textId="05D13B4B" w:rsidR="007E0B43" w:rsidRPr="00B70763" w:rsidRDefault="007E0B43" w:rsidP="007E0B43">
      <w:pPr>
        <w:pStyle w:val="BodyText"/>
      </w:pPr>
      <w:r w:rsidRPr="00B70763">
        <w:t xml:space="preserve">Posetilac </w:t>
      </w:r>
      <w:r w:rsidR="005949EA" w:rsidRPr="00B70763">
        <w:t>sistema,</w:t>
      </w:r>
      <w:r w:rsidR="00E16BF1">
        <w:t xml:space="preserve"> običan korisnik,</w:t>
      </w:r>
      <w:r w:rsidR="005949EA" w:rsidRPr="00B70763">
        <w:t xml:space="preserve"> turistički vodič i a</w:t>
      </w:r>
      <w:r w:rsidRPr="00B70763">
        <w:t>dministrator.</w:t>
      </w:r>
    </w:p>
    <w:p w14:paraId="11CFABC7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66FDA777" w14:textId="77777777" w:rsidR="007E0B43" w:rsidRPr="00B70763" w:rsidRDefault="003A60C6" w:rsidP="007E0B43">
      <w:pPr>
        <w:pStyle w:val="BodyText"/>
      </w:pPr>
      <w:r w:rsidRPr="00B70763">
        <w:t>Nema.</w:t>
      </w:r>
    </w:p>
    <w:p w14:paraId="2C0E6696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3F82409D" w14:textId="6164AE33" w:rsidR="007E0B43" w:rsidRPr="00B70763" w:rsidRDefault="003A60C6" w:rsidP="003A60C6">
      <w:pPr>
        <w:pStyle w:val="BodyText"/>
        <w:numPr>
          <w:ilvl w:val="0"/>
          <w:numId w:val="5"/>
        </w:numPr>
      </w:pPr>
      <w:r w:rsidRPr="00B70763">
        <w:t xml:space="preserve">Korisnik </w:t>
      </w:r>
      <w:r w:rsidR="00B70763" w:rsidRPr="00B70763">
        <w:t>započinje pretragu biljke kucanjem njenog naziva u predviđenu formu ili izborom parametara</w:t>
      </w:r>
      <w:r w:rsidRPr="00B70763">
        <w:t>.</w:t>
      </w:r>
    </w:p>
    <w:p w14:paraId="02F5A2C0" w14:textId="34988C15" w:rsidR="003A60C6" w:rsidRPr="00B70763" w:rsidRDefault="00B70763" w:rsidP="003A60C6">
      <w:pPr>
        <w:pStyle w:val="BodyText"/>
        <w:numPr>
          <w:ilvl w:val="0"/>
          <w:numId w:val="5"/>
        </w:numPr>
      </w:pPr>
      <w:r w:rsidRPr="00B70763">
        <w:t>Korisnik bira parametre na osnovu kojih vrši pretragu</w:t>
      </w:r>
      <w:r w:rsidR="003A60C6" w:rsidRPr="00B70763">
        <w:t>.</w:t>
      </w:r>
    </w:p>
    <w:p w14:paraId="2EE77C65" w14:textId="1B377E95" w:rsidR="00B70763" w:rsidRPr="00B70763" w:rsidRDefault="00B70763" w:rsidP="003A60C6">
      <w:pPr>
        <w:pStyle w:val="BodyText"/>
        <w:numPr>
          <w:ilvl w:val="0"/>
          <w:numId w:val="5"/>
        </w:numPr>
      </w:pPr>
      <w:r w:rsidRPr="00B70763">
        <w:t xml:space="preserve">Korisnik bira komandu </w:t>
      </w:r>
      <w:r w:rsidRPr="00B70763">
        <w:rPr>
          <w:i/>
          <w:iCs/>
        </w:rPr>
        <w:t xml:space="preserve">Pretraži. </w:t>
      </w:r>
      <w:r w:rsidRPr="00B70763">
        <w:t>[izuzetak: naziv biljke nevalidan]</w:t>
      </w:r>
    </w:p>
    <w:p w14:paraId="117E01B4" w14:textId="0CA89236" w:rsidR="00B70763" w:rsidRPr="00B70763" w:rsidRDefault="00B70763" w:rsidP="003A60C6">
      <w:pPr>
        <w:pStyle w:val="BodyText"/>
        <w:numPr>
          <w:ilvl w:val="0"/>
          <w:numId w:val="5"/>
        </w:numPr>
      </w:pPr>
      <w:r w:rsidRPr="00B70763">
        <w:t>Stranica se ažurira, sve biljke koje ispunjavaju kriterijume pretrage se prikazuju i područja na kojima se one pronalaze se iscrtavaju na karti Srbije za svaku.</w:t>
      </w:r>
    </w:p>
    <w:p w14:paraId="24715FD1" w14:textId="1E0CE5EE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72FDA90B" w14:textId="6CA81BED" w:rsidR="00B70763" w:rsidRPr="00B70763" w:rsidRDefault="00B70763" w:rsidP="00B70763">
      <w:pPr>
        <w:pStyle w:val="BodyText"/>
      </w:pPr>
      <w:r w:rsidRPr="00B70763">
        <w:t>[</w:t>
      </w:r>
      <w:r w:rsidRPr="00B70763">
        <w:rPr>
          <w:i/>
          <w:iCs/>
        </w:rPr>
        <w:t>naziv biljke nevalidan</w:t>
      </w:r>
      <w:r w:rsidRPr="00B70763">
        <w:t xml:space="preserve">] </w:t>
      </w:r>
      <w:r>
        <w:t>Prikazuje se obaveštenje u formi za pretragu biljke.</w:t>
      </w:r>
    </w:p>
    <w:p w14:paraId="35BC4C0C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13BE4619" w14:textId="14911202" w:rsidR="007E0B43" w:rsidRDefault="003A60C6" w:rsidP="003A60C6">
      <w:pPr>
        <w:pStyle w:val="BodyText"/>
      </w:pPr>
      <w:r w:rsidRPr="00B70763">
        <w:t xml:space="preserve">Tekuća stranica je stranica sa </w:t>
      </w:r>
      <w:r w:rsidR="00B70763">
        <w:t>pronađenim biljkama i ažuriranom kartom Srbije sa podacima.</w:t>
      </w:r>
    </w:p>
    <w:p w14:paraId="0D436471" w14:textId="6926C422" w:rsidR="00B70763" w:rsidRDefault="00B70763" w:rsidP="00B70763">
      <w:pPr>
        <w:pStyle w:val="Heading2"/>
      </w:pPr>
      <w:bookmarkStart w:id="15" w:name="_Toc162818816"/>
      <w:r>
        <w:t>Iscrtavanje područja biljke na karti</w:t>
      </w:r>
      <w:bookmarkEnd w:id="15"/>
    </w:p>
    <w:p w14:paraId="01B8FE59" w14:textId="77777777" w:rsidR="00491332" w:rsidRPr="00B70763" w:rsidRDefault="00491332" w:rsidP="00491332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31025188" w14:textId="53417C5A" w:rsidR="00491332" w:rsidRPr="00B70763" w:rsidRDefault="00491332" w:rsidP="00491332">
      <w:pPr>
        <w:pStyle w:val="BodyText"/>
      </w:pPr>
      <w:r>
        <w:t>Grafički pr</w:t>
      </w:r>
      <w:r w:rsidR="008405B2">
        <w:t>ikaz područja pronađenih biljaka nakon pretrage.</w:t>
      </w:r>
    </w:p>
    <w:p w14:paraId="40FEA6E6" w14:textId="77777777" w:rsidR="00491332" w:rsidRPr="00B70763" w:rsidRDefault="00491332" w:rsidP="00491332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49AD665A" w14:textId="1FE24632" w:rsidR="008405B2" w:rsidRPr="00B70763" w:rsidRDefault="008405B2" w:rsidP="008405B2">
      <w:pPr>
        <w:pStyle w:val="BodyText"/>
      </w:pPr>
      <w:r w:rsidRPr="00B70763">
        <w:t>Posetilac sistema,</w:t>
      </w:r>
      <w:r w:rsidR="00E16BF1">
        <w:t xml:space="preserve"> običan korisnik,</w:t>
      </w:r>
      <w:r w:rsidRPr="00B70763">
        <w:t xml:space="preserve"> turistički vodič i administrator.</w:t>
      </w:r>
    </w:p>
    <w:p w14:paraId="647D2F9A" w14:textId="77777777" w:rsidR="00491332" w:rsidRPr="00B70763" w:rsidRDefault="00491332" w:rsidP="00491332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3198159E" w14:textId="46FBC2E3" w:rsidR="00491332" w:rsidRPr="00B70763" w:rsidRDefault="008405B2" w:rsidP="00491332">
      <w:pPr>
        <w:pStyle w:val="BodyText"/>
      </w:pPr>
      <w:r>
        <w:t>Izvršena pretraga biljaka po izabranim kriterijumima.</w:t>
      </w:r>
    </w:p>
    <w:p w14:paraId="32820CBD" w14:textId="77777777" w:rsidR="00491332" w:rsidRPr="00B70763" w:rsidRDefault="00491332" w:rsidP="00491332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354C5FE5" w14:textId="3385B69F" w:rsidR="00491332" w:rsidRDefault="00371661" w:rsidP="00491332">
      <w:pPr>
        <w:pStyle w:val="BodyText"/>
        <w:numPr>
          <w:ilvl w:val="0"/>
          <w:numId w:val="6"/>
        </w:numPr>
      </w:pPr>
      <w:r>
        <w:t>Korisnik je pretražio biljke po željenim parametrima.</w:t>
      </w:r>
    </w:p>
    <w:p w14:paraId="5F649A45" w14:textId="43506DC0" w:rsidR="00371661" w:rsidRPr="00B70763" w:rsidRDefault="00371661" w:rsidP="00491332">
      <w:pPr>
        <w:pStyle w:val="BodyText"/>
        <w:numPr>
          <w:ilvl w:val="0"/>
          <w:numId w:val="6"/>
        </w:numPr>
      </w:pPr>
      <w:r>
        <w:lastRenderedPageBreak/>
        <w:t>Na karti Srbije se grafički prikazuju područja biljaka koje odgovaraju pretrazi.</w:t>
      </w:r>
    </w:p>
    <w:p w14:paraId="4E07B260" w14:textId="2672E8CE" w:rsidR="00491332" w:rsidRPr="00B70763" w:rsidRDefault="003B03F1" w:rsidP="00491332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491332" w:rsidRPr="00B70763">
        <w:rPr>
          <w:b/>
          <w:bCs/>
        </w:rPr>
        <w:t>:</w:t>
      </w:r>
    </w:p>
    <w:p w14:paraId="1852F314" w14:textId="77777777" w:rsidR="00491332" w:rsidRPr="00B70763" w:rsidRDefault="00491332" w:rsidP="00491332">
      <w:pPr>
        <w:pStyle w:val="BodyText"/>
      </w:pPr>
      <w:r w:rsidRPr="00B70763">
        <w:t>Nema.</w:t>
      </w:r>
    </w:p>
    <w:p w14:paraId="414416D0" w14:textId="77777777" w:rsidR="00491332" w:rsidRPr="00B70763" w:rsidRDefault="00491332" w:rsidP="00491332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294169EA" w14:textId="163FCDBD" w:rsidR="008F3AD7" w:rsidRDefault="00371661" w:rsidP="00DE75A9">
      <w:pPr>
        <w:pStyle w:val="BodyText"/>
      </w:pPr>
      <w:r>
        <w:t>Karta Srbije je ažurirana sa podacima o lokaciji biljaka</w:t>
      </w:r>
      <w:r w:rsidR="00491332" w:rsidRPr="00B70763">
        <w:t>.</w:t>
      </w:r>
    </w:p>
    <w:p w14:paraId="069649D8" w14:textId="277BC79D" w:rsidR="008522BE" w:rsidRDefault="008522BE" w:rsidP="008522BE">
      <w:pPr>
        <w:pStyle w:val="Heading2"/>
      </w:pPr>
      <w:bookmarkStart w:id="16" w:name="_Toc162818817"/>
      <w:r>
        <w:t>Promena područja biljke</w:t>
      </w:r>
      <w:bookmarkEnd w:id="16"/>
    </w:p>
    <w:p w14:paraId="4B8F16B9" w14:textId="77777777" w:rsidR="008522BE" w:rsidRPr="00B70763" w:rsidRDefault="008522BE" w:rsidP="008522BE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4B67A7AD" w14:textId="09CB070B" w:rsidR="008522BE" w:rsidRPr="00B70763" w:rsidRDefault="008522BE" w:rsidP="008522BE">
      <w:pPr>
        <w:pStyle w:val="BodyText"/>
      </w:pPr>
      <w:r>
        <w:t>Izmena trenutnog područja na kojem se pronalazi određena biljka</w:t>
      </w:r>
    </w:p>
    <w:p w14:paraId="629863F9" w14:textId="77777777" w:rsidR="008522BE" w:rsidRPr="00B70763" w:rsidRDefault="008522BE" w:rsidP="008522BE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0B403648" w14:textId="47D97237" w:rsidR="008522BE" w:rsidRPr="00B70763" w:rsidRDefault="008522BE" w:rsidP="008522BE">
      <w:pPr>
        <w:pStyle w:val="BodyText"/>
      </w:pPr>
      <w:r>
        <w:t>T</w:t>
      </w:r>
      <w:r w:rsidRPr="00B70763">
        <w:t>uristički vodič i administrator.</w:t>
      </w:r>
    </w:p>
    <w:p w14:paraId="396F0E12" w14:textId="77777777" w:rsidR="008522BE" w:rsidRPr="00B70763" w:rsidRDefault="008522BE" w:rsidP="008522BE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747B9EEE" w14:textId="2F936737" w:rsidR="008522BE" w:rsidRPr="00B70763" w:rsidRDefault="005D1C34" w:rsidP="008522BE">
      <w:pPr>
        <w:pStyle w:val="BodyText"/>
      </w:pPr>
      <w:r>
        <w:t xml:space="preserve">Turistički vodič je prijavljen na sistem. </w:t>
      </w:r>
      <w:r w:rsidR="00650AAB">
        <w:t>Održan obilazak na prostoru na kojem se određena biljka nalazi.</w:t>
      </w:r>
    </w:p>
    <w:p w14:paraId="458CFADC" w14:textId="77777777" w:rsidR="008522BE" w:rsidRPr="00B70763" w:rsidRDefault="008522BE" w:rsidP="008522BE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4C80A110" w14:textId="784C7778" w:rsidR="008522BE" w:rsidRDefault="00650AAB" w:rsidP="008522BE">
      <w:pPr>
        <w:pStyle w:val="BodyText"/>
        <w:numPr>
          <w:ilvl w:val="0"/>
          <w:numId w:val="24"/>
        </w:numPr>
      </w:pPr>
      <w:r>
        <w:t>Turistički vodič je održao obilazak.</w:t>
      </w:r>
    </w:p>
    <w:p w14:paraId="7DAFC62A" w14:textId="5E6720DA" w:rsidR="008522BE" w:rsidRDefault="00650AAB" w:rsidP="008522BE">
      <w:pPr>
        <w:pStyle w:val="BodyText"/>
        <w:numPr>
          <w:ilvl w:val="0"/>
          <w:numId w:val="24"/>
        </w:numPr>
      </w:pPr>
      <w:r>
        <w:t>Turistički vodič bira opciju za pregled održanog obilaska.</w:t>
      </w:r>
    </w:p>
    <w:p w14:paraId="60887DF0" w14:textId="004A2995" w:rsidR="00650AAB" w:rsidRDefault="00650AAB" w:rsidP="008522BE">
      <w:pPr>
        <w:pStyle w:val="BodyText"/>
        <w:numPr>
          <w:ilvl w:val="0"/>
          <w:numId w:val="24"/>
        </w:numPr>
      </w:pPr>
      <w:r>
        <w:t>Bira prikaz biljaka koje se nalaze na području održanog obilaska.</w:t>
      </w:r>
    </w:p>
    <w:p w14:paraId="6737CAE7" w14:textId="7CAFBA90" w:rsidR="00650AAB" w:rsidRDefault="00650AAB" w:rsidP="00650AAB">
      <w:pPr>
        <w:pStyle w:val="BodyText"/>
        <w:numPr>
          <w:ilvl w:val="0"/>
          <w:numId w:val="24"/>
        </w:numPr>
      </w:pPr>
      <w:r>
        <w:t>Ukoliko nije primećena određena biljka sa spiska, obelažava da nije uočena.  [izuzetak: biljka se uklanja sa spiska]</w:t>
      </w:r>
    </w:p>
    <w:p w14:paraId="51293497" w14:textId="7971EE08" w:rsidR="00650AAB" w:rsidRPr="00B70763" w:rsidRDefault="00650AAB" w:rsidP="00650AAB">
      <w:pPr>
        <w:pStyle w:val="BodyText"/>
        <w:numPr>
          <w:ilvl w:val="0"/>
          <w:numId w:val="24"/>
        </w:numPr>
      </w:pPr>
      <w:r>
        <w:t>Ukoliko je primećena nova biljka koje nema na spisku, dodaje je na spisak.</w:t>
      </w:r>
    </w:p>
    <w:p w14:paraId="5B5233EA" w14:textId="0F977B0C" w:rsidR="008522BE" w:rsidRPr="00B70763" w:rsidRDefault="003B03F1" w:rsidP="008522BE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8522BE" w:rsidRPr="00B70763">
        <w:rPr>
          <w:b/>
          <w:bCs/>
        </w:rPr>
        <w:t>:</w:t>
      </w:r>
    </w:p>
    <w:p w14:paraId="7B9E7F2E" w14:textId="0CD0F881" w:rsidR="008522BE" w:rsidRPr="00B70763" w:rsidRDefault="00650AAB" w:rsidP="008522BE">
      <w:pPr>
        <w:pStyle w:val="BodyText"/>
      </w:pPr>
      <w:r>
        <w:t>[</w:t>
      </w:r>
      <w:r>
        <w:rPr>
          <w:i/>
          <w:iCs/>
        </w:rPr>
        <w:t>biljka se uklanja sa spiska</w:t>
      </w:r>
      <w:r>
        <w:t>] Ukoliko je biljka obeležena da nije uočena na određenom području na tri sukcesivna obilaska održana na tom području, uklanja se sa spiska biljaka koje se pronalaze na tom području.</w:t>
      </w:r>
    </w:p>
    <w:p w14:paraId="0A820C7D" w14:textId="77777777" w:rsidR="008522BE" w:rsidRPr="00B70763" w:rsidRDefault="008522BE" w:rsidP="008522BE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36F9567B" w14:textId="1328FC0D" w:rsidR="008522BE" w:rsidRPr="008522BE" w:rsidRDefault="00650AAB" w:rsidP="002A7068">
      <w:pPr>
        <w:pStyle w:val="BodyText"/>
      </w:pPr>
      <w:r>
        <w:t>Ažurirani su podaci u bazi podataka o biljci i području.</w:t>
      </w:r>
    </w:p>
    <w:p w14:paraId="2D200A72" w14:textId="5359F23E" w:rsidR="00EA6344" w:rsidRDefault="00EA6344" w:rsidP="00EA6344">
      <w:pPr>
        <w:pStyle w:val="Heading2"/>
      </w:pPr>
      <w:bookmarkStart w:id="17" w:name="_Toc162818818"/>
      <w:r>
        <w:t>Brisanje biljke</w:t>
      </w:r>
      <w:bookmarkEnd w:id="17"/>
    </w:p>
    <w:p w14:paraId="413D7A2D" w14:textId="77777777" w:rsidR="00EA6344" w:rsidRPr="00B70763" w:rsidRDefault="00EA6344" w:rsidP="00EA6344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6E84EF9E" w14:textId="27F0A6C9" w:rsidR="00EA6344" w:rsidRPr="00B70763" w:rsidRDefault="00EA6344" w:rsidP="00EA6344">
      <w:pPr>
        <w:pStyle w:val="BodyText"/>
      </w:pPr>
      <w:r>
        <w:t xml:space="preserve">Brisanje biljke iz sistema ukoliko </w:t>
      </w:r>
      <w:r w:rsidR="00467730">
        <w:t>nestane sa teritorije Srbije.</w:t>
      </w:r>
    </w:p>
    <w:p w14:paraId="7CE96BB1" w14:textId="77777777" w:rsidR="00EA6344" w:rsidRPr="00B70763" w:rsidRDefault="00EA6344" w:rsidP="00EA6344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21D569B4" w14:textId="77777777" w:rsidR="00EA6344" w:rsidRPr="00B70763" w:rsidRDefault="00EA6344" w:rsidP="00EA6344">
      <w:pPr>
        <w:pStyle w:val="BodyText"/>
      </w:pPr>
      <w:r>
        <w:t>T</w:t>
      </w:r>
      <w:r w:rsidRPr="00B70763">
        <w:t>uristički vodič i administrator.</w:t>
      </w:r>
    </w:p>
    <w:p w14:paraId="1344D05F" w14:textId="77777777" w:rsidR="00EA6344" w:rsidRPr="00B70763" w:rsidRDefault="00EA6344" w:rsidP="00EA6344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51FA85E8" w14:textId="4AA1C40A" w:rsidR="00EA6344" w:rsidRPr="00B70763" w:rsidRDefault="005D1C34" w:rsidP="00EA6344">
      <w:pPr>
        <w:pStyle w:val="BodyText"/>
      </w:pPr>
      <w:r>
        <w:t xml:space="preserve">Turistički vodič je prijavljen na sistem. </w:t>
      </w:r>
      <w:r w:rsidR="00467730">
        <w:t>Biljka nije uočena 3 puta na svim svojim područjima</w:t>
      </w:r>
      <w:r w:rsidR="00EA6344">
        <w:t>.</w:t>
      </w:r>
    </w:p>
    <w:p w14:paraId="12EFF45E" w14:textId="77777777" w:rsidR="00EA6344" w:rsidRPr="00B70763" w:rsidRDefault="00EA6344" w:rsidP="00EA6344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1A7E80E2" w14:textId="73A6A2B6" w:rsidR="00EA6344" w:rsidRDefault="00EA6344" w:rsidP="00467730">
      <w:pPr>
        <w:pStyle w:val="BodyText"/>
        <w:numPr>
          <w:ilvl w:val="0"/>
          <w:numId w:val="25"/>
        </w:numPr>
      </w:pPr>
      <w:r>
        <w:t xml:space="preserve">Turistički vodič </w:t>
      </w:r>
      <w:r w:rsidR="005111EA">
        <w:t>obeležava da se biljka više ne pronalazi u Srbiji</w:t>
      </w:r>
      <w:r>
        <w:t>.</w:t>
      </w:r>
    </w:p>
    <w:p w14:paraId="02232390" w14:textId="053DF8DC" w:rsidR="00EA6344" w:rsidRDefault="005111EA" w:rsidP="00467730">
      <w:pPr>
        <w:pStyle w:val="BodyText"/>
        <w:numPr>
          <w:ilvl w:val="0"/>
          <w:numId w:val="25"/>
        </w:numPr>
      </w:pPr>
      <w:r>
        <w:t>Biljka se uklanja iz sistema</w:t>
      </w:r>
      <w:r w:rsidR="00EA6344">
        <w:t>.</w:t>
      </w:r>
    </w:p>
    <w:p w14:paraId="11C49563" w14:textId="708AC815" w:rsidR="00EA6344" w:rsidRPr="00B70763" w:rsidRDefault="003B03F1" w:rsidP="00EA6344">
      <w:pPr>
        <w:pStyle w:val="BodyText"/>
        <w:keepNext/>
        <w:rPr>
          <w:b/>
          <w:bCs/>
        </w:rPr>
      </w:pPr>
      <w:r>
        <w:rPr>
          <w:b/>
          <w:bCs/>
        </w:rPr>
        <w:lastRenderedPageBreak/>
        <w:t>Izuzeci</w:t>
      </w:r>
      <w:r w:rsidR="00EA6344" w:rsidRPr="00B70763">
        <w:rPr>
          <w:b/>
          <w:bCs/>
        </w:rPr>
        <w:t>:</w:t>
      </w:r>
    </w:p>
    <w:p w14:paraId="3DA3A100" w14:textId="1D19992F" w:rsidR="00EA6344" w:rsidRPr="00B70763" w:rsidRDefault="005111EA" w:rsidP="00EA6344">
      <w:pPr>
        <w:pStyle w:val="BodyText"/>
      </w:pPr>
      <w:r>
        <w:t>Nema</w:t>
      </w:r>
      <w:r w:rsidR="00EA6344">
        <w:t>.</w:t>
      </w:r>
    </w:p>
    <w:p w14:paraId="49645304" w14:textId="77777777" w:rsidR="00EA6344" w:rsidRPr="00B70763" w:rsidRDefault="00EA6344" w:rsidP="00EA6344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28D1AE60" w14:textId="7A167484" w:rsidR="00EA6344" w:rsidRDefault="00EA6344" w:rsidP="00EA6344">
      <w:pPr>
        <w:pStyle w:val="BodyText"/>
      </w:pPr>
      <w:r>
        <w:t>Ažurirani su podaci u bazi podataka o biljci.</w:t>
      </w:r>
    </w:p>
    <w:p w14:paraId="776FB482" w14:textId="3F29D817" w:rsidR="0090305C" w:rsidRPr="00B70763" w:rsidRDefault="0090305C" w:rsidP="0090305C">
      <w:pPr>
        <w:pStyle w:val="Heading2"/>
      </w:pPr>
      <w:bookmarkStart w:id="18" w:name="_Toc162818819"/>
      <w:r w:rsidRPr="00B70763">
        <w:t xml:space="preserve">Pregled </w:t>
      </w:r>
      <w:r>
        <w:t>svih predstojećih obilazaka</w:t>
      </w:r>
      <w:bookmarkEnd w:id="18"/>
    </w:p>
    <w:p w14:paraId="136CE2F4" w14:textId="77777777" w:rsidR="0090305C" w:rsidRPr="00B70763" w:rsidRDefault="0090305C" w:rsidP="0090305C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534B6AB4" w14:textId="729973B6" w:rsidR="0090305C" w:rsidRPr="00B70763" w:rsidRDefault="0090305C" w:rsidP="0090305C">
      <w:pPr>
        <w:pStyle w:val="BodyText"/>
      </w:pPr>
      <w:r>
        <w:t>Prikaz stranice sa svim predstojećim organizovanim obilascima.</w:t>
      </w:r>
    </w:p>
    <w:p w14:paraId="0F4960D9" w14:textId="77777777" w:rsidR="0090305C" w:rsidRPr="00B70763" w:rsidRDefault="0090305C" w:rsidP="0090305C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0D151610" w14:textId="77777777" w:rsidR="0090305C" w:rsidRPr="00B70763" w:rsidRDefault="0090305C" w:rsidP="0090305C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7CFC243F" w14:textId="77777777" w:rsidR="0090305C" w:rsidRPr="00B70763" w:rsidRDefault="0090305C" w:rsidP="0090305C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70078D2E" w14:textId="02A3AA02" w:rsidR="0090305C" w:rsidRPr="00B70763" w:rsidRDefault="0090305C" w:rsidP="0090305C">
      <w:pPr>
        <w:pStyle w:val="BodyText"/>
      </w:pPr>
      <w:r>
        <w:t>Korisnik je prijavljen na sistem.</w:t>
      </w:r>
    </w:p>
    <w:p w14:paraId="6CC00722" w14:textId="77777777" w:rsidR="0090305C" w:rsidRPr="00B70763" w:rsidRDefault="0090305C" w:rsidP="0090305C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1DDE9312" w14:textId="5B059E5B" w:rsidR="0090305C" w:rsidRPr="00B70763" w:rsidRDefault="0090305C" w:rsidP="0090305C">
      <w:pPr>
        <w:pStyle w:val="BodyText"/>
        <w:numPr>
          <w:ilvl w:val="0"/>
          <w:numId w:val="7"/>
        </w:numPr>
      </w:pPr>
      <w:r w:rsidRPr="00B70763">
        <w:t xml:space="preserve">Korisnik bira </w:t>
      </w:r>
      <w:r>
        <w:t>opciju za pregled obilazaka.</w:t>
      </w:r>
    </w:p>
    <w:p w14:paraId="4C3B7A94" w14:textId="77777777" w:rsidR="0090305C" w:rsidRPr="0090305C" w:rsidRDefault="0090305C" w:rsidP="0090305C">
      <w:pPr>
        <w:pStyle w:val="BodyText"/>
        <w:numPr>
          <w:ilvl w:val="0"/>
          <w:numId w:val="7"/>
        </w:numPr>
        <w:rPr>
          <w:b/>
          <w:bCs/>
        </w:rPr>
      </w:pPr>
      <w:r w:rsidRPr="00B70763">
        <w:t xml:space="preserve">Prikazuje se </w:t>
      </w:r>
      <w:r>
        <w:t>stranicama sa svim događajima koji treba da se održe.</w:t>
      </w:r>
    </w:p>
    <w:p w14:paraId="6A08DACE" w14:textId="5DD15106" w:rsidR="0090305C" w:rsidRPr="00B70763" w:rsidRDefault="003B03F1" w:rsidP="0090305C">
      <w:pPr>
        <w:pStyle w:val="BodyText"/>
        <w:rPr>
          <w:b/>
          <w:bCs/>
        </w:rPr>
      </w:pPr>
      <w:r>
        <w:rPr>
          <w:b/>
          <w:bCs/>
        </w:rPr>
        <w:t>Izuzeci</w:t>
      </w:r>
      <w:r w:rsidR="0090305C" w:rsidRPr="00B70763">
        <w:rPr>
          <w:b/>
          <w:bCs/>
        </w:rPr>
        <w:t>:</w:t>
      </w:r>
    </w:p>
    <w:p w14:paraId="70BEF264" w14:textId="77777777" w:rsidR="0090305C" w:rsidRPr="00B70763" w:rsidRDefault="0090305C" w:rsidP="0090305C">
      <w:pPr>
        <w:pStyle w:val="BodyText"/>
      </w:pPr>
      <w:r w:rsidRPr="00B70763">
        <w:t>Nema.</w:t>
      </w:r>
    </w:p>
    <w:p w14:paraId="6865D332" w14:textId="77777777" w:rsidR="0090305C" w:rsidRPr="00B70763" w:rsidRDefault="0090305C" w:rsidP="0090305C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241C943D" w14:textId="7F970C83" w:rsidR="0090305C" w:rsidRPr="008522BE" w:rsidRDefault="0090305C" w:rsidP="0090305C">
      <w:pPr>
        <w:pStyle w:val="BodyText"/>
      </w:pPr>
      <w:r w:rsidRPr="00B70763">
        <w:t xml:space="preserve">Tekuća stranica je stranica sa spiskom </w:t>
      </w:r>
      <w:r>
        <w:t>svih obilazaka.</w:t>
      </w:r>
    </w:p>
    <w:p w14:paraId="2AF66E38" w14:textId="53161C89" w:rsidR="00786068" w:rsidRPr="00B70763" w:rsidRDefault="00786068" w:rsidP="00786068">
      <w:pPr>
        <w:pStyle w:val="Heading2"/>
      </w:pPr>
      <w:bookmarkStart w:id="19" w:name="_Toc162818820"/>
      <w:r w:rsidRPr="00B70763">
        <w:t xml:space="preserve">Pregled </w:t>
      </w:r>
      <w:r w:rsidR="00190A28">
        <w:t>osnovnih informacija o obilasku</w:t>
      </w:r>
      <w:bookmarkEnd w:id="19"/>
    </w:p>
    <w:p w14:paraId="4AEF1C6E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522289BE" w14:textId="315592CA" w:rsidR="007E0B43" w:rsidRPr="00B70763" w:rsidRDefault="00190A28" w:rsidP="00E55045">
      <w:pPr>
        <w:pStyle w:val="BodyText"/>
      </w:pPr>
      <w:r>
        <w:t>Prikaz forme sa svim informacijama o izabranom obilasku.</w:t>
      </w:r>
    </w:p>
    <w:p w14:paraId="120B1970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35DD9231" w14:textId="3E3DD75B" w:rsidR="00190A28" w:rsidRPr="00B70763" w:rsidRDefault="00190A28" w:rsidP="00190A28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5BD22219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2772EF2D" w14:textId="350A67D4" w:rsidR="007E0B43" w:rsidRPr="00B70763" w:rsidRDefault="00237D04" w:rsidP="007E0B43">
      <w:pPr>
        <w:pStyle w:val="BodyText"/>
      </w:pPr>
      <w:r>
        <w:t>Korisnik je prijavljen na sistem, t</w:t>
      </w:r>
      <w:r w:rsidR="00B640E9">
        <w:t>renutno je prikazana stranica sa svim obilascima.</w:t>
      </w:r>
    </w:p>
    <w:p w14:paraId="7F4E5FDE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7CC0D5A2" w14:textId="0B42AE27" w:rsidR="007E0B43" w:rsidRPr="00B70763" w:rsidRDefault="00373231" w:rsidP="00373231">
      <w:pPr>
        <w:pStyle w:val="BodyText"/>
        <w:numPr>
          <w:ilvl w:val="0"/>
          <w:numId w:val="7"/>
        </w:numPr>
      </w:pPr>
      <w:r w:rsidRPr="00B70763">
        <w:t xml:space="preserve">Korisnik bira </w:t>
      </w:r>
      <w:r w:rsidR="00B640E9">
        <w:t>određeni obilazak koji ga zanima iz liste svih obilazaka</w:t>
      </w:r>
      <w:r w:rsidRPr="00B70763">
        <w:t>.</w:t>
      </w:r>
    </w:p>
    <w:p w14:paraId="0CD0B026" w14:textId="13380ECE" w:rsidR="00373231" w:rsidRDefault="00373231" w:rsidP="00373231">
      <w:pPr>
        <w:pStyle w:val="BodyText"/>
        <w:numPr>
          <w:ilvl w:val="0"/>
          <w:numId w:val="7"/>
        </w:numPr>
      </w:pPr>
      <w:r w:rsidRPr="00B70763">
        <w:t xml:space="preserve">Prikazuje se </w:t>
      </w:r>
      <w:r w:rsidR="00B640E9">
        <w:t>forma</w:t>
      </w:r>
      <w:r w:rsidRPr="00B70763">
        <w:t xml:space="preserve"> sa odgovarajućim </w:t>
      </w:r>
      <w:r w:rsidR="00B640E9">
        <w:t>informacijama</w:t>
      </w:r>
      <w:r w:rsidRPr="00B70763">
        <w:t>.</w:t>
      </w:r>
    </w:p>
    <w:p w14:paraId="6044B074" w14:textId="10F66B46" w:rsidR="00B640E9" w:rsidRPr="00B70763" w:rsidRDefault="00B640E9" w:rsidP="00373231">
      <w:pPr>
        <w:pStyle w:val="BodyText"/>
        <w:numPr>
          <w:ilvl w:val="0"/>
          <w:numId w:val="7"/>
        </w:numPr>
      </w:pPr>
      <w:r>
        <w:t>Prikazuju se opcije koje se nude korisniku kao što je prijava za taj obilazak.</w:t>
      </w:r>
    </w:p>
    <w:p w14:paraId="3D0264DE" w14:textId="1DA5E87A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1FE461EE" w14:textId="77777777" w:rsidR="007E0B43" w:rsidRPr="00B70763" w:rsidRDefault="00ED1FFE" w:rsidP="007E0B43">
      <w:pPr>
        <w:pStyle w:val="BodyText"/>
      </w:pPr>
      <w:r w:rsidRPr="00B70763">
        <w:t>Nema.</w:t>
      </w:r>
    </w:p>
    <w:p w14:paraId="178DB3AA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3232502F" w14:textId="47256156" w:rsidR="007E0B43" w:rsidRPr="00B70763" w:rsidRDefault="00ED1FFE" w:rsidP="00B40836">
      <w:pPr>
        <w:pStyle w:val="BodyText"/>
      </w:pPr>
      <w:r w:rsidRPr="00B70763">
        <w:t xml:space="preserve">Tekuća stranica je stranica sa </w:t>
      </w:r>
      <w:r w:rsidR="00B40836" w:rsidRPr="00B70763">
        <w:t>spiskom</w:t>
      </w:r>
      <w:r w:rsidRPr="00B70763">
        <w:t xml:space="preserve"> </w:t>
      </w:r>
      <w:r w:rsidR="00B640E9">
        <w:t>svih obilazaka i prikazana je forma sa podacima o izabranom obilasku.</w:t>
      </w:r>
    </w:p>
    <w:p w14:paraId="4F3AE33B" w14:textId="67D34152" w:rsidR="00786068" w:rsidRPr="00B70763" w:rsidRDefault="00237D04" w:rsidP="00786068">
      <w:pPr>
        <w:pStyle w:val="Heading2"/>
      </w:pPr>
      <w:bookmarkStart w:id="20" w:name="_Toc162818821"/>
      <w:r>
        <w:lastRenderedPageBreak/>
        <w:t>Filtriranje</w:t>
      </w:r>
      <w:r w:rsidR="00786068" w:rsidRPr="00B70763">
        <w:t xml:space="preserve"> </w:t>
      </w:r>
      <w:r>
        <w:t>obilazaka</w:t>
      </w:r>
      <w:r w:rsidR="00786068" w:rsidRPr="00B70763">
        <w:t xml:space="preserve"> po </w:t>
      </w:r>
      <w:r>
        <w:t>datumu</w:t>
      </w:r>
      <w:bookmarkEnd w:id="20"/>
    </w:p>
    <w:p w14:paraId="212C2534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359BFC68" w14:textId="2863B5C1" w:rsidR="007E0B43" w:rsidRPr="00B70763" w:rsidRDefault="00E55045" w:rsidP="007E0B43">
      <w:pPr>
        <w:pStyle w:val="BodyText"/>
      </w:pPr>
      <w:r w:rsidRPr="00B70763">
        <w:t xml:space="preserve">Prikaz stranice sa </w:t>
      </w:r>
      <w:r w:rsidR="00B37CAA">
        <w:t>obilascima</w:t>
      </w:r>
      <w:r w:rsidRPr="00B70763">
        <w:t xml:space="preserve"> </w:t>
      </w:r>
      <w:r w:rsidR="00B40836" w:rsidRPr="00B70763">
        <w:t xml:space="preserve">razvrstanim po </w:t>
      </w:r>
      <w:r w:rsidR="00B37CAA">
        <w:t>datumu</w:t>
      </w:r>
      <w:r w:rsidR="00B40836" w:rsidRPr="00B70763">
        <w:t>.</w:t>
      </w:r>
    </w:p>
    <w:p w14:paraId="3C2EE451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6DF9DCA7" w14:textId="34AD08AB" w:rsidR="007E0B43" w:rsidRPr="00B70763" w:rsidRDefault="00B37CAA" w:rsidP="00B37CAA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2592DBB8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0E03EECC" w14:textId="2B655E6B" w:rsidR="007E0B43" w:rsidRPr="00B70763" w:rsidRDefault="00AC1F98" w:rsidP="007E0B43">
      <w:pPr>
        <w:pStyle w:val="BodyText"/>
      </w:pPr>
      <w:r>
        <w:t>Korisnik je prijavljen na sistem, p</w:t>
      </w:r>
      <w:r w:rsidR="00B37CAA">
        <w:t>rikazana je stranica sa svim predstojećim obilascima</w:t>
      </w:r>
      <w:r w:rsidR="00B40836" w:rsidRPr="00B70763">
        <w:t>.</w:t>
      </w:r>
    </w:p>
    <w:p w14:paraId="47ECD07D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63073715" w14:textId="11EE15EE" w:rsidR="007E0B43" w:rsidRPr="00B70763" w:rsidRDefault="00F93061" w:rsidP="00F93061">
      <w:pPr>
        <w:pStyle w:val="BodyText"/>
        <w:numPr>
          <w:ilvl w:val="0"/>
          <w:numId w:val="8"/>
        </w:numPr>
      </w:pPr>
      <w:r w:rsidRPr="00B70763">
        <w:t xml:space="preserve">Korisnik bira opciju za </w:t>
      </w:r>
      <w:r w:rsidR="0082122E">
        <w:t>filtriranje obilazaka</w:t>
      </w:r>
      <w:r w:rsidRPr="00B70763">
        <w:t>.</w:t>
      </w:r>
    </w:p>
    <w:p w14:paraId="26D8FB25" w14:textId="3F513C6C" w:rsidR="00F93061" w:rsidRPr="00B70763" w:rsidRDefault="00F93061" w:rsidP="00F93061">
      <w:pPr>
        <w:pStyle w:val="BodyText"/>
        <w:numPr>
          <w:ilvl w:val="0"/>
          <w:numId w:val="8"/>
        </w:numPr>
      </w:pPr>
      <w:r w:rsidRPr="00B70763">
        <w:t xml:space="preserve">Prikazuje se </w:t>
      </w:r>
      <w:r w:rsidR="0082122E">
        <w:t>forma</w:t>
      </w:r>
      <w:r w:rsidRPr="00B70763">
        <w:t xml:space="preserve"> za definisanje kriterijuma</w:t>
      </w:r>
      <w:r w:rsidR="0082122E">
        <w:t xml:space="preserve"> za prikaz obilazaka</w:t>
      </w:r>
      <w:r w:rsidRPr="00B70763">
        <w:t>.</w:t>
      </w:r>
    </w:p>
    <w:p w14:paraId="6D277E19" w14:textId="64451BC1" w:rsidR="00F93061" w:rsidRPr="00B70763" w:rsidRDefault="00F93061" w:rsidP="00F93061">
      <w:pPr>
        <w:pStyle w:val="BodyText"/>
        <w:numPr>
          <w:ilvl w:val="0"/>
          <w:numId w:val="8"/>
        </w:numPr>
      </w:pPr>
      <w:r w:rsidRPr="00B70763">
        <w:t xml:space="preserve">Korisnik bira </w:t>
      </w:r>
      <w:r w:rsidR="0082122E">
        <w:t>vremenski period u kojem želi da vidi događaje</w:t>
      </w:r>
      <w:r w:rsidRPr="00B70763">
        <w:t xml:space="preserve"> i aktivira komandu </w:t>
      </w:r>
      <w:r w:rsidRPr="00B70763">
        <w:rPr>
          <w:i/>
          <w:iCs/>
        </w:rPr>
        <w:t>Prikaži</w:t>
      </w:r>
      <w:r w:rsidRPr="00B70763">
        <w:t>.</w:t>
      </w:r>
    </w:p>
    <w:p w14:paraId="1F1D861C" w14:textId="6E67BE35" w:rsidR="00F93061" w:rsidRPr="00B70763" w:rsidRDefault="00F93061" w:rsidP="00F93061">
      <w:pPr>
        <w:pStyle w:val="BodyText"/>
        <w:numPr>
          <w:ilvl w:val="0"/>
          <w:numId w:val="8"/>
        </w:numPr>
      </w:pPr>
      <w:r w:rsidRPr="00B70763">
        <w:t xml:space="preserve">Stranica se osvežava i prikazuje </w:t>
      </w:r>
      <w:r w:rsidR="00D350A3">
        <w:t>sve obilaske koji zadovoljavaju zadati uslov</w:t>
      </w:r>
      <w:r w:rsidRPr="00B70763">
        <w:t>.</w:t>
      </w:r>
    </w:p>
    <w:p w14:paraId="4AAEB1EB" w14:textId="6E756A06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2AEC64BB" w14:textId="77777777" w:rsidR="007E0B43" w:rsidRPr="00B70763" w:rsidRDefault="00B40836" w:rsidP="007E0B43">
      <w:pPr>
        <w:pStyle w:val="BodyText"/>
      </w:pPr>
      <w:r w:rsidRPr="00B70763">
        <w:t>Nema.</w:t>
      </w:r>
    </w:p>
    <w:p w14:paraId="49E1240A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D305FC2" w14:textId="3C171904" w:rsidR="007E0B43" w:rsidRPr="00B70763" w:rsidRDefault="00B40836" w:rsidP="00B40836">
      <w:pPr>
        <w:pStyle w:val="BodyText"/>
      </w:pPr>
      <w:r w:rsidRPr="00B70763">
        <w:t xml:space="preserve">Tekuća stranica je stranica sa </w:t>
      </w:r>
      <w:r w:rsidR="00981620">
        <w:t>obilascima koji zadovoljavaju kriterijume.</w:t>
      </w:r>
    </w:p>
    <w:p w14:paraId="37F6BF52" w14:textId="2D4F7FAD" w:rsidR="00E33817" w:rsidRPr="00B70763" w:rsidRDefault="00E33817" w:rsidP="00E33817">
      <w:pPr>
        <w:pStyle w:val="Heading2"/>
      </w:pPr>
      <w:bookmarkStart w:id="21" w:name="_Toc162818822"/>
      <w:r>
        <w:t>Filtriranje</w:t>
      </w:r>
      <w:r w:rsidRPr="00B70763">
        <w:t xml:space="preserve"> </w:t>
      </w:r>
      <w:r>
        <w:t>obilazaka</w:t>
      </w:r>
      <w:r w:rsidRPr="00B70763">
        <w:t xml:space="preserve"> po </w:t>
      </w:r>
      <w:r>
        <w:t>lokaciji</w:t>
      </w:r>
      <w:bookmarkEnd w:id="21"/>
    </w:p>
    <w:p w14:paraId="10168296" w14:textId="77777777" w:rsidR="00E33817" w:rsidRPr="00B70763" w:rsidRDefault="00E33817" w:rsidP="00E3381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4A9C6725" w14:textId="5CCEE47D" w:rsidR="00E33817" w:rsidRPr="00B70763" w:rsidRDefault="00E33817" w:rsidP="00E33817">
      <w:pPr>
        <w:pStyle w:val="BodyText"/>
      </w:pPr>
      <w:r w:rsidRPr="00B70763">
        <w:t xml:space="preserve">Prikaz stranice sa </w:t>
      </w:r>
      <w:r>
        <w:t>obilascima</w:t>
      </w:r>
      <w:r w:rsidRPr="00B70763">
        <w:t xml:space="preserve"> razvrstanim po </w:t>
      </w:r>
      <w:r>
        <w:t>lokaciji</w:t>
      </w:r>
      <w:r w:rsidRPr="00B70763">
        <w:t>.</w:t>
      </w:r>
    </w:p>
    <w:p w14:paraId="6D2DC830" w14:textId="77777777" w:rsidR="00E33817" w:rsidRPr="00B70763" w:rsidRDefault="00E33817" w:rsidP="00E3381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1065B9CC" w14:textId="77777777" w:rsidR="00E33817" w:rsidRPr="00B70763" w:rsidRDefault="00E33817" w:rsidP="00E33817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2995915D" w14:textId="77777777" w:rsidR="00E33817" w:rsidRPr="00B70763" w:rsidRDefault="00E33817" w:rsidP="00E3381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69F676D9" w14:textId="48E25873" w:rsidR="00E33817" w:rsidRPr="00B70763" w:rsidRDefault="000E5A1B" w:rsidP="00E33817">
      <w:pPr>
        <w:pStyle w:val="BodyText"/>
      </w:pPr>
      <w:r>
        <w:t>Korisnik je prijavljen na sistem, p</w:t>
      </w:r>
      <w:r w:rsidR="00E33817">
        <w:t>rikazana je stranica sa svim predstojećim obilascima</w:t>
      </w:r>
      <w:r w:rsidR="00E33817" w:rsidRPr="00B70763">
        <w:t>.</w:t>
      </w:r>
    </w:p>
    <w:p w14:paraId="2F3A4969" w14:textId="77777777" w:rsidR="00E33817" w:rsidRPr="00B70763" w:rsidRDefault="00E33817" w:rsidP="00E3381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6A1F0E2B" w14:textId="77777777" w:rsidR="00E33817" w:rsidRPr="00B70763" w:rsidRDefault="00E33817" w:rsidP="00E33817">
      <w:pPr>
        <w:pStyle w:val="BodyText"/>
        <w:numPr>
          <w:ilvl w:val="0"/>
          <w:numId w:val="26"/>
        </w:numPr>
      </w:pPr>
      <w:r w:rsidRPr="00B70763">
        <w:t xml:space="preserve">Korisnik bira opciju za </w:t>
      </w:r>
      <w:r>
        <w:t>filtriranje obilazaka</w:t>
      </w:r>
      <w:r w:rsidRPr="00B70763">
        <w:t>.</w:t>
      </w:r>
    </w:p>
    <w:p w14:paraId="446F7D55" w14:textId="77777777" w:rsidR="00E33817" w:rsidRPr="00B70763" w:rsidRDefault="00E33817" w:rsidP="00E33817">
      <w:pPr>
        <w:pStyle w:val="BodyText"/>
        <w:numPr>
          <w:ilvl w:val="0"/>
          <w:numId w:val="26"/>
        </w:numPr>
      </w:pPr>
      <w:r w:rsidRPr="00B70763">
        <w:t xml:space="preserve">Prikazuje se </w:t>
      </w:r>
      <w:r>
        <w:t>forma</w:t>
      </w:r>
      <w:r w:rsidRPr="00B70763">
        <w:t xml:space="preserve"> za definisanje kriterijuma</w:t>
      </w:r>
      <w:r>
        <w:t xml:space="preserve"> za prikaz obilazaka</w:t>
      </w:r>
      <w:r w:rsidRPr="00B70763">
        <w:t>.</w:t>
      </w:r>
    </w:p>
    <w:p w14:paraId="04280D6F" w14:textId="0F0F218B" w:rsidR="00E33817" w:rsidRPr="00B70763" w:rsidRDefault="00E33817" w:rsidP="00E33817">
      <w:pPr>
        <w:pStyle w:val="BodyText"/>
        <w:numPr>
          <w:ilvl w:val="0"/>
          <w:numId w:val="26"/>
        </w:numPr>
      </w:pPr>
      <w:r w:rsidRPr="00B70763">
        <w:t xml:space="preserve">Korisnik bira </w:t>
      </w:r>
      <w:r>
        <w:t>lokaciju na kojoj želi da vidi događaje</w:t>
      </w:r>
      <w:r w:rsidRPr="00B70763">
        <w:t xml:space="preserve"> i aktivira komandu </w:t>
      </w:r>
      <w:r w:rsidRPr="00B70763">
        <w:rPr>
          <w:i/>
          <w:iCs/>
        </w:rPr>
        <w:t>Prikaži</w:t>
      </w:r>
      <w:r w:rsidRPr="00B70763">
        <w:t>.</w:t>
      </w:r>
    </w:p>
    <w:p w14:paraId="0F980FDA" w14:textId="77777777" w:rsidR="00E33817" w:rsidRPr="00B70763" w:rsidRDefault="00E33817" w:rsidP="00E33817">
      <w:pPr>
        <w:pStyle w:val="BodyText"/>
        <w:numPr>
          <w:ilvl w:val="0"/>
          <w:numId w:val="26"/>
        </w:numPr>
      </w:pPr>
      <w:r w:rsidRPr="00B70763">
        <w:t xml:space="preserve">Stranica se osvežava i prikazuje </w:t>
      </w:r>
      <w:r>
        <w:t>sve obilaske koji zadovoljavaju zadati uslov</w:t>
      </w:r>
      <w:r w:rsidRPr="00B70763">
        <w:t>.</w:t>
      </w:r>
    </w:p>
    <w:p w14:paraId="57A4DE55" w14:textId="7BD01690" w:rsidR="00E33817" w:rsidRPr="00B70763" w:rsidRDefault="003B03F1" w:rsidP="00E3381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E33817" w:rsidRPr="00B70763">
        <w:rPr>
          <w:b/>
          <w:bCs/>
        </w:rPr>
        <w:t>:</w:t>
      </w:r>
    </w:p>
    <w:p w14:paraId="6AF24F4C" w14:textId="77777777" w:rsidR="00E33817" w:rsidRPr="00B70763" w:rsidRDefault="00E33817" w:rsidP="00E33817">
      <w:pPr>
        <w:pStyle w:val="BodyText"/>
      </w:pPr>
      <w:r w:rsidRPr="00B70763">
        <w:t>Nema.</w:t>
      </w:r>
    </w:p>
    <w:p w14:paraId="6CD91071" w14:textId="77777777" w:rsidR="00E33817" w:rsidRPr="00B70763" w:rsidRDefault="00E33817" w:rsidP="00E3381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E58A660" w14:textId="77777777" w:rsidR="00E33817" w:rsidRPr="00B70763" w:rsidRDefault="00E33817" w:rsidP="00E33817">
      <w:pPr>
        <w:pStyle w:val="BodyText"/>
      </w:pPr>
      <w:r w:rsidRPr="00B70763">
        <w:t xml:space="preserve">Tekuća stranica je stranica sa </w:t>
      </w:r>
      <w:r>
        <w:t>obilascima koji zadovoljavaju kriterijume.</w:t>
      </w:r>
    </w:p>
    <w:p w14:paraId="500ECA7D" w14:textId="7C4A4433" w:rsidR="00786068" w:rsidRPr="00B70763" w:rsidRDefault="00785A86" w:rsidP="00785A86">
      <w:pPr>
        <w:pStyle w:val="Heading2"/>
      </w:pPr>
      <w:bookmarkStart w:id="22" w:name="_Toc162818823"/>
      <w:r w:rsidRPr="00B70763">
        <w:t xml:space="preserve">Pregled </w:t>
      </w:r>
      <w:r w:rsidR="008E2BA6">
        <w:t xml:space="preserve">obilazaka </w:t>
      </w:r>
      <w:r w:rsidR="00FF6D94">
        <w:t>z</w:t>
      </w:r>
      <w:r w:rsidR="008E2BA6">
        <w:t>a koje je korisnik prijavljen</w:t>
      </w:r>
      <w:bookmarkEnd w:id="22"/>
    </w:p>
    <w:p w14:paraId="627B09E8" w14:textId="77777777" w:rsidR="007E0B43" w:rsidRPr="00B70763" w:rsidRDefault="007E0B43" w:rsidP="007E0B43">
      <w:pPr>
        <w:pStyle w:val="BodyText"/>
        <w:rPr>
          <w:b/>
          <w:bCs/>
        </w:rPr>
      </w:pPr>
      <w:r w:rsidRPr="00B70763">
        <w:rPr>
          <w:b/>
          <w:bCs/>
        </w:rPr>
        <w:t>Kratak opis:</w:t>
      </w:r>
    </w:p>
    <w:p w14:paraId="2537E3B9" w14:textId="264D893C" w:rsidR="007E0B43" w:rsidRPr="00B70763" w:rsidRDefault="00C549E0" w:rsidP="007E0B43">
      <w:pPr>
        <w:pStyle w:val="BodyText"/>
      </w:pPr>
      <w:r w:rsidRPr="00B70763">
        <w:t xml:space="preserve">Prikaz </w:t>
      </w:r>
      <w:r w:rsidR="008E2BA6">
        <w:t xml:space="preserve">svih obilazaka </w:t>
      </w:r>
      <w:r w:rsidR="00FF6D94">
        <w:t>z</w:t>
      </w:r>
      <w:r w:rsidR="008E2BA6">
        <w:t>a koje je određeni korisnik prijavljen</w:t>
      </w:r>
      <w:r w:rsidRPr="00B70763">
        <w:t>.</w:t>
      </w:r>
    </w:p>
    <w:p w14:paraId="6C27ECE6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lastRenderedPageBreak/>
        <w:t>Akteri:</w:t>
      </w:r>
    </w:p>
    <w:p w14:paraId="4E5CD205" w14:textId="77777777" w:rsidR="008E2BA6" w:rsidRPr="00B70763" w:rsidRDefault="008E2BA6" w:rsidP="008E2BA6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7AA464E6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0FBFCED5" w14:textId="0B4282DB" w:rsidR="007E0B43" w:rsidRPr="00B70763" w:rsidRDefault="00BE45FC" w:rsidP="007E0B43">
      <w:pPr>
        <w:pStyle w:val="BodyText"/>
      </w:pPr>
      <w:r>
        <w:t>Korisnik je prijavljen na sistem, i</w:t>
      </w:r>
      <w:r w:rsidR="004E3AD3">
        <w:t>zabran je profil određenog korisnika.</w:t>
      </w:r>
    </w:p>
    <w:p w14:paraId="4C6E7DD8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45DEB7B6" w14:textId="3A31F68B" w:rsidR="007E0B43" w:rsidRPr="00B70763" w:rsidRDefault="00C549E0" w:rsidP="00C549E0">
      <w:pPr>
        <w:pStyle w:val="BodyText"/>
        <w:numPr>
          <w:ilvl w:val="0"/>
          <w:numId w:val="9"/>
        </w:numPr>
      </w:pPr>
      <w:r w:rsidRPr="00B70763">
        <w:t xml:space="preserve">Korisnik bira opciju za prikaz </w:t>
      </w:r>
      <w:r w:rsidR="00FF6D94">
        <w:t>informacija o profilu izabranog korisnika</w:t>
      </w:r>
      <w:r w:rsidRPr="00B70763">
        <w:t>.</w:t>
      </w:r>
    </w:p>
    <w:p w14:paraId="0C3A9EB5" w14:textId="282CF986" w:rsidR="00C549E0" w:rsidRDefault="00C549E0" w:rsidP="00C549E0">
      <w:pPr>
        <w:pStyle w:val="BodyText"/>
        <w:numPr>
          <w:ilvl w:val="0"/>
          <w:numId w:val="9"/>
        </w:numPr>
      </w:pPr>
      <w:r w:rsidRPr="00B70763">
        <w:t>Prikazuje s</w:t>
      </w:r>
      <w:r w:rsidR="00AF7F69" w:rsidRPr="00B70763">
        <w:t xml:space="preserve">e stranica sa </w:t>
      </w:r>
      <w:r w:rsidR="00FF6D94">
        <w:t>informacijama o određenom korisniku.</w:t>
      </w:r>
    </w:p>
    <w:p w14:paraId="5DCC6B4A" w14:textId="015758B1" w:rsidR="00FF6D94" w:rsidRPr="00FF6D94" w:rsidRDefault="00FF6D94" w:rsidP="00C549E0">
      <w:pPr>
        <w:pStyle w:val="BodyText"/>
        <w:numPr>
          <w:ilvl w:val="0"/>
          <w:numId w:val="9"/>
        </w:numPr>
      </w:pPr>
      <w:r>
        <w:t xml:space="preserve">Korisnik aktivira komandu </w:t>
      </w:r>
      <w:r>
        <w:rPr>
          <w:i/>
          <w:iCs/>
        </w:rPr>
        <w:t>Prikaži predstojeće obilaske.</w:t>
      </w:r>
      <w:r>
        <w:t>[izuzetak: nema prijava za obilaske]</w:t>
      </w:r>
    </w:p>
    <w:p w14:paraId="4FE9E39D" w14:textId="1365C6C4" w:rsidR="00FF6D94" w:rsidRPr="00B70763" w:rsidRDefault="00FF6D94" w:rsidP="00C549E0">
      <w:pPr>
        <w:pStyle w:val="BodyText"/>
        <w:numPr>
          <w:ilvl w:val="0"/>
          <w:numId w:val="9"/>
        </w:numPr>
      </w:pPr>
      <w:r>
        <w:t>Prikazuje se stranica sa obilascima za koje je korisnik čiji je profil izabran prijavio.</w:t>
      </w:r>
    </w:p>
    <w:p w14:paraId="3FE73436" w14:textId="5944C3E7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23CAC6C6" w14:textId="1D389ED6" w:rsidR="007E0B43" w:rsidRPr="00FF6D94" w:rsidRDefault="00FF6D94" w:rsidP="00FF6D94">
      <w:pPr>
        <w:pStyle w:val="BodyText"/>
        <w:tabs>
          <w:tab w:val="left" w:pos="3804"/>
        </w:tabs>
      </w:pPr>
      <w:r>
        <w:t>[</w:t>
      </w:r>
      <w:r>
        <w:rPr>
          <w:i/>
          <w:iCs/>
        </w:rPr>
        <w:t>nema prijava za obilaske</w:t>
      </w:r>
      <w:r>
        <w:t>] Prikazuje se obaveštenje da izabrani korisnik nije prijavljen ni za jedan obilazak</w:t>
      </w:r>
    </w:p>
    <w:p w14:paraId="35385486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4D0F742B" w14:textId="0168EA59" w:rsidR="007E0B43" w:rsidRPr="00B70763" w:rsidRDefault="00C549E0" w:rsidP="00C549E0">
      <w:pPr>
        <w:pStyle w:val="BodyText"/>
      </w:pPr>
      <w:r w:rsidRPr="00B70763">
        <w:t xml:space="preserve">Tekuća stranica je stranica sa </w:t>
      </w:r>
      <w:r w:rsidR="00FF6D94">
        <w:t>svim obilascima za koje je prijavljen prethodno izabrani korisnik.</w:t>
      </w:r>
    </w:p>
    <w:p w14:paraId="633ECBD9" w14:textId="16D93FDA" w:rsidR="00FF6D94" w:rsidRPr="00B70763" w:rsidRDefault="00FF6D94" w:rsidP="00FF6D94">
      <w:pPr>
        <w:pStyle w:val="Heading2"/>
      </w:pPr>
      <w:bookmarkStart w:id="23" w:name="_Toc162818824"/>
      <w:r w:rsidRPr="00B70763">
        <w:t xml:space="preserve">Pregled </w:t>
      </w:r>
      <w:r>
        <w:t>obilazaka na kojima je određeni korisnik učestvovao</w:t>
      </w:r>
      <w:bookmarkEnd w:id="23"/>
    </w:p>
    <w:p w14:paraId="7B1F40BC" w14:textId="77777777" w:rsidR="00FF6D94" w:rsidRPr="00B70763" w:rsidRDefault="00FF6D94" w:rsidP="00FF6D94">
      <w:pPr>
        <w:pStyle w:val="BodyText"/>
        <w:rPr>
          <w:b/>
          <w:bCs/>
        </w:rPr>
      </w:pPr>
      <w:r w:rsidRPr="00B70763">
        <w:rPr>
          <w:b/>
          <w:bCs/>
        </w:rPr>
        <w:t>Kratak opis:</w:t>
      </w:r>
    </w:p>
    <w:p w14:paraId="790364A1" w14:textId="7249F210" w:rsidR="00FF6D94" w:rsidRPr="00B70763" w:rsidRDefault="00FF6D94" w:rsidP="00FF6D94">
      <w:pPr>
        <w:pStyle w:val="BodyText"/>
      </w:pPr>
      <w:r w:rsidRPr="00B70763">
        <w:t xml:space="preserve">Prikaz </w:t>
      </w:r>
      <w:r>
        <w:t xml:space="preserve">svih obilazaka </w:t>
      </w:r>
      <w:r w:rsidR="001E4957">
        <w:t>na kojima je učestvovao izabrani korisnik</w:t>
      </w:r>
      <w:r w:rsidRPr="00B70763">
        <w:t>.</w:t>
      </w:r>
    </w:p>
    <w:p w14:paraId="123869E7" w14:textId="77777777" w:rsidR="00FF6D94" w:rsidRPr="00B70763" w:rsidRDefault="00FF6D94" w:rsidP="00FF6D94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19438EAC" w14:textId="77777777" w:rsidR="00FF6D94" w:rsidRPr="00B70763" w:rsidRDefault="00FF6D94" w:rsidP="00FF6D94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4FC52876" w14:textId="77777777" w:rsidR="00FF6D94" w:rsidRPr="00B70763" w:rsidRDefault="00FF6D94" w:rsidP="00FF6D94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59AE17C0" w14:textId="607534F9" w:rsidR="00FF6D94" w:rsidRPr="00B70763" w:rsidRDefault="000461B5" w:rsidP="00FF6D94">
      <w:pPr>
        <w:pStyle w:val="BodyText"/>
      </w:pPr>
      <w:r>
        <w:t>Korisnik je prijavljen na sistem, i</w:t>
      </w:r>
      <w:r w:rsidR="00FF6D94">
        <w:t>zabran je profil određenog korisnika.</w:t>
      </w:r>
    </w:p>
    <w:p w14:paraId="06D1F546" w14:textId="77777777" w:rsidR="00FF6D94" w:rsidRPr="00B70763" w:rsidRDefault="00FF6D94" w:rsidP="00FF6D94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3FBB2DB6" w14:textId="77777777" w:rsidR="00FF6D94" w:rsidRPr="00B70763" w:rsidRDefault="00FF6D94" w:rsidP="001E4957">
      <w:pPr>
        <w:pStyle w:val="BodyText"/>
        <w:numPr>
          <w:ilvl w:val="0"/>
          <w:numId w:val="27"/>
        </w:numPr>
      </w:pPr>
      <w:r w:rsidRPr="00B70763">
        <w:t xml:space="preserve">Korisnik bira opciju za prikaz </w:t>
      </w:r>
      <w:r>
        <w:t>informacija o profilu izabranog korisnika</w:t>
      </w:r>
      <w:r w:rsidRPr="00B70763">
        <w:t>.</w:t>
      </w:r>
    </w:p>
    <w:p w14:paraId="0AD56A33" w14:textId="77777777" w:rsidR="00FF6D94" w:rsidRDefault="00FF6D94" w:rsidP="001E4957">
      <w:pPr>
        <w:pStyle w:val="BodyText"/>
        <w:numPr>
          <w:ilvl w:val="0"/>
          <w:numId w:val="27"/>
        </w:numPr>
      </w:pPr>
      <w:r w:rsidRPr="00B70763">
        <w:t xml:space="preserve">Prikazuje se stranica sa </w:t>
      </w:r>
      <w:r>
        <w:t>informacijama o određenom korisniku.</w:t>
      </w:r>
    </w:p>
    <w:p w14:paraId="3857DA27" w14:textId="757A6807" w:rsidR="00FF6D94" w:rsidRPr="00FF6D94" w:rsidRDefault="00FF6D94" w:rsidP="001E4957">
      <w:pPr>
        <w:pStyle w:val="BodyText"/>
        <w:numPr>
          <w:ilvl w:val="0"/>
          <w:numId w:val="27"/>
        </w:numPr>
      </w:pPr>
      <w:r>
        <w:t xml:space="preserve">Korisnik aktivira komandu </w:t>
      </w:r>
      <w:r>
        <w:rPr>
          <w:i/>
          <w:iCs/>
        </w:rPr>
        <w:t xml:space="preserve">Prikaži </w:t>
      </w:r>
      <w:r w:rsidR="001E4957">
        <w:rPr>
          <w:i/>
          <w:iCs/>
        </w:rPr>
        <w:t>prethodne</w:t>
      </w:r>
      <w:r>
        <w:rPr>
          <w:i/>
          <w:iCs/>
        </w:rPr>
        <w:t xml:space="preserve"> obilaske.</w:t>
      </w:r>
      <w:r>
        <w:t xml:space="preserve">[izuzetak: nema </w:t>
      </w:r>
      <w:r w:rsidR="006315B1">
        <w:t>prethodnih obilazaka</w:t>
      </w:r>
      <w:r>
        <w:t>]</w:t>
      </w:r>
    </w:p>
    <w:p w14:paraId="1D58E9C7" w14:textId="72C8D884" w:rsidR="00FF6D94" w:rsidRPr="00B70763" w:rsidRDefault="00FF6D94" w:rsidP="001E4957">
      <w:pPr>
        <w:pStyle w:val="BodyText"/>
        <w:numPr>
          <w:ilvl w:val="0"/>
          <w:numId w:val="27"/>
        </w:numPr>
      </w:pPr>
      <w:r>
        <w:t xml:space="preserve">Prikazuje se stranica sa obilascima </w:t>
      </w:r>
      <w:r w:rsidR="001E4957">
        <w:t>na kojima je učestvovao prethodno izabrani korisnik</w:t>
      </w:r>
      <w:r>
        <w:t>.</w:t>
      </w:r>
    </w:p>
    <w:p w14:paraId="770D4870" w14:textId="61AC9BA0" w:rsidR="00FF6D94" w:rsidRPr="00B70763" w:rsidRDefault="003B03F1" w:rsidP="00FF6D94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FF6D94" w:rsidRPr="00B70763">
        <w:rPr>
          <w:b/>
          <w:bCs/>
        </w:rPr>
        <w:t>:</w:t>
      </w:r>
    </w:p>
    <w:p w14:paraId="53A0E606" w14:textId="14271F92" w:rsidR="00FF6D94" w:rsidRPr="00FF6D94" w:rsidRDefault="00FF6D94" w:rsidP="00FF6D94">
      <w:pPr>
        <w:pStyle w:val="BodyText"/>
        <w:tabs>
          <w:tab w:val="left" w:pos="3804"/>
        </w:tabs>
      </w:pPr>
      <w:r>
        <w:t>[</w:t>
      </w:r>
      <w:r>
        <w:rPr>
          <w:i/>
          <w:iCs/>
        </w:rPr>
        <w:t xml:space="preserve">nema </w:t>
      </w:r>
      <w:r w:rsidR="006315B1">
        <w:rPr>
          <w:i/>
          <w:iCs/>
        </w:rPr>
        <w:t>prethodnih obilazaka</w:t>
      </w:r>
      <w:r>
        <w:t xml:space="preserve">] Prikazuje se obaveštenje da izabrani korisnik nije </w:t>
      </w:r>
      <w:r w:rsidR="001E4957">
        <w:t>išao ni na jedan obilazak.</w:t>
      </w:r>
    </w:p>
    <w:p w14:paraId="5EA55F67" w14:textId="77777777" w:rsidR="00FF6D94" w:rsidRPr="00B70763" w:rsidRDefault="00FF6D94" w:rsidP="00FF6D94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0949C97D" w14:textId="5C51B4AC" w:rsidR="00FF6D94" w:rsidRPr="00B70763" w:rsidRDefault="00FF6D94" w:rsidP="00FF6D94">
      <w:pPr>
        <w:pStyle w:val="BodyText"/>
      </w:pPr>
      <w:r w:rsidRPr="00B70763">
        <w:t xml:space="preserve">Tekuća stranica je stranica sa </w:t>
      </w:r>
      <w:r>
        <w:t xml:space="preserve">svim obilascima </w:t>
      </w:r>
      <w:r w:rsidR="001E4957">
        <w:t>na kojima je bio prethodno izabrani korisnik.</w:t>
      </w:r>
    </w:p>
    <w:p w14:paraId="73456A80" w14:textId="1F8BF9D0" w:rsidR="00786068" w:rsidRPr="00B70763" w:rsidRDefault="000461B5" w:rsidP="003D60F1">
      <w:pPr>
        <w:pStyle w:val="Heading2"/>
      </w:pPr>
      <w:bookmarkStart w:id="24" w:name="_Toc162818825"/>
      <w:r>
        <w:t>Pregled podataka o organizatoru obilaska</w:t>
      </w:r>
      <w:bookmarkEnd w:id="24"/>
    </w:p>
    <w:p w14:paraId="4913B174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138B79D9" w14:textId="169DF286" w:rsidR="007E0B43" w:rsidRPr="00B70763" w:rsidRDefault="00CF2AB8" w:rsidP="00CF2AB8">
      <w:pPr>
        <w:pStyle w:val="BodyText"/>
      </w:pPr>
      <w:r w:rsidRPr="00B70763">
        <w:t>Pr</w:t>
      </w:r>
      <w:r w:rsidR="000461B5">
        <w:t>rikaz profila organizatora izabranog obilaska</w:t>
      </w:r>
      <w:r w:rsidRPr="00B70763">
        <w:t>.</w:t>
      </w:r>
    </w:p>
    <w:p w14:paraId="68CE30FA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3EEE35FE" w14:textId="77777777" w:rsidR="000461B5" w:rsidRPr="00B70763" w:rsidRDefault="000461B5" w:rsidP="000461B5">
      <w:pPr>
        <w:pStyle w:val="BodyText"/>
      </w:pPr>
      <w:r>
        <w:t>Običan korisnik,</w:t>
      </w:r>
      <w:r w:rsidRPr="00B70763">
        <w:t xml:space="preserve"> turistički vodič i administrator.</w:t>
      </w:r>
    </w:p>
    <w:p w14:paraId="4B94B78B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lastRenderedPageBreak/>
        <w:t>Preduslovi:</w:t>
      </w:r>
    </w:p>
    <w:p w14:paraId="23523015" w14:textId="660EFD43" w:rsidR="007E0B43" w:rsidRPr="00B70763" w:rsidRDefault="000461B5" w:rsidP="00CF2AB8">
      <w:pPr>
        <w:pStyle w:val="BodyText"/>
      </w:pPr>
      <w:r>
        <w:t>Korisnik je prijavljen na sistem, izabran je obilazak.</w:t>
      </w:r>
    </w:p>
    <w:p w14:paraId="230B4E47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03C6B990" w14:textId="4C29BCF2" w:rsidR="00CF2AB8" w:rsidRPr="00B70763" w:rsidRDefault="009D5ECD" w:rsidP="00A833E4">
      <w:pPr>
        <w:pStyle w:val="BodyText"/>
        <w:numPr>
          <w:ilvl w:val="0"/>
          <w:numId w:val="28"/>
        </w:numPr>
      </w:pPr>
      <w:r w:rsidRPr="00B70763">
        <w:t>Korisnik</w:t>
      </w:r>
      <w:r w:rsidR="00CF2AB8" w:rsidRPr="00B70763">
        <w:t xml:space="preserve"> bira </w:t>
      </w:r>
      <w:r w:rsidR="00A833E4">
        <w:t>obilazak za koji želi da se prijavi.</w:t>
      </w:r>
    </w:p>
    <w:p w14:paraId="79C96C87" w14:textId="69022586" w:rsidR="00CF2AB8" w:rsidRPr="00B70763" w:rsidRDefault="00CF2AB8" w:rsidP="00A833E4">
      <w:pPr>
        <w:pStyle w:val="BodyText"/>
        <w:numPr>
          <w:ilvl w:val="0"/>
          <w:numId w:val="28"/>
        </w:numPr>
      </w:pPr>
      <w:r w:rsidRPr="00B70763">
        <w:t>Prikazuj</w:t>
      </w:r>
      <w:r w:rsidR="00A833E4">
        <w:t>e se forma sa detaljnim informacijama o obilasku.</w:t>
      </w:r>
    </w:p>
    <w:p w14:paraId="3F555F1E" w14:textId="7C9A289E" w:rsidR="00CF2AB8" w:rsidRPr="00B70763" w:rsidRDefault="009D5ECD" w:rsidP="00A833E4">
      <w:pPr>
        <w:pStyle w:val="BodyText"/>
        <w:numPr>
          <w:ilvl w:val="0"/>
          <w:numId w:val="28"/>
        </w:numPr>
      </w:pPr>
      <w:r w:rsidRPr="00B70763">
        <w:t>Korisnik</w:t>
      </w:r>
      <w:r w:rsidR="00A833E4">
        <w:t xml:space="preserve"> aktivira opciju </w:t>
      </w:r>
      <w:r w:rsidR="00A833E4">
        <w:rPr>
          <w:i/>
          <w:iCs/>
        </w:rPr>
        <w:t>Prikaži profil organizatora</w:t>
      </w:r>
      <w:r w:rsidR="00CF2AB8" w:rsidRPr="00B70763">
        <w:t>.</w:t>
      </w:r>
    </w:p>
    <w:p w14:paraId="266CAC6C" w14:textId="77777777" w:rsidR="00A833E4" w:rsidRPr="00A833E4" w:rsidRDefault="00A833E4" w:rsidP="00A833E4">
      <w:pPr>
        <w:pStyle w:val="BodyText"/>
        <w:numPr>
          <w:ilvl w:val="0"/>
          <w:numId w:val="28"/>
        </w:numPr>
        <w:rPr>
          <w:b/>
          <w:bCs/>
        </w:rPr>
      </w:pPr>
      <w:r>
        <w:t>Prikazuje se stranica sa profilom turističkog vodiča koji organizuje obilazak</w:t>
      </w:r>
      <w:r w:rsidR="00CF2AB8" w:rsidRPr="00B70763">
        <w:t>.</w:t>
      </w:r>
    </w:p>
    <w:p w14:paraId="54726D84" w14:textId="3682453E" w:rsidR="007E0B43" w:rsidRPr="00B70763" w:rsidRDefault="003B03F1" w:rsidP="00A833E4">
      <w:pPr>
        <w:pStyle w:val="BodyText"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44E04DD3" w14:textId="10B8497C" w:rsidR="007E0B43" w:rsidRPr="00B70763" w:rsidRDefault="00A833E4" w:rsidP="00CF2AB8">
      <w:pPr>
        <w:pStyle w:val="BodyText"/>
      </w:pPr>
      <w:r>
        <w:t>Nema.</w:t>
      </w:r>
    </w:p>
    <w:p w14:paraId="6C166E91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68B736CC" w14:textId="2B3BFBA0" w:rsidR="007E0B43" w:rsidRPr="00B70763" w:rsidRDefault="00A833E4" w:rsidP="00BA3236">
      <w:pPr>
        <w:pStyle w:val="BodyText"/>
      </w:pPr>
      <w:r>
        <w:t>Prikazana je stranica sa informacijama o turističkom vodiču, odnosno njegov profil</w:t>
      </w:r>
      <w:r w:rsidR="00CF2AB8" w:rsidRPr="00B70763">
        <w:t>.</w:t>
      </w:r>
    </w:p>
    <w:p w14:paraId="57BE260C" w14:textId="29548021" w:rsidR="00786068" w:rsidRPr="00B70763" w:rsidRDefault="00F31591" w:rsidP="00786068">
      <w:pPr>
        <w:pStyle w:val="Heading2"/>
      </w:pPr>
      <w:bookmarkStart w:id="25" w:name="_Toc162818826"/>
      <w:r w:rsidRPr="00B70763">
        <w:t xml:space="preserve">Dodavanje </w:t>
      </w:r>
      <w:r w:rsidR="00BA3236">
        <w:t>novog obilaska</w:t>
      </w:r>
      <w:bookmarkEnd w:id="25"/>
    </w:p>
    <w:p w14:paraId="34C67074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3BD4E0AB" w14:textId="71C7E642" w:rsidR="007E0B43" w:rsidRPr="00B70763" w:rsidRDefault="0079569D" w:rsidP="00F31591">
      <w:pPr>
        <w:pStyle w:val="BodyText"/>
      </w:pPr>
      <w:r w:rsidRPr="00B70763">
        <w:t>Dodavanje</w:t>
      </w:r>
      <w:r w:rsidR="00F31591" w:rsidRPr="00B70763">
        <w:t xml:space="preserve"> nov</w:t>
      </w:r>
      <w:r w:rsidR="00BA3236">
        <w:t>og obilaska koji organizuje turistički vodič, od strane tog istog turističkog vodiča</w:t>
      </w:r>
      <w:r w:rsidRPr="00B70763">
        <w:t>.</w:t>
      </w:r>
    </w:p>
    <w:p w14:paraId="70BBC162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6DF6AE75" w14:textId="07BF9ECD" w:rsidR="007E0B43" w:rsidRPr="00B70763" w:rsidRDefault="00404639" w:rsidP="007C4972">
      <w:pPr>
        <w:pStyle w:val="BodyText"/>
      </w:pPr>
      <w:r>
        <w:t>Turistički vodič.</w:t>
      </w:r>
    </w:p>
    <w:p w14:paraId="2B8FA109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4021AAB7" w14:textId="10A629D1" w:rsidR="007E0B43" w:rsidRPr="00B70763" w:rsidRDefault="00404639" w:rsidP="007E0B43">
      <w:pPr>
        <w:pStyle w:val="BodyText"/>
      </w:pPr>
      <w:r>
        <w:t>Turistički vodič je prijavljen na sistem.</w:t>
      </w:r>
    </w:p>
    <w:p w14:paraId="669EFD27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7C62B6BA" w14:textId="0AC8D6B2" w:rsidR="007E0B43" w:rsidRPr="00B70763" w:rsidRDefault="00404639" w:rsidP="00D77D96">
      <w:pPr>
        <w:pStyle w:val="BodyText"/>
        <w:numPr>
          <w:ilvl w:val="0"/>
          <w:numId w:val="20"/>
        </w:numPr>
      </w:pPr>
      <w:r>
        <w:t>Turistički vodič</w:t>
      </w:r>
      <w:r w:rsidR="00D77D96" w:rsidRPr="00B70763">
        <w:t xml:space="preserve"> bira opciju za prikaz stranice sa </w:t>
      </w:r>
      <w:r>
        <w:t>predstojećim obilascima.</w:t>
      </w:r>
    </w:p>
    <w:p w14:paraId="7208FD8C" w14:textId="6C0FC91A" w:rsidR="00D77D96" w:rsidRPr="00B70763" w:rsidRDefault="00D77D96" w:rsidP="00D77D96">
      <w:pPr>
        <w:pStyle w:val="BodyText"/>
        <w:numPr>
          <w:ilvl w:val="0"/>
          <w:numId w:val="20"/>
        </w:numPr>
      </w:pPr>
      <w:r w:rsidRPr="00B70763">
        <w:t xml:space="preserve">Prikazuje se stranica sa </w:t>
      </w:r>
      <w:r w:rsidR="00542804">
        <w:t>obilascima</w:t>
      </w:r>
      <w:r w:rsidRPr="00B70763">
        <w:t>.</w:t>
      </w:r>
    </w:p>
    <w:p w14:paraId="5DF3C6FD" w14:textId="77F0D0AE" w:rsidR="00D77D96" w:rsidRPr="00B70763" w:rsidRDefault="00404639" w:rsidP="00D77D96">
      <w:pPr>
        <w:pStyle w:val="BodyText"/>
        <w:numPr>
          <w:ilvl w:val="0"/>
          <w:numId w:val="20"/>
        </w:numPr>
      </w:pPr>
      <w:r>
        <w:t>Turistički vodič</w:t>
      </w:r>
      <w:r w:rsidR="00D77D96" w:rsidRPr="00B70763">
        <w:t xml:space="preserve"> bira opciju za dodavanje nov</w:t>
      </w:r>
      <w:r>
        <w:t>og obilaska</w:t>
      </w:r>
      <w:r w:rsidR="00D77D96" w:rsidRPr="00B70763">
        <w:t>.</w:t>
      </w:r>
    </w:p>
    <w:p w14:paraId="6C25BDBC" w14:textId="4EB043E6" w:rsidR="00D77D96" w:rsidRPr="00B70763" w:rsidRDefault="00D77D96" w:rsidP="00D77D96">
      <w:pPr>
        <w:pStyle w:val="BodyText"/>
        <w:numPr>
          <w:ilvl w:val="0"/>
          <w:numId w:val="20"/>
        </w:numPr>
      </w:pPr>
      <w:r w:rsidRPr="00B70763">
        <w:t>Prikazuje se forma za dodavanje nov</w:t>
      </w:r>
      <w:r w:rsidR="00404639">
        <w:t>og obilaska</w:t>
      </w:r>
      <w:r w:rsidRPr="00B70763">
        <w:t>.</w:t>
      </w:r>
    </w:p>
    <w:p w14:paraId="7EECCFBA" w14:textId="6D9EEC07" w:rsidR="00D77D96" w:rsidRDefault="00404639" w:rsidP="00D77D96">
      <w:pPr>
        <w:pStyle w:val="BodyText"/>
        <w:numPr>
          <w:ilvl w:val="0"/>
          <w:numId w:val="20"/>
        </w:numPr>
      </w:pPr>
      <w:r>
        <w:t>Turistički vodič</w:t>
      </w:r>
      <w:r w:rsidR="00D77D96" w:rsidRPr="00B70763">
        <w:t xml:space="preserve"> </w:t>
      </w:r>
      <w:r>
        <w:t>unosi podatke o ruti po kojoj se odvija obilazak</w:t>
      </w:r>
      <w:r w:rsidR="00D77D96" w:rsidRPr="00B70763">
        <w:t>.</w:t>
      </w:r>
    </w:p>
    <w:p w14:paraId="1E78E52F" w14:textId="116B1EA3" w:rsidR="004038D8" w:rsidRDefault="004038D8" w:rsidP="00D77D96">
      <w:pPr>
        <w:pStyle w:val="BodyText"/>
        <w:numPr>
          <w:ilvl w:val="0"/>
          <w:numId w:val="20"/>
        </w:numPr>
      </w:pPr>
      <w:r>
        <w:t>Turistički vodič određuje datum održavanja obilaska.</w:t>
      </w:r>
    </w:p>
    <w:p w14:paraId="1D29170C" w14:textId="749F89F2" w:rsidR="004038D8" w:rsidRPr="00B70763" w:rsidRDefault="004038D8" w:rsidP="00D77D96">
      <w:pPr>
        <w:pStyle w:val="BodyText"/>
        <w:numPr>
          <w:ilvl w:val="0"/>
          <w:numId w:val="20"/>
        </w:numPr>
      </w:pPr>
      <w:r>
        <w:t>Turistički vodič navodi posebna upozorenja vezana za rutu.</w:t>
      </w:r>
    </w:p>
    <w:p w14:paraId="76BF949B" w14:textId="6A04C36C" w:rsidR="00D77D96" w:rsidRDefault="00D77D96" w:rsidP="00D77D96">
      <w:pPr>
        <w:pStyle w:val="BodyText"/>
        <w:numPr>
          <w:ilvl w:val="0"/>
          <w:numId w:val="20"/>
        </w:numPr>
      </w:pPr>
      <w:r w:rsidRPr="00B70763">
        <w:t xml:space="preserve">Nakon unosa zahtevanih podataka </w:t>
      </w:r>
      <w:r w:rsidR="00404639">
        <w:t>turistički vodič</w:t>
      </w:r>
      <w:r w:rsidRPr="00B70763">
        <w:t xml:space="preserve"> aktivira komandu </w:t>
      </w:r>
      <w:r w:rsidRPr="00B70763">
        <w:rPr>
          <w:i/>
          <w:iCs/>
        </w:rPr>
        <w:t>Dodaj</w:t>
      </w:r>
      <w:r w:rsidRPr="00B70763">
        <w:t>.</w:t>
      </w:r>
    </w:p>
    <w:p w14:paraId="4DD13AFF" w14:textId="45A55724" w:rsidR="00AA37B8" w:rsidRPr="00B70763" w:rsidRDefault="00AA37B8" w:rsidP="00AA37B8">
      <w:pPr>
        <w:pStyle w:val="BodyText"/>
        <w:numPr>
          <w:ilvl w:val="0"/>
          <w:numId w:val="20"/>
        </w:numPr>
      </w:pPr>
      <w:r w:rsidRPr="00B70763">
        <w:t>Osvežava se forma za dodavanje nov</w:t>
      </w:r>
      <w:r>
        <w:t xml:space="preserve">og obilaska </w:t>
      </w:r>
      <w:r w:rsidRPr="00B70763">
        <w:t>sa odgovarajućim poljima.</w:t>
      </w:r>
    </w:p>
    <w:p w14:paraId="2EB4FB24" w14:textId="2E3E08C9" w:rsidR="00D77D96" w:rsidRPr="00B70763" w:rsidRDefault="00D77D96" w:rsidP="00D77D96">
      <w:pPr>
        <w:pStyle w:val="BodyText"/>
        <w:numPr>
          <w:ilvl w:val="0"/>
          <w:numId w:val="20"/>
        </w:numPr>
      </w:pPr>
      <w:r w:rsidRPr="00B70763">
        <w:t xml:space="preserve">Vrši se provera podataka [izuzetak: podaci o </w:t>
      </w:r>
      <w:r w:rsidR="00542804">
        <w:t>obilasku</w:t>
      </w:r>
      <w:r w:rsidRPr="00B70763">
        <w:t xml:space="preserve"> nisu validni].</w:t>
      </w:r>
    </w:p>
    <w:p w14:paraId="70135F3B" w14:textId="77777777" w:rsidR="00D77D96" w:rsidRPr="00B70763" w:rsidRDefault="00D77D96" w:rsidP="00D77D96">
      <w:pPr>
        <w:pStyle w:val="BodyText"/>
        <w:numPr>
          <w:ilvl w:val="0"/>
          <w:numId w:val="20"/>
        </w:numPr>
      </w:pPr>
      <w:r w:rsidRPr="00B70763">
        <w:t>Vrši se ažuriranje baze podataka.</w:t>
      </w:r>
    </w:p>
    <w:p w14:paraId="32393B64" w14:textId="3C18FA65" w:rsidR="00D77D96" w:rsidRPr="00B70763" w:rsidRDefault="00D77D96" w:rsidP="00D77D96">
      <w:pPr>
        <w:pStyle w:val="BodyText"/>
        <w:numPr>
          <w:ilvl w:val="0"/>
          <w:numId w:val="20"/>
        </w:numPr>
      </w:pPr>
      <w:r w:rsidRPr="00B70763">
        <w:t xml:space="preserve">Osvežava se stranica sa </w:t>
      </w:r>
      <w:r w:rsidR="00AD636B">
        <w:t>obilascima</w:t>
      </w:r>
      <w:r w:rsidRPr="00B70763">
        <w:t>.</w:t>
      </w:r>
    </w:p>
    <w:p w14:paraId="58A846F7" w14:textId="2F890487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4AB75130" w14:textId="799DB6C9" w:rsidR="007E0B43" w:rsidRPr="00B70763" w:rsidRDefault="005B4961" w:rsidP="007E0B43">
      <w:pPr>
        <w:pStyle w:val="BodyText"/>
      </w:pPr>
      <w:r w:rsidRPr="00B70763">
        <w:t>[</w:t>
      </w:r>
      <w:r w:rsidRPr="00B70763">
        <w:rPr>
          <w:i/>
          <w:iCs/>
        </w:rPr>
        <w:t xml:space="preserve">Podaci o </w:t>
      </w:r>
      <w:r w:rsidR="00542804">
        <w:rPr>
          <w:i/>
          <w:iCs/>
        </w:rPr>
        <w:t>obilasku</w:t>
      </w:r>
      <w:r w:rsidRPr="00B70763">
        <w:rPr>
          <w:i/>
          <w:iCs/>
        </w:rPr>
        <w:t xml:space="preserve"> nisu validni</w:t>
      </w:r>
      <w:r w:rsidRPr="00B70763">
        <w:t>] Prikazuje se poruka o greški na formi za unos podataka o</w:t>
      </w:r>
      <w:r w:rsidR="00404639">
        <w:t xml:space="preserve"> obilasku</w:t>
      </w:r>
      <w:r w:rsidRPr="00B70763">
        <w:t>.</w:t>
      </w:r>
    </w:p>
    <w:p w14:paraId="75B28802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D18B24E" w14:textId="732F237F" w:rsidR="007E0B43" w:rsidRDefault="00D77D96" w:rsidP="007E0B43">
      <w:pPr>
        <w:pStyle w:val="BodyText"/>
      </w:pPr>
      <w:r w:rsidRPr="00B70763">
        <w:t>Nov</w:t>
      </w:r>
      <w:r w:rsidR="002F066A">
        <w:t xml:space="preserve">i obilazak </w:t>
      </w:r>
      <w:r w:rsidRPr="00B70763">
        <w:t>je dodat</w:t>
      </w:r>
      <w:r w:rsidR="002F066A">
        <w:t>.</w:t>
      </w:r>
    </w:p>
    <w:p w14:paraId="4A0AA7DF" w14:textId="7538DB75" w:rsidR="00C33A0E" w:rsidRDefault="00C33A0E" w:rsidP="007E0B43">
      <w:pPr>
        <w:pStyle w:val="BodyText"/>
        <w:rPr>
          <w:b/>
          <w:bCs/>
        </w:rPr>
      </w:pPr>
      <w:r>
        <w:rPr>
          <w:b/>
          <w:bCs/>
        </w:rPr>
        <w:lastRenderedPageBreak/>
        <w:t>Sekvencijalni dijagram:</w:t>
      </w:r>
    </w:p>
    <w:p w14:paraId="642ABF14" w14:textId="08B0BC5A" w:rsidR="00346646" w:rsidRPr="00C33A0E" w:rsidRDefault="00C33A0E" w:rsidP="00346646">
      <w:pPr>
        <w:pStyle w:val="BodyText"/>
        <w:rPr>
          <w:b/>
          <w:bCs/>
        </w:rPr>
      </w:pPr>
      <w:r>
        <w:rPr>
          <w:noProof/>
        </w:rPr>
        <w:drawing>
          <wp:inline distT="0" distB="0" distL="0" distR="0" wp14:anchorId="4BB322F7" wp14:editId="75B54B36">
            <wp:extent cx="5721985" cy="4975860"/>
            <wp:effectExtent l="0" t="0" r="0" b="0"/>
            <wp:docPr id="683176037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6037" name="Picture 1" descr="A diagram with text and word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071" cy="49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4A9" w14:textId="64F71723" w:rsidR="006C2F57" w:rsidRPr="00B70763" w:rsidRDefault="002972B1" w:rsidP="006C2F57">
      <w:pPr>
        <w:pStyle w:val="Heading2"/>
      </w:pPr>
      <w:bookmarkStart w:id="26" w:name="_Toc162818827"/>
      <w:r>
        <w:t>Otkazivanje obilaska</w:t>
      </w:r>
      <w:bookmarkEnd w:id="26"/>
    </w:p>
    <w:p w14:paraId="3BBFD792" w14:textId="77777777" w:rsidR="006C2F57" w:rsidRPr="00B70763" w:rsidRDefault="006C2F57" w:rsidP="006C2F5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49BDBD27" w14:textId="5B52B40A" w:rsidR="006C2F57" w:rsidRPr="00B70763" w:rsidRDefault="006C2F57" w:rsidP="006C2F57">
      <w:pPr>
        <w:pStyle w:val="BodyText"/>
      </w:pPr>
      <w:r w:rsidRPr="00B70763">
        <w:t xml:space="preserve">Biranje </w:t>
      </w:r>
      <w:r w:rsidR="002972B1">
        <w:t>zakazanog</w:t>
      </w:r>
      <w:r w:rsidRPr="00B70763">
        <w:t xml:space="preserve"> </w:t>
      </w:r>
      <w:r w:rsidR="002972B1">
        <w:t>obilaska</w:t>
      </w:r>
      <w:r w:rsidRPr="00B70763">
        <w:t xml:space="preserve"> od strane </w:t>
      </w:r>
      <w:r w:rsidR="002972B1">
        <w:t>turističkog vodiča</w:t>
      </w:r>
      <w:r w:rsidRPr="00B70763">
        <w:t xml:space="preserve"> koji je t</w:t>
      </w:r>
      <w:r w:rsidR="002972B1">
        <w:t>aj</w:t>
      </w:r>
      <w:r w:rsidRPr="00B70763">
        <w:t xml:space="preserve"> </w:t>
      </w:r>
      <w:r w:rsidR="002972B1">
        <w:t>obilazak organizovao i dodao, ili od strane</w:t>
      </w:r>
      <w:r w:rsidRPr="00B70763">
        <w:t xml:space="preserve"> administratora.</w:t>
      </w:r>
    </w:p>
    <w:p w14:paraId="0F0E5517" w14:textId="77777777" w:rsidR="006C2F57" w:rsidRPr="00B70763" w:rsidRDefault="006C2F57" w:rsidP="006C2F5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33E3179E" w14:textId="02F2290A" w:rsidR="006C2F57" w:rsidRPr="00B70763" w:rsidRDefault="000F1D04" w:rsidP="006C2F57">
      <w:pPr>
        <w:pStyle w:val="BodyText"/>
      </w:pPr>
      <w:r>
        <w:t>Turistički vodič, a</w:t>
      </w:r>
      <w:r w:rsidR="006C2F57" w:rsidRPr="00B70763">
        <w:t>dministrator.</w:t>
      </w:r>
    </w:p>
    <w:p w14:paraId="2A0DCE15" w14:textId="77777777" w:rsidR="006C2F57" w:rsidRPr="00B70763" w:rsidRDefault="006C2F57" w:rsidP="006C2F5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6EA7D29E" w14:textId="5A868D3F" w:rsidR="006C2F57" w:rsidRPr="00B70763" w:rsidRDefault="007C07CE" w:rsidP="006C2F57">
      <w:pPr>
        <w:pStyle w:val="BodyText"/>
      </w:pPr>
      <w:r>
        <w:t>Turistički vodič</w:t>
      </w:r>
      <w:r w:rsidR="006C2F57" w:rsidRPr="00B70763">
        <w:t xml:space="preserve"> je prijavljen na </w:t>
      </w:r>
      <w:r w:rsidR="003B03F1">
        <w:t>sistem</w:t>
      </w:r>
      <w:r>
        <w:t>.</w:t>
      </w:r>
    </w:p>
    <w:p w14:paraId="3747F32E" w14:textId="77777777" w:rsidR="006C2F57" w:rsidRPr="00B70763" w:rsidRDefault="006C2F57" w:rsidP="006C2F5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5E49083F" w14:textId="52BA6738" w:rsidR="006C2F57" w:rsidRPr="00B70763" w:rsidRDefault="001B1F32" w:rsidP="004526F1">
      <w:pPr>
        <w:pStyle w:val="BodyText"/>
        <w:numPr>
          <w:ilvl w:val="0"/>
          <w:numId w:val="21"/>
        </w:numPr>
      </w:pPr>
      <w:r>
        <w:t>Turistički vodič</w:t>
      </w:r>
      <w:r w:rsidR="006C2F57" w:rsidRPr="00B70763">
        <w:t xml:space="preserve"> bira opciju za prikaz stranice sa</w:t>
      </w:r>
      <w:r w:rsidR="007C07CE">
        <w:t xml:space="preserve"> predstojećim</w:t>
      </w:r>
      <w:r w:rsidR="006C2F57" w:rsidRPr="00B70763">
        <w:t xml:space="preserve"> </w:t>
      </w:r>
      <w:r w:rsidR="007C07CE">
        <w:t>obilascima</w:t>
      </w:r>
      <w:r w:rsidR="006C2F57" w:rsidRPr="00B70763">
        <w:t>.</w:t>
      </w:r>
    </w:p>
    <w:p w14:paraId="32CE3F3D" w14:textId="2514EDBB" w:rsidR="006C2F57" w:rsidRDefault="006C2F57" w:rsidP="006C2F57">
      <w:pPr>
        <w:pStyle w:val="BodyText"/>
        <w:numPr>
          <w:ilvl w:val="0"/>
          <w:numId w:val="21"/>
        </w:numPr>
      </w:pPr>
      <w:r w:rsidRPr="00B70763">
        <w:t xml:space="preserve">Prikazuje se stranica sa </w:t>
      </w:r>
      <w:r w:rsidR="007C07CE">
        <w:t>obilascima</w:t>
      </w:r>
      <w:r w:rsidRPr="00B70763">
        <w:t>.</w:t>
      </w:r>
    </w:p>
    <w:p w14:paraId="69916B3A" w14:textId="05FC1AD5" w:rsidR="007C07CE" w:rsidRPr="00B70763" w:rsidRDefault="007C07CE" w:rsidP="006C2F57">
      <w:pPr>
        <w:pStyle w:val="BodyText"/>
        <w:numPr>
          <w:ilvl w:val="0"/>
          <w:numId w:val="21"/>
        </w:numPr>
      </w:pPr>
      <w:r>
        <w:t>Turistički vodič bira određeni obilazak, ukoliko ga je on kreirao vidi opciju za brisanje.</w:t>
      </w:r>
    </w:p>
    <w:p w14:paraId="2D5CE5A5" w14:textId="6EAFDECD" w:rsidR="006C2F57" w:rsidRPr="00B70763" w:rsidRDefault="00CA1756" w:rsidP="004526F1">
      <w:pPr>
        <w:pStyle w:val="BodyText"/>
        <w:numPr>
          <w:ilvl w:val="0"/>
          <w:numId w:val="21"/>
        </w:numPr>
      </w:pPr>
      <w:r>
        <w:lastRenderedPageBreak/>
        <w:t>B</w:t>
      </w:r>
      <w:r w:rsidR="006C2F57" w:rsidRPr="00B70763">
        <w:t xml:space="preserve">ira opciju za </w:t>
      </w:r>
      <w:r w:rsidR="004526F1" w:rsidRPr="00B70763">
        <w:t>brisanje određen</w:t>
      </w:r>
      <w:r w:rsidR="007C07CE">
        <w:t>og obilaska</w:t>
      </w:r>
      <w:r w:rsidR="006C2F57" w:rsidRPr="00B70763">
        <w:t>.</w:t>
      </w:r>
    </w:p>
    <w:p w14:paraId="5FE2C6A7" w14:textId="2457795E" w:rsidR="006C2F57" w:rsidRPr="00B70763" w:rsidRDefault="006C2F57" w:rsidP="004526F1">
      <w:pPr>
        <w:pStyle w:val="BodyText"/>
        <w:numPr>
          <w:ilvl w:val="0"/>
          <w:numId w:val="21"/>
        </w:numPr>
      </w:pPr>
      <w:r w:rsidRPr="00B70763">
        <w:t xml:space="preserve">Prikazuje se </w:t>
      </w:r>
      <w:r w:rsidR="004526F1" w:rsidRPr="00B70763">
        <w:t xml:space="preserve">poruka za potvrdu brisanja </w:t>
      </w:r>
      <w:r w:rsidR="007C07CE">
        <w:t>obilaska</w:t>
      </w:r>
      <w:r w:rsidRPr="00B70763">
        <w:t>.</w:t>
      </w:r>
    </w:p>
    <w:p w14:paraId="19EBDB19" w14:textId="1C570665" w:rsidR="006C2F57" w:rsidRPr="00B70763" w:rsidRDefault="004526F1" w:rsidP="004526F1">
      <w:pPr>
        <w:pStyle w:val="BodyText"/>
        <w:numPr>
          <w:ilvl w:val="0"/>
          <w:numId w:val="21"/>
        </w:numPr>
      </w:pPr>
      <w:r w:rsidRPr="00B70763">
        <w:t>Korisnik potvrđuje da želi da obriše zadat</w:t>
      </w:r>
      <w:r w:rsidR="007C07CE">
        <w:t>i obilazak</w:t>
      </w:r>
      <w:r w:rsidR="006C2F57" w:rsidRPr="00B70763">
        <w:t>.</w:t>
      </w:r>
    </w:p>
    <w:p w14:paraId="08410D2D" w14:textId="48ED9CA9" w:rsidR="006C2F57" w:rsidRPr="00B70763" w:rsidRDefault="006C2F57" w:rsidP="004526F1">
      <w:pPr>
        <w:pStyle w:val="BodyText"/>
        <w:numPr>
          <w:ilvl w:val="0"/>
          <w:numId w:val="21"/>
        </w:numPr>
      </w:pPr>
      <w:r w:rsidRPr="00B70763">
        <w:t xml:space="preserve">Vrši se </w:t>
      </w:r>
      <w:r w:rsidR="004526F1" w:rsidRPr="00B70763">
        <w:t xml:space="preserve">brisanje podataka o </w:t>
      </w:r>
      <w:r w:rsidR="00C0563A">
        <w:t>obilasku</w:t>
      </w:r>
      <w:r w:rsidR="004526F1" w:rsidRPr="00B70763">
        <w:t xml:space="preserve"> u bazi podataka</w:t>
      </w:r>
      <w:r w:rsidRPr="00B70763">
        <w:t>.</w:t>
      </w:r>
    </w:p>
    <w:p w14:paraId="42A32893" w14:textId="4EB7D710" w:rsidR="006C2F57" w:rsidRPr="00B70763" w:rsidRDefault="006C2F57" w:rsidP="006C2F57">
      <w:pPr>
        <w:pStyle w:val="BodyText"/>
        <w:numPr>
          <w:ilvl w:val="0"/>
          <w:numId w:val="21"/>
        </w:numPr>
      </w:pPr>
      <w:r w:rsidRPr="00B70763">
        <w:t xml:space="preserve">Osvežava se stranica sa </w:t>
      </w:r>
      <w:r w:rsidR="00C0563A">
        <w:t>predstojećim obilascima</w:t>
      </w:r>
      <w:r w:rsidRPr="00B70763">
        <w:t>.</w:t>
      </w:r>
    </w:p>
    <w:p w14:paraId="08587635" w14:textId="5403EB2C" w:rsidR="006C2F57" w:rsidRPr="00B70763" w:rsidRDefault="003B03F1" w:rsidP="006C2F5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6C2F57" w:rsidRPr="00B70763">
        <w:rPr>
          <w:b/>
          <w:bCs/>
        </w:rPr>
        <w:t>:</w:t>
      </w:r>
    </w:p>
    <w:p w14:paraId="44BB8AD2" w14:textId="77777777" w:rsidR="006C2F57" w:rsidRPr="00B70763" w:rsidRDefault="004526F1" w:rsidP="006C2F57">
      <w:pPr>
        <w:pStyle w:val="BodyText"/>
      </w:pPr>
      <w:r w:rsidRPr="00B70763">
        <w:t>Nema.</w:t>
      </w:r>
    </w:p>
    <w:p w14:paraId="69C983A3" w14:textId="77777777" w:rsidR="006C2F57" w:rsidRPr="00B70763" w:rsidRDefault="006C2F57" w:rsidP="006C2F5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72CBECE3" w14:textId="51149037" w:rsidR="006C2F57" w:rsidRPr="00B70763" w:rsidRDefault="004526F1" w:rsidP="004526F1">
      <w:pPr>
        <w:pStyle w:val="BodyText"/>
      </w:pPr>
      <w:r w:rsidRPr="00B70763">
        <w:t>Izabran</w:t>
      </w:r>
      <w:r w:rsidR="00FE0E60">
        <w:t>i obilazak</w:t>
      </w:r>
      <w:r w:rsidRPr="00B70763">
        <w:t xml:space="preserve"> je obrisan</w:t>
      </w:r>
      <w:r w:rsidR="006C2F57" w:rsidRPr="00B70763">
        <w:t>.</w:t>
      </w:r>
    </w:p>
    <w:p w14:paraId="144BB727" w14:textId="35F44610" w:rsidR="00786068" w:rsidRPr="00B70763" w:rsidRDefault="00316AEA" w:rsidP="00786068">
      <w:pPr>
        <w:pStyle w:val="Heading2"/>
      </w:pPr>
      <w:bookmarkStart w:id="27" w:name="_Toc162818828"/>
      <w:r>
        <w:t>Promena rute obilaska</w:t>
      </w:r>
      <w:bookmarkEnd w:id="27"/>
    </w:p>
    <w:p w14:paraId="37BE2238" w14:textId="77777777" w:rsidR="007E0B43" w:rsidRPr="00B70763" w:rsidRDefault="007E0B43" w:rsidP="007E0B43">
      <w:pPr>
        <w:pStyle w:val="BodyText"/>
        <w:rPr>
          <w:b/>
          <w:bCs/>
        </w:rPr>
      </w:pPr>
      <w:r w:rsidRPr="00B70763">
        <w:rPr>
          <w:b/>
          <w:bCs/>
        </w:rPr>
        <w:t>Kratak opis:</w:t>
      </w:r>
    </w:p>
    <w:p w14:paraId="14338A06" w14:textId="26374D89" w:rsidR="007E0B43" w:rsidRPr="00B70763" w:rsidRDefault="005C333A" w:rsidP="005C333A">
      <w:pPr>
        <w:pStyle w:val="BodyText"/>
      </w:pPr>
      <w:r w:rsidRPr="00B70763">
        <w:t xml:space="preserve">Izmena osnovnih podataka o </w:t>
      </w:r>
      <w:r w:rsidR="00316AEA">
        <w:t>obilasku koji je izabran, odnosno rute</w:t>
      </w:r>
      <w:r w:rsidRPr="00B70763">
        <w:t>.</w:t>
      </w:r>
    </w:p>
    <w:p w14:paraId="1842CD31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55C68F71" w14:textId="08077D84" w:rsidR="007E0B43" w:rsidRPr="00B70763" w:rsidRDefault="00316AEA" w:rsidP="007C4972">
      <w:pPr>
        <w:pStyle w:val="BodyText"/>
      </w:pPr>
      <w:r>
        <w:t>Turistički vodič</w:t>
      </w:r>
      <w:r w:rsidR="007E0B43" w:rsidRPr="00B70763">
        <w:t>, Administrator.</w:t>
      </w:r>
    </w:p>
    <w:p w14:paraId="3D79B632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014F7555" w14:textId="6290137A" w:rsidR="007E0B43" w:rsidRPr="00B70763" w:rsidRDefault="001B1F32" w:rsidP="007E0B43">
      <w:pPr>
        <w:pStyle w:val="BodyText"/>
      </w:pPr>
      <w:r>
        <w:t>Turistički vodič</w:t>
      </w:r>
      <w:r w:rsidR="00082A7C" w:rsidRPr="00B70763">
        <w:t xml:space="preserve"> je prijavljen na </w:t>
      </w:r>
      <w:r w:rsidR="003B03F1">
        <w:t>sistem</w:t>
      </w:r>
      <w:r w:rsidR="00082A7C" w:rsidRPr="00B70763">
        <w:t>.</w:t>
      </w:r>
    </w:p>
    <w:p w14:paraId="6054F733" w14:textId="77777777" w:rsidR="007E0B4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4F367953" w14:textId="65148515" w:rsidR="001B1F32" w:rsidRPr="00B70763" w:rsidRDefault="001B1F32" w:rsidP="001B1F32">
      <w:pPr>
        <w:pStyle w:val="BodyText"/>
        <w:numPr>
          <w:ilvl w:val="0"/>
          <w:numId w:val="29"/>
        </w:numPr>
      </w:pPr>
      <w:r>
        <w:t>Turistički vodič</w:t>
      </w:r>
      <w:r w:rsidRPr="00B70763">
        <w:t xml:space="preserve"> bira opciju za prikaz stranice sa</w:t>
      </w:r>
      <w:r>
        <w:t xml:space="preserve"> predstojećim</w:t>
      </w:r>
      <w:r w:rsidRPr="00B70763">
        <w:t xml:space="preserve"> </w:t>
      </w:r>
      <w:r>
        <w:t>obilascima</w:t>
      </w:r>
      <w:r w:rsidRPr="00B70763">
        <w:t>.</w:t>
      </w:r>
    </w:p>
    <w:p w14:paraId="77D93360" w14:textId="77777777" w:rsidR="001B1F32" w:rsidRDefault="001B1F32" w:rsidP="001B1F32">
      <w:pPr>
        <w:pStyle w:val="BodyText"/>
        <w:numPr>
          <w:ilvl w:val="0"/>
          <w:numId w:val="29"/>
        </w:numPr>
      </w:pPr>
      <w:r w:rsidRPr="00B70763">
        <w:t xml:space="preserve">Prikazuje se stranica sa </w:t>
      </w:r>
      <w:r>
        <w:t>obilascima</w:t>
      </w:r>
      <w:r w:rsidRPr="00B70763">
        <w:t>.</w:t>
      </w:r>
    </w:p>
    <w:p w14:paraId="6294DBFD" w14:textId="2B26B1D3" w:rsidR="001B1F32" w:rsidRPr="00B70763" w:rsidRDefault="001B1F32" w:rsidP="001B1F32">
      <w:pPr>
        <w:pStyle w:val="BodyText"/>
        <w:numPr>
          <w:ilvl w:val="0"/>
          <w:numId w:val="29"/>
        </w:numPr>
      </w:pPr>
      <w:r>
        <w:t xml:space="preserve">Turistički vodič bira određeni obilazak, ukoliko ga je on kreirao vidi opciju za </w:t>
      </w:r>
      <w:r w:rsidR="00CA1756">
        <w:t>izmenu podataka</w:t>
      </w:r>
      <w:r>
        <w:t>.</w:t>
      </w:r>
    </w:p>
    <w:p w14:paraId="03C86B54" w14:textId="6D1DEFDE" w:rsidR="001B1F32" w:rsidRPr="00B70763" w:rsidRDefault="00CA1756" w:rsidP="001B1F32">
      <w:pPr>
        <w:pStyle w:val="BodyText"/>
        <w:numPr>
          <w:ilvl w:val="0"/>
          <w:numId w:val="29"/>
        </w:numPr>
      </w:pPr>
      <w:r>
        <w:t>B</w:t>
      </w:r>
      <w:r w:rsidR="001B1F32" w:rsidRPr="00B70763">
        <w:t xml:space="preserve">ira opciju za </w:t>
      </w:r>
      <w:r>
        <w:t>izmenu podataka</w:t>
      </w:r>
      <w:r w:rsidR="001B1F32" w:rsidRPr="00B70763">
        <w:t xml:space="preserve"> određen</w:t>
      </w:r>
      <w:r w:rsidR="001B1F32">
        <w:t>og obilaska</w:t>
      </w:r>
      <w:r w:rsidR="001B1F32" w:rsidRPr="00B70763">
        <w:t>.</w:t>
      </w:r>
    </w:p>
    <w:p w14:paraId="3ACA3701" w14:textId="370F62DC" w:rsidR="001B1F32" w:rsidRPr="00B70763" w:rsidRDefault="0008028B" w:rsidP="001B1F32">
      <w:pPr>
        <w:pStyle w:val="BodyText"/>
        <w:numPr>
          <w:ilvl w:val="0"/>
          <w:numId w:val="29"/>
        </w:numPr>
      </w:pPr>
      <w:r>
        <w:t>Prikazuje se forma sa tekućim podacima o obilasku.</w:t>
      </w:r>
    </w:p>
    <w:p w14:paraId="7AACF1C2" w14:textId="71DA52BF" w:rsidR="001B1F32" w:rsidRPr="00B70763" w:rsidRDefault="0008028B" w:rsidP="001B1F32">
      <w:pPr>
        <w:pStyle w:val="BodyText"/>
        <w:numPr>
          <w:ilvl w:val="0"/>
          <w:numId w:val="29"/>
        </w:numPr>
      </w:pPr>
      <w:r>
        <w:t>Turistički vodič bira menjanje podataka o ruti</w:t>
      </w:r>
      <w:r w:rsidR="001B1F32" w:rsidRPr="00B70763">
        <w:t>.</w:t>
      </w:r>
    </w:p>
    <w:p w14:paraId="1BDC8BFB" w14:textId="30581E1C" w:rsidR="00A87065" w:rsidRDefault="001B1F32" w:rsidP="0008028B">
      <w:pPr>
        <w:pStyle w:val="BodyText"/>
        <w:numPr>
          <w:ilvl w:val="0"/>
          <w:numId w:val="29"/>
        </w:numPr>
      </w:pPr>
      <w:r w:rsidRPr="00B70763">
        <w:t xml:space="preserve">Vrši se </w:t>
      </w:r>
      <w:r w:rsidR="0008028B">
        <w:t xml:space="preserve">izmena podataka o ruti obilaska i aktivira se opcija </w:t>
      </w:r>
      <w:r w:rsidR="0008028B">
        <w:rPr>
          <w:i/>
          <w:iCs/>
        </w:rPr>
        <w:t>Sačuvaj</w:t>
      </w:r>
      <w:r w:rsidRPr="00B70763">
        <w:t>.</w:t>
      </w:r>
    </w:p>
    <w:p w14:paraId="0D6EFED2" w14:textId="77777777" w:rsidR="0008028B" w:rsidRPr="00B70763" w:rsidRDefault="0008028B" w:rsidP="0008028B">
      <w:pPr>
        <w:pStyle w:val="BodyText"/>
        <w:numPr>
          <w:ilvl w:val="0"/>
          <w:numId w:val="29"/>
        </w:numPr>
      </w:pPr>
      <w:r w:rsidRPr="00B70763">
        <w:t>Vrši se ažuriranje podataka u bazi podataka.</w:t>
      </w:r>
    </w:p>
    <w:p w14:paraId="5ACCB720" w14:textId="16B917AA" w:rsidR="0008028B" w:rsidRPr="00B70763" w:rsidRDefault="0008028B" w:rsidP="0008028B">
      <w:pPr>
        <w:pStyle w:val="BodyText"/>
        <w:numPr>
          <w:ilvl w:val="0"/>
          <w:numId w:val="29"/>
        </w:numPr>
      </w:pPr>
      <w:r w:rsidRPr="00B70763">
        <w:t>Osvežava se početna stranica.</w:t>
      </w:r>
    </w:p>
    <w:p w14:paraId="18733298" w14:textId="052A799A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1668BC4D" w14:textId="77777777" w:rsidR="007E0B43" w:rsidRPr="00B70763" w:rsidRDefault="00082A7C" w:rsidP="007E0B43">
      <w:pPr>
        <w:pStyle w:val="BodyText"/>
      </w:pPr>
      <w:r w:rsidRPr="00B70763">
        <w:t>Nema.</w:t>
      </w:r>
    </w:p>
    <w:p w14:paraId="4B0C8999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3B079231" w14:textId="73086106" w:rsidR="007E0B43" w:rsidRDefault="002F0DCE" w:rsidP="007E0B43">
      <w:pPr>
        <w:pStyle w:val="BodyText"/>
      </w:pPr>
      <w:r>
        <w:t>Podaci o obilasku u bazi podataka su ažurirani</w:t>
      </w:r>
      <w:r w:rsidR="00082A7C" w:rsidRPr="00B70763">
        <w:t>.</w:t>
      </w:r>
    </w:p>
    <w:p w14:paraId="771B2413" w14:textId="28DDBA0F" w:rsidR="002E11E7" w:rsidRPr="00B70763" w:rsidRDefault="002E11E7" w:rsidP="002E11E7">
      <w:pPr>
        <w:pStyle w:val="Heading2"/>
      </w:pPr>
      <w:bookmarkStart w:id="28" w:name="_Toc162818829"/>
      <w:r>
        <w:t>Promena datuma obilaska</w:t>
      </w:r>
      <w:bookmarkEnd w:id="28"/>
    </w:p>
    <w:p w14:paraId="6743D7BF" w14:textId="77777777" w:rsidR="002E11E7" w:rsidRPr="00B70763" w:rsidRDefault="002E11E7" w:rsidP="002E11E7">
      <w:pPr>
        <w:pStyle w:val="BodyText"/>
        <w:rPr>
          <w:b/>
          <w:bCs/>
        </w:rPr>
      </w:pPr>
      <w:r w:rsidRPr="00B70763">
        <w:rPr>
          <w:b/>
          <w:bCs/>
        </w:rPr>
        <w:t>Kratak opis:</w:t>
      </w:r>
    </w:p>
    <w:p w14:paraId="30B8BB7D" w14:textId="5704B7E9" w:rsidR="002E11E7" w:rsidRPr="00B70763" w:rsidRDefault="002E11E7" w:rsidP="002E11E7">
      <w:pPr>
        <w:pStyle w:val="BodyText"/>
      </w:pPr>
      <w:r w:rsidRPr="00B70763">
        <w:t xml:space="preserve">Izmena osnovnih podataka o </w:t>
      </w:r>
      <w:r>
        <w:t xml:space="preserve">obilasku koji je izabran, odnosno </w:t>
      </w:r>
      <w:r w:rsidR="009465F6">
        <w:t>datuma</w:t>
      </w:r>
      <w:r w:rsidRPr="00B70763">
        <w:t>.</w:t>
      </w:r>
    </w:p>
    <w:p w14:paraId="39FD82FA" w14:textId="77777777" w:rsidR="002E11E7" w:rsidRPr="00B70763" w:rsidRDefault="002E11E7" w:rsidP="002E11E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4D967F1F" w14:textId="77777777" w:rsidR="002E11E7" w:rsidRPr="00B70763" w:rsidRDefault="002E11E7" w:rsidP="002E11E7">
      <w:pPr>
        <w:pStyle w:val="BodyText"/>
      </w:pPr>
      <w:r>
        <w:t>Turistički vodič</w:t>
      </w:r>
      <w:r w:rsidRPr="00B70763">
        <w:t>, Administrator.</w:t>
      </w:r>
    </w:p>
    <w:p w14:paraId="21979AFC" w14:textId="77777777" w:rsidR="002E11E7" w:rsidRPr="00B70763" w:rsidRDefault="002E11E7" w:rsidP="002E11E7">
      <w:pPr>
        <w:pStyle w:val="BodyText"/>
        <w:keepNext/>
        <w:rPr>
          <w:b/>
          <w:bCs/>
        </w:rPr>
      </w:pPr>
      <w:r w:rsidRPr="00B70763">
        <w:rPr>
          <w:b/>
          <w:bCs/>
        </w:rPr>
        <w:lastRenderedPageBreak/>
        <w:t>Preduslovi:</w:t>
      </w:r>
    </w:p>
    <w:p w14:paraId="50217D67" w14:textId="0385B0B5" w:rsidR="002E11E7" w:rsidRPr="00B70763" w:rsidRDefault="002E11E7" w:rsidP="002E11E7">
      <w:pPr>
        <w:pStyle w:val="BodyText"/>
      </w:pPr>
      <w:r>
        <w:t>Turistički vodič</w:t>
      </w:r>
      <w:r w:rsidRPr="00B70763">
        <w:t xml:space="preserve"> je prijavljen na </w:t>
      </w:r>
      <w:r w:rsidR="003B03F1">
        <w:t>sistem</w:t>
      </w:r>
      <w:r w:rsidRPr="00B70763">
        <w:t>.</w:t>
      </w:r>
    </w:p>
    <w:p w14:paraId="2FD4B9AD" w14:textId="77777777" w:rsidR="002E11E7" w:rsidRDefault="002E11E7" w:rsidP="002E11E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0EE3F2D9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>
        <w:t>Turistički vodič</w:t>
      </w:r>
      <w:r w:rsidRPr="00B70763">
        <w:t xml:space="preserve"> bira opciju za prikaz stranice sa</w:t>
      </w:r>
      <w:r>
        <w:t xml:space="preserve"> predstojećim</w:t>
      </w:r>
      <w:r w:rsidRPr="00B70763">
        <w:t xml:space="preserve"> </w:t>
      </w:r>
      <w:r>
        <w:t>obilascima</w:t>
      </w:r>
      <w:r w:rsidRPr="00B70763">
        <w:t>.</w:t>
      </w:r>
    </w:p>
    <w:p w14:paraId="59E82FDE" w14:textId="77777777" w:rsidR="002E11E7" w:rsidRDefault="002E11E7" w:rsidP="009465F6">
      <w:pPr>
        <w:pStyle w:val="BodyText"/>
        <w:numPr>
          <w:ilvl w:val="0"/>
          <w:numId w:val="30"/>
        </w:numPr>
      </w:pPr>
      <w:r w:rsidRPr="00B70763">
        <w:t xml:space="preserve">Prikazuje se stranica sa </w:t>
      </w:r>
      <w:r>
        <w:t>obilascima</w:t>
      </w:r>
      <w:r w:rsidRPr="00B70763">
        <w:t>.</w:t>
      </w:r>
    </w:p>
    <w:p w14:paraId="3B814AF7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>
        <w:t>Turistički vodič bira određeni obilazak, ukoliko ga je on kreirao vidi opciju za izmenu podataka.</w:t>
      </w:r>
    </w:p>
    <w:p w14:paraId="6A25AE1C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>
        <w:t>B</w:t>
      </w:r>
      <w:r w:rsidRPr="00B70763">
        <w:t xml:space="preserve">ira opciju za </w:t>
      </w:r>
      <w:r>
        <w:t>izmenu podataka</w:t>
      </w:r>
      <w:r w:rsidRPr="00B70763">
        <w:t xml:space="preserve"> određen</w:t>
      </w:r>
      <w:r>
        <w:t>og obilaska</w:t>
      </w:r>
      <w:r w:rsidRPr="00B70763">
        <w:t>.</w:t>
      </w:r>
    </w:p>
    <w:p w14:paraId="429553D8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>
        <w:t>Prikazuje se forma sa tekućim podacima o obilasku.</w:t>
      </w:r>
    </w:p>
    <w:p w14:paraId="75BE5FFB" w14:textId="1A01CC4D" w:rsidR="002E11E7" w:rsidRPr="00B70763" w:rsidRDefault="002E11E7" w:rsidP="009465F6">
      <w:pPr>
        <w:pStyle w:val="BodyText"/>
        <w:numPr>
          <w:ilvl w:val="0"/>
          <w:numId w:val="30"/>
        </w:numPr>
      </w:pPr>
      <w:r>
        <w:t xml:space="preserve">Turistički vodič bira menjanje podataka o </w:t>
      </w:r>
      <w:r w:rsidR="001213AA">
        <w:t>datumu</w:t>
      </w:r>
      <w:r w:rsidRPr="00B70763">
        <w:t>.</w:t>
      </w:r>
    </w:p>
    <w:p w14:paraId="23750A36" w14:textId="7BEAD808" w:rsidR="002E11E7" w:rsidRDefault="002E11E7" w:rsidP="009465F6">
      <w:pPr>
        <w:pStyle w:val="BodyText"/>
        <w:numPr>
          <w:ilvl w:val="0"/>
          <w:numId w:val="30"/>
        </w:numPr>
      </w:pPr>
      <w:r w:rsidRPr="00B70763">
        <w:t xml:space="preserve">Vrši se </w:t>
      </w:r>
      <w:r>
        <w:t xml:space="preserve">izmena podataka o </w:t>
      </w:r>
      <w:r w:rsidR="001213AA">
        <w:t>datumu</w:t>
      </w:r>
      <w:r>
        <w:t xml:space="preserve"> obilaska i aktivira se opcija </w:t>
      </w:r>
      <w:r>
        <w:rPr>
          <w:i/>
          <w:iCs/>
        </w:rPr>
        <w:t>Sačuvaj</w:t>
      </w:r>
      <w:r w:rsidRPr="00B70763">
        <w:t>.</w:t>
      </w:r>
    </w:p>
    <w:p w14:paraId="5C156DFE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 w:rsidRPr="00B70763">
        <w:t>Vrši se ažuriranje podataka u bazi podataka.</w:t>
      </w:r>
    </w:p>
    <w:p w14:paraId="3D2981D7" w14:textId="77777777" w:rsidR="002E11E7" w:rsidRPr="00B70763" w:rsidRDefault="002E11E7" w:rsidP="009465F6">
      <w:pPr>
        <w:pStyle w:val="BodyText"/>
        <w:numPr>
          <w:ilvl w:val="0"/>
          <w:numId w:val="30"/>
        </w:numPr>
      </w:pPr>
      <w:r w:rsidRPr="00B70763">
        <w:t>Osvežava se početna stranica.</w:t>
      </w:r>
    </w:p>
    <w:p w14:paraId="7C66E367" w14:textId="79A47243" w:rsidR="002E11E7" w:rsidRPr="00B70763" w:rsidRDefault="003B03F1" w:rsidP="002E11E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2E11E7" w:rsidRPr="00B70763">
        <w:rPr>
          <w:b/>
          <w:bCs/>
        </w:rPr>
        <w:t>:</w:t>
      </w:r>
    </w:p>
    <w:p w14:paraId="122EDF81" w14:textId="77777777" w:rsidR="002E11E7" w:rsidRPr="00B70763" w:rsidRDefault="002E11E7" w:rsidP="002E11E7">
      <w:pPr>
        <w:pStyle w:val="BodyText"/>
      </w:pPr>
      <w:r w:rsidRPr="00B70763">
        <w:t>Nema.</w:t>
      </w:r>
    </w:p>
    <w:p w14:paraId="2B411FB9" w14:textId="77777777" w:rsidR="002E11E7" w:rsidRPr="00B70763" w:rsidRDefault="002E11E7" w:rsidP="002E11E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B7B0697" w14:textId="77777777" w:rsidR="002F0DCE" w:rsidRDefault="002F0DCE" w:rsidP="002F0DCE">
      <w:pPr>
        <w:pStyle w:val="BodyText"/>
      </w:pPr>
      <w:r>
        <w:t>Podaci o obilasku u bazi podataka su ažurirani</w:t>
      </w:r>
      <w:r w:rsidRPr="00B70763">
        <w:t>.</w:t>
      </w:r>
    </w:p>
    <w:p w14:paraId="5E419610" w14:textId="466F9DD4" w:rsidR="00786068" w:rsidRPr="00B70763" w:rsidRDefault="00D631AF" w:rsidP="00AB730D">
      <w:pPr>
        <w:pStyle w:val="Heading2"/>
      </w:pPr>
      <w:bookmarkStart w:id="29" w:name="_Toc162818830"/>
      <w:r>
        <w:t>Prijavljivanje korisnika za obilazak</w:t>
      </w:r>
      <w:bookmarkEnd w:id="29"/>
    </w:p>
    <w:p w14:paraId="1526CBD1" w14:textId="77777777" w:rsidR="00705464" w:rsidRPr="00B70763" w:rsidRDefault="00705464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0C65C8E7" w14:textId="64334EF1" w:rsidR="00705464" w:rsidRPr="00B70763" w:rsidRDefault="00D631AF" w:rsidP="00264EC4">
      <w:pPr>
        <w:pStyle w:val="BodyText"/>
      </w:pPr>
      <w:r>
        <w:t>Korisnik se prijavljuje za izabrani obilazak</w:t>
      </w:r>
      <w:r w:rsidR="00705464" w:rsidRPr="00B70763">
        <w:t>.</w:t>
      </w:r>
    </w:p>
    <w:p w14:paraId="37D8ED55" w14:textId="77777777" w:rsidR="00705464" w:rsidRPr="00B70763" w:rsidRDefault="00705464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18159E30" w14:textId="50CE8CE1" w:rsidR="00705464" w:rsidRPr="00B70763" w:rsidRDefault="00D631AF" w:rsidP="00705464">
      <w:pPr>
        <w:pStyle w:val="BodyText"/>
      </w:pPr>
      <w:r>
        <w:t>Običan korisnik, turistički vodič, a</w:t>
      </w:r>
      <w:r w:rsidR="00705464" w:rsidRPr="00B70763">
        <w:t>dministrator.</w:t>
      </w:r>
    </w:p>
    <w:p w14:paraId="106255C8" w14:textId="77777777" w:rsidR="00705464" w:rsidRPr="00B70763" w:rsidRDefault="00705464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278191EE" w14:textId="2892C26F" w:rsidR="00705464" w:rsidRPr="00B70763" w:rsidRDefault="00705464" w:rsidP="00705464">
      <w:pPr>
        <w:pStyle w:val="BodyText"/>
      </w:pPr>
      <w:r w:rsidRPr="00B70763">
        <w:t xml:space="preserve">Korisnik je prijavljen na </w:t>
      </w:r>
      <w:r w:rsidR="003B03F1">
        <w:t>sistem</w:t>
      </w:r>
      <w:r w:rsidRPr="00B70763">
        <w:t>.</w:t>
      </w:r>
      <w:r w:rsidR="00E80DD1">
        <w:t xml:space="preserve"> Trenutno je prikazana forma sa detaljima o nekom obilasku.</w:t>
      </w:r>
    </w:p>
    <w:p w14:paraId="30C81ABF" w14:textId="77777777" w:rsidR="00705464" w:rsidRPr="00B70763" w:rsidRDefault="00705464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1F4136D4" w14:textId="1DE05A04" w:rsidR="00E80DD1" w:rsidRDefault="00E80DD1" w:rsidP="00264EC4">
      <w:pPr>
        <w:pStyle w:val="BodyText"/>
        <w:numPr>
          <w:ilvl w:val="0"/>
          <w:numId w:val="17"/>
        </w:numPr>
      </w:pPr>
      <w:r>
        <w:t xml:space="preserve">Korisnik aktivira komandu </w:t>
      </w:r>
      <w:r w:rsidRPr="00E80DD1">
        <w:rPr>
          <w:i/>
          <w:iCs/>
        </w:rPr>
        <w:t>Rezerviši</w:t>
      </w:r>
      <w:r>
        <w:t xml:space="preserve"> na formi sa detaljima o događaju.</w:t>
      </w:r>
    </w:p>
    <w:p w14:paraId="10119A3F" w14:textId="584999A9" w:rsidR="00705464" w:rsidRPr="00B70763" w:rsidRDefault="00E80DD1" w:rsidP="00264EC4">
      <w:pPr>
        <w:pStyle w:val="BodyText"/>
        <w:numPr>
          <w:ilvl w:val="0"/>
          <w:numId w:val="17"/>
        </w:numPr>
      </w:pPr>
      <w:r>
        <w:t>Sistem proverava da li korisnik ima više od 16 godina</w:t>
      </w:r>
      <w:r w:rsidR="00705464" w:rsidRPr="00B70763">
        <w:t>.</w:t>
      </w:r>
      <w:r>
        <w:t xml:space="preserve"> [izuzetak: korisnik ima manje od 16 godina]</w:t>
      </w:r>
    </w:p>
    <w:p w14:paraId="3C9D4F7E" w14:textId="6F91C474" w:rsidR="00705464" w:rsidRPr="00B70763" w:rsidRDefault="00E80DD1" w:rsidP="00E80DD1">
      <w:pPr>
        <w:pStyle w:val="BodyText"/>
        <w:numPr>
          <w:ilvl w:val="0"/>
          <w:numId w:val="17"/>
        </w:numPr>
      </w:pPr>
      <w:r>
        <w:t>Sistem proverava preostala slobodna mesta za obilazak. [izuzetak: ispunjen je maksimalni broj posetioca na obilasku]</w:t>
      </w:r>
    </w:p>
    <w:p w14:paraId="6F826096" w14:textId="77777777" w:rsidR="00F57343" w:rsidRDefault="00705464" w:rsidP="00F57343">
      <w:pPr>
        <w:pStyle w:val="BodyText"/>
        <w:numPr>
          <w:ilvl w:val="0"/>
          <w:numId w:val="17"/>
        </w:numPr>
      </w:pPr>
      <w:r w:rsidRPr="00B70763">
        <w:t xml:space="preserve">Korisnik </w:t>
      </w:r>
      <w:r w:rsidR="00E80DD1">
        <w:t>potvrđuje prijavljivanje za obilazak</w:t>
      </w:r>
      <w:r w:rsidR="00264EC4" w:rsidRPr="00B70763">
        <w:t xml:space="preserve"> aktivira</w:t>
      </w:r>
      <w:r w:rsidR="00E80DD1">
        <w:t>njem</w:t>
      </w:r>
      <w:r w:rsidR="00264EC4" w:rsidRPr="00B70763">
        <w:t xml:space="preserve"> komand</w:t>
      </w:r>
      <w:r w:rsidR="00E80DD1">
        <w:t>e</w:t>
      </w:r>
      <w:r w:rsidR="00264EC4" w:rsidRPr="00B70763">
        <w:t xml:space="preserve"> </w:t>
      </w:r>
      <w:r w:rsidR="00E80DD1">
        <w:rPr>
          <w:i/>
          <w:iCs/>
        </w:rPr>
        <w:t>Potvrdi</w:t>
      </w:r>
      <w:r w:rsidR="00264EC4" w:rsidRPr="00B70763">
        <w:t>.</w:t>
      </w:r>
    </w:p>
    <w:p w14:paraId="25C97A00" w14:textId="7C281CB8" w:rsidR="00F57343" w:rsidRDefault="00F57343" w:rsidP="00F57343">
      <w:pPr>
        <w:pStyle w:val="BodyText"/>
        <w:numPr>
          <w:ilvl w:val="0"/>
          <w:numId w:val="17"/>
        </w:numPr>
      </w:pPr>
      <w:r>
        <w:t>Sistem potvrđuje prijavu.</w:t>
      </w:r>
    </w:p>
    <w:p w14:paraId="78413E47" w14:textId="186DAED3" w:rsidR="00F57343" w:rsidRDefault="00F57343" w:rsidP="00F57343">
      <w:pPr>
        <w:pStyle w:val="BodyText"/>
        <w:numPr>
          <w:ilvl w:val="0"/>
          <w:numId w:val="17"/>
        </w:numPr>
      </w:pPr>
      <w:r>
        <w:t>Prikazuje se forma se detaljima o obilasku.</w:t>
      </w:r>
    </w:p>
    <w:p w14:paraId="70C3B42C" w14:textId="5574D38E" w:rsidR="00705464" w:rsidRPr="00F57343" w:rsidRDefault="003B03F1" w:rsidP="00F57343">
      <w:pPr>
        <w:pStyle w:val="BodyText"/>
      </w:pPr>
      <w:r>
        <w:rPr>
          <w:b/>
          <w:bCs/>
        </w:rPr>
        <w:t>Izuzeci</w:t>
      </w:r>
      <w:r w:rsidR="00705464" w:rsidRPr="00F57343">
        <w:rPr>
          <w:b/>
          <w:bCs/>
        </w:rPr>
        <w:t>:</w:t>
      </w:r>
    </w:p>
    <w:p w14:paraId="1EE3F393" w14:textId="4A54EEB0" w:rsidR="00705464" w:rsidRDefault="003820FD" w:rsidP="006D2FE2">
      <w:pPr>
        <w:pStyle w:val="BodyText"/>
      </w:pPr>
      <w:r w:rsidRPr="00B70763">
        <w:t>[</w:t>
      </w:r>
      <w:r w:rsidR="00F57343">
        <w:rPr>
          <w:i/>
          <w:iCs/>
        </w:rPr>
        <w:t>Korisnik ima manje od 16 godina</w:t>
      </w:r>
      <w:r w:rsidRPr="00B70763">
        <w:t>] Prikazuje se odgovarajuća poruka o greš</w:t>
      </w:r>
      <w:r w:rsidR="00F57343">
        <w:t>c</w:t>
      </w:r>
      <w:r w:rsidRPr="00B70763">
        <w:t xml:space="preserve">i na formi za </w:t>
      </w:r>
      <w:r w:rsidR="00F57343">
        <w:t>prijavu</w:t>
      </w:r>
      <w:r w:rsidRPr="00B70763">
        <w:t>.</w:t>
      </w:r>
    </w:p>
    <w:p w14:paraId="6C9B9E98" w14:textId="27AECF83" w:rsidR="00F57343" w:rsidRPr="00B70763" w:rsidRDefault="00F57343" w:rsidP="006D2FE2">
      <w:pPr>
        <w:pStyle w:val="BodyText"/>
      </w:pPr>
      <w:r>
        <w:t>[</w:t>
      </w:r>
      <w:r>
        <w:rPr>
          <w:i/>
          <w:iCs/>
        </w:rPr>
        <w:t>Ispunjen je maksimalni broj posetioca na obilasku</w:t>
      </w:r>
      <w:r>
        <w:t xml:space="preserve">] </w:t>
      </w:r>
      <w:r w:rsidRPr="00B70763">
        <w:t>Prikazuje se odgovarajuća poruka o greš</w:t>
      </w:r>
      <w:r>
        <w:t>c</w:t>
      </w:r>
      <w:r w:rsidRPr="00B70763">
        <w:t xml:space="preserve">i na formi za </w:t>
      </w:r>
      <w:r>
        <w:t>prijavu</w:t>
      </w:r>
      <w:r w:rsidRPr="00B70763">
        <w:t>.</w:t>
      </w:r>
    </w:p>
    <w:p w14:paraId="2A03FDFC" w14:textId="77777777" w:rsidR="00705464" w:rsidRPr="00B70763" w:rsidRDefault="00705464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lastRenderedPageBreak/>
        <w:t>Posledice:</w:t>
      </w:r>
    </w:p>
    <w:p w14:paraId="76336D22" w14:textId="3AF1E564" w:rsidR="00705464" w:rsidRDefault="00F57343" w:rsidP="003820FD">
      <w:pPr>
        <w:pStyle w:val="BodyText"/>
      </w:pPr>
      <w:r>
        <w:t>Korisnik je prijavljen za odabrani događaj i tekuća stranica je i dalje stranica sa prikazom predstojećih događaja sa formom koja prikazuje informacije o izabranom obilasku</w:t>
      </w:r>
      <w:r w:rsidR="00705464" w:rsidRPr="00B70763">
        <w:t>.</w:t>
      </w:r>
    </w:p>
    <w:p w14:paraId="2683A756" w14:textId="430FCBC6" w:rsidR="00672CF5" w:rsidRDefault="00672CF5" w:rsidP="003820FD">
      <w:pPr>
        <w:pStyle w:val="BodyText"/>
        <w:rPr>
          <w:b/>
          <w:bCs/>
        </w:rPr>
      </w:pPr>
      <w:r>
        <w:rPr>
          <w:b/>
          <w:bCs/>
        </w:rPr>
        <w:t>Sekvencijalni dijagram:</w:t>
      </w:r>
    </w:p>
    <w:p w14:paraId="0EDC6887" w14:textId="7067711C" w:rsidR="00672CF5" w:rsidRPr="00672CF5" w:rsidRDefault="00047921" w:rsidP="003820FD">
      <w:pPr>
        <w:pStyle w:val="BodyText"/>
        <w:rPr>
          <w:b/>
          <w:bCs/>
        </w:rPr>
      </w:pPr>
      <w:r>
        <w:rPr>
          <w:noProof/>
        </w:rPr>
        <w:drawing>
          <wp:inline distT="0" distB="0" distL="0" distR="0" wp14:anchorId="4B6B394E" wp14:editId="026E9853">
            <wp:extent cx="5943600" cy="4937760"/>
            <wp:effectExtent l="0" t="0" r="0" b="0"/>
            <wp:docPr id="86127156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1564" name="Picture 1" descr="A diagram of a projec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139" w14:textId="1CDDD93C" w:rsidR="00786068" w:rsidRPr="00B70763" w:rsidRDefault="00B96498" w:rsidP="00CA5E5F">
      <w:pPr>
        <w:pStyle w:val="Heading2"/>
      </w:pPr>
      <w:bookmarkStart w:id="30" w:name="_Toc162818831"/>
      <w:r>
        <w:t>Komentarisanje obilaska</w:t>
      </w:r>
      <w:bookmarkEnd w:id="30"/>
    </w:p>
    <w:p w14:paraId="36ABC287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76527F12" w14:textId="04162919" w:rsidR="007E0B43" w:rsidRPr="00B70763" w:rsidRDefault="00B96498" w:rsidP="007E0B43">
      <w:pPr>
        <w:pStyle w:val="BodyText"/>
      </w:pPr>
      <w:r>
        <w:t>Korisnik postavlja svoje komentare o obilasku na kojem je učestvovao.</w:t>
      </w:r>
    </w:p>
    <w:p w14:paraId="55E1C10F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50B84F77" w14:textId="6AF595DC" w:rsidR="007E0B43" w:rsidRPr="00B70763" w:rsidRDefault="00B96498" w:rsidP="007E0B43">
      <w:pPr>
        <w:pStyle w:val="BodyText"/>
      </w:pPr>
      <w:r>
        <w:t>Običan korisnik, turistički vodič, administrator.</w:t>
      </w:r>
    </w:p>
    <w:p w14:paraId="49CD5B1A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662CCA3C" w14:textId="4732801A" w:rsidR="007E0B43" w:rsidRPr="00B70763" w:rsidRDefault="00EE56F0" w:rsidP="007E0B43">
      <w:pPr>
        <w:pStyle w:val="BodyText"/>
      </w:pPr>
      <w:r w:rsidRPr="00B70763">
        <w:t xml:space="preserve">Korisnik je prijavljen na </w:t>
      </w:r>
      <w:r w:rsidR="003B03F1">
        <w:t>sistem</w:t>
      </w:r>
      <w:r w:rsidR="00B96498">
        <w:t>, izabran je profil tekućeg korisnika.</w:t>
      </w:r>
    </w:p>
    <w:p w14:paraId="5F575F2C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5438DCE9" w14:textId="050199E3" w:rsidR="00B96498" w:rsidRPr="00FF6D94" w:rsidRDefault="00B96498" w:rsidP="00B96498">
      <w:pPr>
        <w:pStyle w:val="BodyText"/>
        <w:numPr>
          <w:ilvl w:val="0"/>
          <w:numId w:val="18"/>
        </w:numPr>
      </w:pPr>
      <w:r>
        <w:t xml:space="preserve">Korisnik aktivira komandu </w:t>
      </w:r>
      <w:r>
        <w:rPr>
          <w:i/>
          <w:iCs/>
        </w:rPr>
        <w:t>Prikaži prethodne obilaske.</w:t>
      </w:r>
      <w:r>
        <w:t xml:space="preserve">[izuzetak: nema </w:t>
      </w:r>
      <w:r w:rsidR="00A239D1">
        <w:t>prethodnih obilazaka</w:t>
      </w:r>
      <w:r>
        <w:t>]</w:t>
      </w:r>
    </w:p>
    <w:p w14:paraId="55606DA3" w14:textId="28B11FFC" w:rsidR="00234684" w:rsidRPr="00B70763" w:rsidRDefault="00B96498" w:rsidP="00B96498">
      <w:pPr>
        <w:pStyle w:val="BodyText"/>
        <w:numPr>
          <w:ilvl w:val="0"/>
          <w:numId w:val="18"/>
        </w:numPr>
      </w:pPr>
      <w:r>
        <w:lastRenderedPageBreak/>
        <w:t>Prikazuje se stranica sa obilascima na kojima je učestvovao prethodno izabrani korisnik.</w:t>
      </w:r>
    </w:p>
    <w:p w14:paraId="6F5AF508" w14:textId="4DD3C4CD" w:rsidR="00234684" w:rsidRPr="00B70763" w:rsidRDefault="00234684" w:rsidP="00234684">
      <w:pPr>
        <w:pStyle w:val="BodyText"/>
        <w:numPr>
          <w:ilvl w:val="0"/>
          <w:numId w:val="18"/>
        </w:numPr>
      </w:pPr>
      <w:r w:rsidRPr="00B70763">
        <w:t xml:space="preserve">Korisnik bira </w:t>
      </w:r>
      <w:r w:rsidR="00B96498">
        <w:t>obilazak koji želi da komentariše</w:t>
      </w:r>
      <w:r w:rsidRPr="00B70763">
        <w:t>.</w:t>
      </w:r>
    </w:p>
    <w:p w14:paraId="0F77268D" w14:textId="2A1C2F7D" w:rsidR="00234684" w:rsidRPr="00B70763" w:rsidRDefault="00234684" w:rsidP="00234684">
      <w:pPr>
        <w:pStyle w:val="BodyText"/>
        <w:numPr>
          <w:ilvl w:val="0"/>
          <w:numId w:val="18"/>
        </w:numPr>
      </w:pPr>
      <w:r w:rsidRPr="00B70763">
        <w:t xml:space="preserve">Prikazuje se forma </w:t>
      </w:r>
      <w:r w:rsidR="006933E7">
        <w:t>sa detaljnim informacijama o obilasku i prostor za postavljanje komentara</w:t>
      </w:r>
      <w:r w:rsidRPr="00B70763">
        <w:t>.</w:t>
      </w:r>
    </w:p>
    <w:p w14:paraId="71060463" w14:textId="18A13B76" w:rsidR="00234684" w:rsidRPr="00B70763" w:rsidRDefault="00234684" w:rsidP="00A239D1">
      <w:pPr>
        <w:pStyle w:val="BodyText"/>
        <w:numPr>
          <w:ilvl w:val="0"/>
          <w:numId w:val="18"/>
        </w:numPr>
      </w:pPr>
      <w:r w:rsidRPr="00B70763">
        <w:t>Korisnik unosi željen</w:t>
      </w:r>
      <w:r w:rsidR="006933E7">
        <w:t xml:space="preserve">i komentar i </w:t>
      </w:r>
      <w:r w:rsidRPr="00B70763">
        <w:t xml:space="preserve">aktivira komandu </w:t>
      </w:r>
      <w:r w:rsidR="006933E7">
        <w:rPr>
          <w:i/>
          <w:iCs/>
        </w:rPr>
        <w:t>Dodaj komentar</w:t>
      </w:r>
      <w:r w:rsidRPr="00B70763">
        <w:t>.</w:t>
      </w:r>
    </w:p>
    <w:p w14:paraId="0EE33F3B" w14:textId="78F43280" w:rsidR="00234684" w:rsidRPr="00B70763" w:rsidRDefault="00234684" w:rsidP="00234684">
      <w:pPr>
        <w:pStyle w:val="BodyText"/>
        <w:numPr>
          <w:ilvl w:val="0"/>
          <w:numId w:val="18"/>
        </w:numPr>
      </w:pPr>
      <w:r w:rsidRPr="00B70763">
        <w:t xml:space="preserve">Osvežava se </w:t>
      </w:r>
      <w:r w:rsidR="00A239D1">
        <w:t>forma</w:t>
      </w:r>
      <w:r w:rsidRPr="00B70763">
        <w:t xml:space="preserve"> sa podacima o </w:t>
      </w:r>
      <w:r w:rsidR="00A239D1">
        <w:t>obilasku i komentarima</w:t>
      </w:r>
      <w:r w:rsidRPr="00B70763">
        <w:t>.</w:t>
      </w:r>
    </w:p>
    <w:p w14:paraId="3EFD7840" w14:textId="4C5CF59B" w:rsidR="007E0B43" w:rsidRPr="00B70763" w:rsidRDefault="003B03F1" w:rsidP="002C12A7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7E0B43" w:rsidRPr="00B70763">
        <w:rPr>
          <w:b/>
          <w:bCs/>
        </w:rPr>
        <w:t>:</w:t>
      </w:r>
    </w:p>
    <w:p w14:paraId="1CFB0379" w14:textId="5B673855" w:rsidR="007E0B43" w:rsidRPr="00B70763" w:rsidRDefault="00EE56F0" w:rsidP="007E0B43">
      <w:pPr>
        <w:pStyle w:val="BodyText"/>
      </w:pPr>
      <w:r w:rsidRPr="00B70763">
        <w:t>[</w:t>
      </w:r>
      <w:r w:rsidR="00F7496F">
        <w:rPr>
          <w:i/>
          <w:iCs/>
        </w:rPr>
        <w:t>Nema prethodnih obilazaka</w:t>
      </w:r>
      <w:r w:rsidRPr="00B70763">
        <w:t xml:space="preserve">] </w:t>
      </w:r>
      <w:r w:rsidR="00F7496F">
        <w:t>Prikazuje se obaveštenje da izabrani korisnik nije išao ni na jedan obilazak.</w:t>
      </w:r>
    </w:p>
    <w:p w14:paraId="64C0F2BA" w14:textId="77777777" w:rsidR="007E0B43" w:rsidRPr="00B70763" w:rsidRDefault="007E0B43" w:rsidP="002C12A7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592CA522" w14:textId="39C3BCB7" w:rsidR="007E0B43" w:rsidRDefault="006B2868" w:rsidP="007E0B43">
      <w:pPr>
        <w:pStyle w:val="BodyText"/>
      </w:pPr>
      <w:r>
        <w:t>Postavljen je komentar na određenom obilasku koji mogu da vide svi korisnici sistema.</w:t>
      </w:r>
    </w:p>
    <w:p w14:paraId="39AB1C60" w14:textId="72C7B716" w:rsidR="00F7496F" w:rsidRPr="00B70763" w:rsidRDefault="004F6DE1" w:rsidP="00F7496F">
      <w:pPr>
        <w:pStyle w:val="Heading2"/>
      </w:pPr>
      <w:bookmarkStart w:id="31" w:name="_Toc162818832"/>
      <w:r>
        <w:t>Pregled liste korisnika sistema</w:t>
      </w:r>
      <w:bookmarkEnd w:id="31"/>
    </w:p>
    <w:p w14:paraId="746C55AE" w14:textId="77777777" w:rsidR="00F7496F" w:rsidRPr="00B70763" w:rsidRDefault="00F7496F" w:rsidP="00F7496F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7B1FE6FF" w14:textId="5E5F6A38" w:rsidR="00F7496F" w:rsidRPr="00B70763" w:rsidRDefault="004F6DE1" w:rsidP="00F7496F">
      <w:pPr>
        <w:pStyle w:val="BodyText"/>
      </w:pPr>
      <w:r>
        <w:t>Prikazivanje liste svih korisnika registrovanih na sistem.</w:t>
      </w:r>
    </w:p>
    <w:p w14:paraId="11EDCF55" w14:textId="77777777" w:rsidR="00F7496F" w:rsidRPr="00B70763" w:rsidRDefault="00F7496F" w:rsidP="00F7496F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6B37ABBF" w14:textId="0D7ABE9D" w:rsidR="00F7496F" w:rsidRPr="00B70763" w:rsidRDefault="00F7496F" w:rsidP="00F7496F">
      <w:pPr>
        <w:pStyle w:val="BodyText"/>
      </w:pPr>
      <w:r w:rsidRPr="00B70763">
        <w:t>Administrator.</w:t>
      </w:r>
    </w:p>
    <w:p w14:paraId="51C49D3F" w14:textId="77777777" w:rsidR="00F7496F" w:rsidRPr="00B70763" w:rsidRDefault="00F7496F" w:rsidP="00F7496F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7ED15239" w14:textId="1D515250" w:rsidR="00F7496F" w:rsidRPr="00B70763" w:rsidRDefault="004F6DE1" w:rsidP="00F7496F">
      <w:pPr>
        <w:pStyle w:val="BodyText"/>
      </w:pPr>
      <w:r>
        <w:t xml:space="preserve">Administrator je prijavljen na </w:t>
      </w:r>
      <w:r w:rsidR="003B03F1">
        <w:t>sistem</w:t>
      </w:r>
      <w:r>
        <w:t>.</w:t>
      </w:r>
    </w:p>
    <w:p w14:paraId="3F4C5AD4" w14:textId="77777777" w:rsidR="00F7496F" w:rsidRPr="00B70763" w:rsidRDefault="00F7496F" w:rsidP="00F7496F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6F45563F" w14:textId="53F45982" w:rsidR="00F7496F" w:rsidRPr="00B70763" w:rsidRDefault="00D42FE2" w:rsidP="00F7496F">
      <w:pPr>
        <w:pStyle w:val="BodyText"/>
        <w:numPr>
          <w:ilvl w:val="0"/>
          <w:numId w:val="15"/>
        </w:numPr>
      </w:pPr>
      <w:r>
        <w:t xml:space="preserve">Administrator bira opciju </w:t>
      </w:r>
      <w:r>
        <w:rPr>
          <w:i/>
          <w:iCs/>
        </w:rPr>
        <w:t>Napredna podešavanja</w:t>
      </w:r>
    </w:p>
    <w:p w14:paraId="520AA9EB" w14:textId="090EB19E" w:rsidR="00F7496F" w:rsidRPr="00B70763" w:rsidRDefault="00D42FE2" w:rsidP="00F7496F">
      <w:pPr>
        <w:pStyle w:val="BodyText"/>
        <w:numPr>
          <w:ilvl w:val="0"/>
          <w:numId w:val="15"/>
        </w:numPr>
      </w:pPr>
      <w:r>
        <w:t xml:space="preserve">Aktivira komandu </w:t>
      </w:r>
      <w:r>
        <w:rPr>
          <w:i/>
          <w:iCs/>
        </w:rPr>
        <w:t>Prikaži listu svih korisnika sistema</w:t>
      </w:r>
    </w:p>
    <w:p w14:paraId="3B23D53D" w14:textId="04257862" w:rsidR="00F7496F" w:rsidRPr="00B70763" w:rsidRDefault="00F7496F" w:rsidP="00D42FE2">
      <w:pPr>
        <w:pStyle w:val="BodyText"/>
        <w:numPr>
          <w:ilvl w:val="0"/>
          <w:numId w:val="15"/>
        </w:numPr>
      </w:pPr>
      <w:r w:rsidRPr="00B70763">
        <w:t xml:space="preserve">Prikazuje se </w:t>
      </w:r>
      <w:r w:rsidR="00D42FE2">
        <w:t>stranica sa svim korisnicima sistema.</w:t>
      </w:r>
    </w:p>
    <w:p w14:paraId="68B84B24" w14:textId="3478D3AA" w:rsidR="00F7496F" w:rsidRPr="00B70763" w:rsidRDefault="003B03F1" w:rsidP="00F7496F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F7496F" w:rsidRPr="00B70763">
        <w:rPr>
          <w:b/>
          <w:bCs/>
        </w:rPr>
        <w:t>:</w:t>
      </w:r>
    </w:p>
    <w:p w14:paraId="012796F3" w14:textId="77777777" w:rsidR="00F7496F" w:rsidRPr="00B70763" w:rsidRDefault="00F7496F" w:rsidP="00F7496F">
      <w:pPr>
        <w:pStyle w:val="BodyText"/>
      </w:pPr>
      <w:r w:rsidRPr="00B70763">
        <w:t>Nema</w:t>
      </w:r>
    </w:p>
    <w:p w14:paraId="66D686D9" w14:textId="77777777" w:rsidR="00F7496F" w:rsidRPr="00B70763" w:rsidRDefault="00F7496F" w:rsidP="00F7496F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4F0010DE" w14:textId="3DE9599A" w:rsidR="00F7496F" w:rsidRPr="00B70763" w:rsidRDefault="00D42FE2" w:rsidP="00F7496F">
      <w:pPr>
        <w:pStyle w:val="BodyText"/>
      </w:pPr>
      <w:r>
        <w:t>Trenutna stranica je stranica sa listom svih korisnika sistema.</w:t>
      </w:r>
    </w:p>
    <w:p w14:paraId="0634773E" w14:textId="25C56998" w:rsidR="004F6DE1" w:rsidRPr="00B70763" w:rsidRDefault="004F6DE1" w:rsidP="004F6DE1">
      <w:pPr>
        <w:pStyle w:val="Heading2"/>
      </w:pPr>
      <w:bookmarkStart w:id="32" w:name="_Toc162818833"/>
      <w:r w:rsidRPr="00B70763">
        <w:t xml:space="preserve">Brisanje postojećeg </w:t>
      </w:r>
      <w:r w:rsidR="00507708">
        <w:t>korisnika</w:t>
      </w:r>
      <w:bookmarkEnd w:id="32"/>
    </w:p>
    <w:p w14:paraId="25CF4750" w14:textId="77777777" w:rsidR="004F6DE1" w:rsidRPr="00B70763" w:rsidRDefault="004F6DE1" w:rsidP="004F6DE1">
      <w:pPr>
        <w:pStyle w:val="BodyText"/>
        <w:keepNext/>
        <w:rPr>
          <w:b/>
          <w:bCs/>
        </w:rPr>
      </w:pPr>
      <w:r w:rsidRPr="00B70763">
        <w:rPr>
          <w:b/>
          <w:bCs/>
        </w:rPr>
        <w:t>Kratak opis:</w:t>
      </w:r>
    </w:p>
    <w:p w14:paraId="1BEF8DF9" w14:textId="21D14F4E" w:rsidR="004F6DE1" w:rsidRPr="00B70763" w:rsidRDefault="004F6DE1" w:rsidP="004F6DE1">
      <w:pPr>
        <w:pStyle w:val="BodyText"/>
      </w:pPr>
      <w:r w:rsidRPr="00B70763">
        <w:t xml:space="preserve">Brisanje korisničkog naloga i podataka za postojećeg </w:t>
      </w:r>
      <w:r w:rsidR="00D42FE2">
        <w:t>korisnika sistema.</w:t>
      </w:r>
    </w:p>
    <w:p w14:paraId="75DC14EF" w14:textId="77777777" w:rsidR="00D42FE2" w:rsidRPr="00B70763" w:rsidRDefault="00D42FE2" w:rsidP="00D42FE2">
      <w:pPr>
        <w:pStyle w:val="BodyText"/>
        <w:keepNext/>
        <w:rPr>
          <w:b/>
          <w:bCs/>
        </w:rPr>
      </w:pPr>
      <w:r w:rsidRPr="00B70763">
        <w:rPr>
          <w:b/>
          <w:bCs/>
        </w:rPr>
        <w:t>Akteri:</w:t>
      </w:r>
    </w:p>
    <w:p w14:paraId="171C1E78" w14:textId="77777777" w:rsidR="00D42FE2" w:rsidRPr="00B70763" w:rsidRDefault="00D42FE2" w:rsidP="00D42FE2">
      <w:pPr>
        <w:pStyle w:val="BodyText"/>
      </w:pPr>
      <w:r w:rsidRPr="00B70763">
        <w:t>Administrator.</w:t>
      </w:r>
    </w:p>
    <w:p w14:paraId="2CC9AEFF" w14:textId="77777777" w:rsidR="00D42FE2" w:rsidRPr="00B70763" w:rsidRDefault="00D42FE2" w:rsidP="00D42FE2">
      <w:pPr>
        <w:pStyle w:val="BodyText"/>
        <w:keepNext/>
        <w:rPr>
          <w:b/>
          <w:bCs/>
        </w:rPr>
      </w:pPr>
      <w:r w:rsidRPr="00B70763">
        <w:rPr>
          <w:b/>
          <w:bCs/>
        </w:rPr>
        <w:t>Preduslovi:</w:t>
      </w:r>
    </w:p>
    <w:p w14:paraId="504B3877" w14:textId="5B5D3DA1" w:rsidR="00D42FE2" w:rsidRPr="00B70763" w:rsidRDefault="00D42FE2" w:rsidP="00D42FE2">
      <w:pPr>
        <w:pStyle w:val="BodyText"/>
      </w:pPr>
      <w:r>
        <w:t xml:space="preserve">Administrator je prijavljen na </w:t>
      </w:r>
      <w:r w:rsidR="003B03F1">
        <w:t>sistem</w:t>
      </w:r>
      <w:r>
        <w:t>.</w:t>
      </w:r>
    </w:p>
    <w:p w14:paraId="70C2002C" w14:textId="77777777" w:rsidR="00D42FE2" w:rsidRPr="00B70763" w:rsidRDefault="00D42FE2" w:rsidP="00D42FE2">
      <w:pPr>
        <w:pStyle w:val="BodyText"/>
        <w:keepNext/>
        <w:rPr>
          <w:b/>
          <w:bCs/>
        </w:rPr>
      </w:pPr>
      <w:r w:rsidRPr="00B70763">
        <w:rPr>
          <w:b/>
          <w:bCs/>
        </w:rPr>
        <w:t>Osnovni tok:</w:t>
      </w:r>
    </w:p>
    <w:p w14:paraId="5D8D9B1B" w14:textId="77777777" w:rsidR="00D42FE2" w:rsidRPr="00B70763" w:rsidRDefault="00D42FE2" w:rsidP="00D42FE2">
      <w:pPr>
        <w:pStyle w:val="BodyText"/>
        <w:numPr>
          <w:ilvl w:val="0"/>
          <w:numId w:val="31"/>
        </w:numPr>
      </w:pPr>
      <w:r>
        <w:t xml:space="preserve">Administrator bira opciju </w:t>
      </w:r>
      <w:r>
        <w:rPr>
          <w:i/>
          <w:iCs/>
        </w:rPr>
        <w:t>Napredna podešavanja</w:t>
      </w:r>
    </w:p>
    <w:p w14:paraId="1C845638" w14:textId="77777777" w:rsidR="00D42FE2" w:rsidRPr="00B70763" w:rsidRDefault="00D42FE2" w:rsidP="00D42FE2">
      <w:pPr>
        <w:pStyle w:val="BodyText"/>
        <w:numPr>
          <w:ilvl w:val="0"/>
          <w:numId w:val="31"/>
        </w:numPr>
      </w:pPr>
      <w:r>
        <w:t xml:space="preserve">Aktivira komandu </w:t>
      </w:r>
      <w:r>
        <w:rPr>
          <w:i/>
          <w:iCs/>
        </w:rPr>
        <w:t>Prikaži listu svih korisnika sistema</w:t>
      </w:r>
    </w:p>
    <w:p w14:paraId="1BEC5C0B" w14:textId="77777777" w:rsidR="00D42FE2" w:rsidRDefault="00D42FE2" w:rsidP="00D42FE2">
      <w:pPr>
        <w:pStyle w:val="BodyText"/>
        <w:numPr>
          <w:ilvl w:val="0"/>
          <w:numId w:val="31"/>
        </w:numPr>
      </w:pPr>
      <w:r w:rsidRPr="00B70763">
        <w:t xml:space="preserve">Prikazuje se </w:t>
      </w:r>
      <w:r>
        <w:t>stranica sa svim korisnicima sistema.</w:t>
      </w:r>
    </w:p>
    <w:p w14:paraId="4136C03E" w14:textId="66F74E98" w:rsidR="00D42FE2" w:rsidRDefault="00D42FE2" w:rsidP="00D42FE2">
      <w:pPr>
        <w:pStyle w:val="BodyText"/>
        <w:numPr>
          <w:ilvl w:val="0"/>
          <w:numId w:val="31"/>
        </w:numPr>
      </w:pPr>
      <w:r>
        <w:lastRenderedPageBreak/>
        <w:t>Administrator bira profil određenog korisnika.</w:t>
      </w:r>
    </w:p>
    <w:p w14:paraId="61C253EF" w14:textId="20104D0C" w:rsidR="00D42FE2" w:rsidRDefault="00D42FE2" w:rsidP="00D42FE2">
      <w:pPr>
        <w:pStyle w:val="BodyText"/>
        <w:numPr>
          <w:ilvl w:val="0"/>
          <w:numId w:val="31"/>
        </w:numPr>
      </w:pPr>
      <w:r>
        <w:t>Prikazuje se stranica sa profilom izabranog korisnika.</w:t>
      </w:r>
    </w:p>
    <w:p w14:paraId="43B34494" w14:textId="7FC74C2F" w:rsidR="00D42FE2" w:rsidRDefault="00D42FE2" w:rsidP="00D42FE2">
      <w:pPr>
        <w:pStyle w:val="BodyText"/>
        <w:numPr>
          <w:ilvl w:val="0"/>
          <w:numId w:val="31"/>
        </w:numPr>
      </w:pPr>
      <w:r>
        <w:t xml:space="preserve">Administrator aktivira opciju </w:t>
      </w:r>
      <w:r>
        <w:rPr>
          <w:i/>
          <w:iCs/>
        </w:rPr>
        <w:t>Obriši korisnički nalog</w:t>
      </w:r>
      <w:r>
        <w:t>.</w:t>
      </w:r>
    </w:p>
    <w:p w14:paraId="15A3A006" w14:textId="673914D5" w:rsidR="00D42FE2" w:rsidRDefault="00D42FE2" w:rsidP="00D42FE2">
      <w:pPr>
        <w:pStyle w:val="BodyText"/>
        <w:numPr>
          <w:ilvl w:val="0"/>
          <w:numId w:val="31"/>
        </w:numPr>
      </w:pPr>
      <w:r>
        <w:t>Pojavljuje se poruka za potvrdu brisanja.</w:t>
      </w:r>
    </w:p>
    <w:p w14:paraId="3DE8DB76" w14:textId="66C9815D" w:rsidR="00D42FE2" w:rsidRPr="00D42FE2" w:rsidRDefault="00D42FE2" w:rsidP="00D42FE2">
      <w:pPr>
        <w:pStyle w:val="BodyText"/>
        <w:numPr>
          <w:ilvl w:val="0"/>
          <w:numId w:val="31"/>
        </w:numPr>
      </w:pPr>
      <w:r>
        <w:t xml:space="preserve">Administrator aktivira komandu </w:t>
      </w:r>
      <w:r>
        <w:rPr>
          <w:i/>
          <w:iCs/>
        </w:rPr>
        <w:t>Potvrdi</w:t>
      </w:r>
    </w:p>
    <w:p w14:paraId="25F5309E" w14:textId="5DFFFDDF" w:rsidR="00D42FE2" w:rsidRDefault="00D42FE2" w:rsidP="00D42FE2">
      <w:pPr>
        <w:pStyle w:val="BodyText"/>
        <w:numPr>
          <w:ilvl w:val="0"/>
          <w:numId w:val="31"/>
        </w:numPr>
      </w:pPr>
      <w:r>
        <w:t>Korisnički nalog je obrisan.</w:t>
      </w:r>
    </w:p>
    <w:p w14:paraId="684AF0D2" w14:textId="50145925" w:rsidR="00D42FE2" w:rsidRPr="00B70763" w:rsidRDefault="00D42FE2" w:rsidP="00D42FE2">
      <w:pPr>
        <w:pStyle w:val="BodyText"/>
        <w:numPr>
          <w:ilvl w:val="0"/>
          <w:numId w:val="31"/>
        </w:numPr>
      </w:pPr>
      <w:r>
        <w:t>Podaci datog korisnika su uklonjeni iz baze podataka o korisnicima.</w:t>
      </w:r>
    </w:p>
    <w:p w14:paraId="5593C03A" w14:textId="7C290FB3" w:rsidR="00D42FE2" w:rsidRPr="00B70763" w:rsidRDefault="003B03F1" w:rsidP="00D42FE2">
      <w:pPr>
        <w:pStyle w:val="BodyText"/>
        <w:keepNext/>
        <w:rPr>
          <w:b/>
          <w:bCs/>
        </w:rPr>
      </w:pPr>
      <w:r>
        <w:rPr>
          <w:b/>
          <w:bCs/>
        </w:rPr>
        <w:t>Izuzeci</w:t>
      </w:r>
      <w:r w:rsidR="00D42FE2" w:rsidRPr="00B70763">
        <w:rPr>
          <w:b/>
          <w:bCs/>
        </w:rPr>
        <w:t>:</w:t>
      </w:r>
    </w:p>
    <w:p w14:paraId="20424DAF" w14:textId="77777777" w:rsidR="00D42FE2" w:rsidRPr="00B70763" w:rsidRDefault="00D42FE2" w:rsidP="00D42FE2">
      <w:pPr>
        <w:pStyle w:val="BodyText"/>
      </w:pPr>
      <w:r w:rsidRPr="00B70763">
        <w:t>Nema</w:t>
      </w:r>
    </w:p>
    <w:p w14:paraId="2AAAF988" w14:textId="77777777" w:rsidR="00D42FE2" w:rsidRPr="00B70763" w:rsidRDefault="00D42FE2" w:rsidP="00D42FE2">
      <w:pPr>
        <w:pStyle w:val="BodyText"/>
        <w:keepNext/>
        <w:rPr>
          <w:b/>
          <w:bCs/>
        </w:rPr>
      </w:pPr>
      <w:r w:rsidRPr="00B70763">
        <w:rPr>
          <w:b/>
          <w:bCs/>
        </w:rPr>
        <w:t>Posledice:</w:t>
      </w:r>
    </w:p>
    <w:p w14:paraId="678D7AC1" w14:textId="18DACC6B" w:rsidR="00F7496F" w:rsidRPr="00B70763" w:rsidRDefault="00D42FE2" w:rsidP="00D42FE2">
      <w:pPr>
        <w:pStyle w:val="BodyText"/>
      </w:pPr>
      <w:r>
        <w:t>Obrisan je korisnički nalog korisnika sistema i podaci iz baze podataka.</w:t>
      </w:r>
    </w:p>
    <w:p w14:paraId="20C7E1D8" w14:textId="77777777" w:rsidR="006E5E1D" w:rsidRPr="00B70763" w:rsidRDefault="006E5E1D" w:rsidP="006E5E1D">
      <w:pPr>
        <w:pStyle w:val="Heading1"/>
      </w:pPr>
      <w:bookmarkStart w:id="33" w:name="_Toc162818834"/>
      <w:r w:rsidRPr="00B70763">
        <w:t>Dodatni zahtevi</w:t>
      </w:r>
      <w:bookmarkEnd w:id="33"/>
    </w:p>
    <w:p w14:paraId="2F2FE2CD" w14:textId="77777777" w:rsidR="00834900" w:rsidRPr="00B70763" w:rsidRDefault="00132780" w:rsidP="00834900">
      <w:pPr>
        <w:pStyle w:val="Heading2"/>
      </w:pPr>
      <w:bookmarkStart w:id="34" w:name="_Toc162818835"/>
      <w:r w:rsidRPr="00B70763">
        <w:t>Funkcionalnost</w:t>
      </w:r>
      <w:bookmarkEnd w:id="34"/>
    </w:p>
    <w:p w14:paraId="5B1CA950" w14:textId="77777777" w:rsidR="006E5E1D" w:rsidRPr="00B70763" w:rsidRDefault="00132780" w:rsidP="00132780">
      <w:pPr>
        <w:pStyle w:val="BodyText"/>
      </w:pPr>
      <w:r w:rsidRPr="00B70763">
        <w:t>U ovom odeljku su specificirani funkcionalni zahtevi koji su zajednički za više slučajeva korišćenja</w:t>
      </w:r>
      <w:r w:rsidR="006E5E1D" w:rsidRPr="00B70763">
        <w:t>.</w:t>
      </w:r>
    </w:p>
    <w:p w14:paraId="75984FE8" w14:textId="17E74305" w:rsidR="00167FDF" w:rsidRPr="00B70763" w:rsidRDefault="00A15199" w:rsidP="00DD0501">
      <w:pPr>
        <w:pStyle w:val="BodyText"/>
      </w:pPr>
      <w:r w:rsidRPr="00B70763">
        <w:t>BioTS</w:t>
      </w:r>
      <w:r w:rsidR="00167FDF" w:rsidRPr="00B70763">
        <w:t xml:space="preserve"> </w:t>
      </w:r>
      <w:r w:rsidRPr="00B70763">
        <w:t>web aplikacija</w:t>
      </w:r>
      <w:r w:rsidR="00167FDF" w:rsidRPr="00B70763">
        <w:t xml:space="preserve"> </w:t>
      </w:r>
      <w:r w:rsidR="00DD0501" w:rsidRPr="00B70763">
        <w:t>ne zahteva nikakve dodatne funkcionalnosti</w:t>
      </w:r>
      <w:r w:rsidR="00167FDF" w:rsidRPr="00B70763">
        <w:t>.</w:t>
      </w:r>
    </w:p>
    <w:p w14:paraId="6F3E5C0F" w14:textId="77777777" w:rsidR="00834900" w:rsidRPr="00B70763" w:rsidRDefault="00834900" w:rsidP="00834900">
      <w:pPr>
        <w:pStyle w:val="Heading2"/>
      </w:pPr>
      <w:bookmarkStart w:id="35" w:name="_Toc162818836"/>
      <w:r w:rsidRPr="00B70763">
        <w:t>Upotrebivost</w:t>
      </w:r>
      <w:bookmarkEnd w:id="35"/>
    </w:p>
    <w:p w14:paraId="465E9120" w14:textId="77777777" w:rsidR="00834900" w:rsidRPr="00B70763" w:rsidRDefault="00132780" w:rsidP="00E41E1D">
      <w:pPr>
        <w:pStyle w:val="BodyText"/>
      </w:pPr>
      <w:r w:rsidRPr="00B70763">
        <w:t>U ovom odeljku su specificirani zahtevi</w:t>
      </w:r>
      <w:r w:rsidR="00E41E1D" w:rsidRPr="00B70763">
        <w:t xml:space="preserve"> koji su vezani za, ili utiču na </w:t>
      </w:r>
      <w:r w:rsidRPr="00B70763">
        <w:t>upotrebivosti sistema koji se razvija.</w:t>
      </w:r>
    </w:p>
    <w:p w14:paraId="34F26532" w14:textId="77777777" w:rsidR="001517F6" w:rsidRPr="00B70763" w:rsidRDefault="001517F6" w:rsidP="001517F6">
      <w:pPr>
        <w:pStyle w:val="BodyText"/>
        <w:keepNext/>
        <w:rPr>
          <w:b/>
          <w:bCs/>
        </w:rPr>
      </w:pPr>
      <w:r w:rsidRPr="00B70763">
        <w:rPr>
          <w:b/>
          <w:bCs/>
        </w:rPr>
        <w:t>Korisnički interfejs prilagođen korisniku:</w:t>
      </w:r>
    </w:p>
    <w:p w14:paraId="52211092" w14:textId="59CB4478" w:rsidR="001517F6" w:rsidRPr="00B70763" w:rsidRDefault="00F220C7" w:rsidP="00F220C7">
      <w:pPr>
        <w:pStyle w:val="BodyText"/>
      </w:pPr>
      <w:r w:rsidRPr="00B70763">
        <w:t xml:space="preserve">Korisnički interfejs </w:t>
      </w:r>
      <w:r w:rsidR="00A15199" w:rsidRPr="00B70763">
        <w:t>BioTS</w:t>
      </w:r>
      <w:r w:rsidRPr="00B70763">
        <w:t xml:space="preserve"> </w:t>
      </w:r>
      <w:r w:rsidR="00A15199" w:rsidRPr="00B70763">
        <w:t>web aplikacije</w:t>
      </w:r>
      <w:r w:rsidRPr="00B70763">
        <w:t xml:space="preserve"> će biti dizajniran tako da bude omogućeno jednostavno i intuitivno korišćenje bez potrebe za organizovanjem dodatne obuke.</w:t>
      </w:r>
    </w:p>
    <w:p w14:paraId="59858FF9" w14:textId="77777777" w:rsidR="00834900" w:rsidRPr="00B70763" w:rsidRDefault="00834900" w:rsidP="00834900">
      <w:pPr>
        <w:pStyle w:val="Heading2"/>
      </w:pPr>
      <w:bookmarkStart w:id="36" w:name="_Toc162818837"/>
      <w:r w:rsidRPr="00B70763">
        <w:t>Pouzdanost</w:t>
      </w:r>
      <w:bookmarkEnd w:id="36"/>
    </w:p>
    <w:p w14:paraId="73F1229D" w14:textId="77777777" w:rsidR="00834900" w:rsidRPr="00B70763" w:rsidRDefault="00E41E1D" w:rsidP="00834900">
      <w:pPr>
        <w:pStyle w:val="BodyText"/>
      </w:pPr>
      <w:r w:rsidRPr="00B70763">
        <w:t>U ovom odeljku su specificirani zahtevi u pogledu pouzdanosti sistema koji se razvija.</w:t>
      </w:r>
    </w:p>
    <w:p w14:paraId="04C9D51A" w14:textId="77777777" w:rsidR="001517F6" w:rsidRPr="00B70763" w:rsidRDefault="001517F6" w:rsidP="001517F6">
      <w:pPr>
        <w:pStyle w:val="BodyText"/>
        <w:keepNext/>
        <w:rPr>
          <w:b/>
          <w:bCs/>
        </w:rPr>
      </w:pPr>
      <w:r w:rsidRPr="00B70763">
        <w:rPr>
          <w:b/>
          <w:bCs/>
        </w:rPr>
        <w:t>Dostupnost:</w:t>
      </w:r>
    </w:p>
    <w:p w14:paraId="4E0107DB" w14:textId="235DBB99" w:rsidR="001517F6" w:rsidRPr="00B70763" w:rsidRDefault="00FD2F02" w:rsidP="00456A20">
      <w:pPr>
        <w:pStyle w:val="BodyText"/>
      </w:pPr>
      <w:r w:rsidRPr="00B70763">
        <w:t>BioTS</w:t>
      </w:r>
      <w:r w:rsidR="00456A20" w:rsidRPr="00B70763">
        <w:t xml:space="preserve"> </w:t>
      </w:r>
      <w:r w:rsidRPr="00B70763">
        <w:t>web aplikacija</w:t>
      </w:r>
      <w:r w:rsidR="00456A20" w:rsidRPr="00B70763">
        <w:t xml:space="preserve"> će biti dostup</w:t>
      </w:r>
      <w:r w:rsidRPr="00B70763">
        <w:t>na</w:t>
      </w:r>
      <w:r w:rsidR="00456A20" w:rsidRPr="00B70763">
        <w:t xml:space="preserve"> 24 časa dnevno, 7 dana u nedelji. Vreme kada </w:t>
      </w:r>
      <w:r w:rsidRPr="00B70763">
        <w:t>web aplikacija</w:t>
      </w:r>
      <w:r w:rsidR="00456A20" w:rsidRPr="00B70763">
        <w:t xml:space="preserve"> nije dostup</w:t>
      </w:r>
      <w:r w:rsidRPr="00B70763">
        <w:t>na</w:t>
      </w:r>
      <w:r w:rsidR="00456A20" w:rsidRPr="00B70763">
        <w:t xml:space="preserve"> ne sme da pređe 10%</w:t>
      </w:r>
      <w:r w:rsidRPr="00B70763">
        <w:t xml:space="preserve"> od toga</w:t>
      </w:r>
      <w:r w:rsidR="00456A20" w:rsidRPr="00B70763">
        <w:t>.</w:t>
      </w:r>
    </w:p>
    <w:p w14:paraId="18974C5B" w14:textId="77777777" w:rsidR="001517F6" w:rsidRPr="00B70763" w:rsidRDefault="001517F6" w:rsidP="00456A20">
      <w:pPr>
        <w:pStyle w:val="BodyText"/>
        <w:keepNext/>
        <w:rPr>
          <w:b/>
          <w:bCs/>
        </w:rPr>
      </w:pPr>
      <w:r w:rsidRPr="00B70763">
        <w:rPr>
          <w:b/>
          <w:bCs/>
        </w:rPr>
        <w:t>Srednje vreme između otkaza:</w:t>
      </w:r>
    </w:p>
    <w:p w14:paraId="7F58F2D5" w14:textId="7BB9ED63" w:rsidR="001517F6" w:rsidRPr="00B70763" w:rsidRDefault="00456A20" w:rsidP="00456A20">
      <w:pPr>
        <w:pStyle w:val="BodyText"/>
      </w:pPr>
      <w:r w:rsidRPr="00B70763">
        <w:t>Srednje vreme između dva sukcesivna otkaza ne sme da</w:t>
      </w:r>
      <w:r w:rsidR="00512C6F" w:rsidRPr="00B70763">
        <w:t xml:space="preserve"> bude manje od</w:t>
      </w:r>
      <w:r w:rsidRPr="00B70763">
        <w:t xml:space="preserve"> 120 sati.</w:t>
      </w:r>
    </w:p>
    <w:p w14:paraId="1268C2ED" w14:textId="77777777" w:rsidR="00834900" w:rsidRPr="00B70763" w:rsidRDefault="00834900" w:rsidP="00834900">
      <w:pPr>
        <w:pStyle w:val="Heading2"/>
      </w:pPr>
      <w:bookmarkStart w:id="37" w:name="_Toc162818838"/>
      <w:r w:rsidRPr="00B70763">
        <w:t>Performanse</w:t>
      </w:r>
      <w:bookmarkEnd w:id="37"/>
    </w:p>
    <w:p w14:paraId="580AC727" w14:textId="77777777" w:rsidR="00834900" w:rsidRPr="00B70763" w:rsidRDefault="00E41E1D" w:rsidP="00E41E1D">
      <w:pPr>
        <w:pStyle w:val="BodyText"/>
      </w:pPr>
      <w:r w:rsidRPr="00B70763">
        <w:t>U ovom odeljku su specificirani zahtevi koji definišu željene performanse sistema koji se razvija.</w:t>
      </w:r>
    </w:p>
    <w:p w14:paraId="308700D4" w14:textId="77777777" w:rsidR="001517F6" w:rsidRPr="00B70763" w:rsidRDefault="001517F6" w:rsidP="001517F6">
      <w:pPr>
        <w:pStyle w:val="BodyText"/>
        <w:keepNext/>
        <w:rPr>
          <w:b/>
          <w:bCs/>
        </w:rPr>
      </w:pPr>
      <w:r w:rsidRPr="00B70763">
        <w:rPr>
          <w:b/>
          <w:bCs/>
        </w:rPr>
        <w:t>Broj korisnika koji simultano pristupaju:</w:t>
      </w:r>
    </w:p>
    <w:p w14:paraId="4637A0CD" w14:textId="0B354FEE" w:rsidR="001517F6" w:rsidRPr="00B70763" w:rsidRDefault="00037080" w:rsidP="00037080">
      <w:pPr>
        <w:pStyle w:val="BodyText"/>
      </w:pPr>
      <w:r w:rsidRPr="00B70763">
        <w:t>Sistem će da podrži do 1000 simultanih pristupa korisnika</w:t>
      </w:r>
      <w:r w:rsidR="00206198" w:rsidRPr="00B70763">
        <w:t xml:space="preserve"> </w:t>
      </w:r>
      <w:r w:rsidR="003B03F1">
        <w:t>sistem</w:t>
      </w:r>
      <w:r w:rsidR="00206198" w:rsidRPr="00B70763">
        <w:t>u</w:t>
      </w:r>
      <w:r w:rsidRPr="00B70763">
        <w:t>.</w:t>
      </w:r>
      <w:r w:rsidR="00F220C7" w:rsidRPr="00B70763">
        <w:t xml:space="preserve"> </w:t>
      </w:r>
    </w:p>
    <w:p w14:paraId="5F20C5DE" w14:textId="77777777" w:rsidR="001517F6" w:rsidRPr="00B70763" w:rsidRDefault="001517F6" w:rsidP="00456A20">
      <w:pPr>
        <w:pStyle w:val="BodyText"/>
        <w:keepNext/>
        <w:rPr>
          <w:b/>
          <w:bCs/>
        </w:rPr>
      </w:pPr>
      <w:r w:rsidRPr="00B70763">
        <w:rPr>
          <w:b/>
          <w:bCs/>
        </w:rPr>
        <w:t xml:space="preserve">Vreme odziva </w:t>
      </w:r>
      <w:r w:rsidR="00456A20" w:rsidRPr="00B70763">
        <w:rPr>
          <w:b/>
          <w:bCs/>
        </w:rPr>
        <w:t xml:space="preserve">za pristup </w:t>
      </w:r>
      <w:r w:rsidRPr="00B70763">
        <w:rPr>
          <w:b/>
          <w:bCs/>
        </w:rPr>
        <w:t>baz</w:t>
      </w:r>
      <w:r w:rsidR="00456A20" w:rsidRPr="00B70763">
        <w:rPr>
          <w:b/>
          <w:bCs/>
        </w:rPr>
        <w:t>i</w:t>
      </w:r>
      <w:r w:rsidRPr="00B70763">
        <w:rPr>
          <w:b/>
          <w:bCs/>
        </w:rPr>
        <w:t xml:space="preserve"> podataka:</w:t>
      </w:r>
    </w:p>
    <w:p w14:paraId="0753B6FC" w14:textId="2C8C97E3" w:rsidR="001517F6" w:rsidRPr="00B70763" w:rsidRDefault="00677488" w:rsidP="00677488">
      <w:pPr>
        <w:pStyle w:val="BodyText"/>
      </w:pPr>
      <w:r w:rsidRPr="00B70763">
        <w:t xml:space="preserve">Vreme potrebno za pristupanje bazi podataka u cilju izvršenje nekog upita ne sme da veće od </w:t>
      </w:r>
      <w:r w:rsidR="00902EB3">
        <w:t>5</w:t>
      </w:r>
      <w:r w:rsidRPr="00B70763">
        <w:t xml:space="preserve"> sekundi.</w:t>
      </w:r>
    </w:p>
    <w:p w14:paraId="319F9327" w14:textId="77777777" w:rsidR="00834900" w:rsidRPr="00B70763" w:rsidRDefault="00E41E1D" w:rsidP="00E41E1D">
      <w:pPr>
        <w:pStyle w:val="Heading2"/>
      </w:pPr>
      <w:bookmarkStart w:id="38" w:name="_Toc162818839"/>
      <w:r w:rsidRPr="00B70763">
        <w:t>Podrška i održavanje</w:t>
      </w:r>
      <w:bookmarkEnd w:id="38"/>
    </w:p>
    <w:p w14:paraId="51DCFC15" w14:textId="77777777" w:rsidR="00834900" w:rsidRPr="00B70763" w:rsidRDefault="00E41E1D" w:rsidP="00E41E1D">
      <w:pPr>
        <w:pStyle w:val="BodyText"/>
      </w:pPr>
      <w:r w:rsidRPr="00B70763">
        <w:t>U ovom odeljku su specificirani zahtevi koji treba da poboljšaju stepen podrške i mogućnost održavanja sistema koji se razvija.</w:t>
      </w:r>
    </w:p>
    <w:p w14:paraId="25BFA552" w14:textId="44C10768" w:rsidR="00114E2C" w:rsidRPr="00B70763" w:rsidRDefault="00221C4E" w:rsidP="00114E2C">
      <w:pPr>
        <w:pStyle w:val="BodyText"/>
      </w:pPr>
      <w:r>
        <w:t>BioTS</w:t>
      </w:r>
      <w:r w:rsidR="00114E2C" w:rsidRPr="00B70763">
        <w:t xml:space="preserve"> </w:t>
      </w:r>
      <w:r>
        <w:t>web aplikacija</w:t>
      </w:r>
      <w:r w:rsidR="00114E2C" w:rsidRPr="00B70763">
        <w:t xml:space="preserve"> ne zahteva posebnu podršku i održavanje.</w:t>
      </w:r>
    </w:p>
    <w:p w14:paraId="4435FFA6" w14:textId="77777777" w:rsidR="00834900" w:rsidRPr="00B70763" w:rsidRDefault="00834900" w:rsidP="00E41E1D">
      <w:pPr>
        <w:pStyle w:val="Heading2"/>
      </w:pPr>
      <w:bookmarkStart w:id="39" w:name="_Toc162818840"/>
      <w:r w:rsidRPr="00B70763">
        <w:lastRenderedPageBreak/>
        <w:t>Ograničenja</w:t>
      </w:r>
      <w:bookmarkEnd w:id="39"/>
    </w:p>
    <w:p w14:paraId="669D5A5F" w14:textId="77777777" w:rsidR="00834900" w:rsidRPr="00B70763" w:rsidRDefault="00E41E1D" w:rsidP="00E41E1D">
      <w:pPr>
        <w:pStyle w:val="BodyText"/>
      </w:pPr>
      <w:r w:rsidRPr="00B70763">
        <w:t>U ovom odeljku su specificirana ograničenja kojih se treba pridržavati pri projektovanju sistema koji se razvija.</w:t>
      </w:r>
    </w:p>
    <w:p w14:paraId="3DA0CAE6" w14:textId="77777777" w:rsidR="00456A20" w:rsidRPr="00B70763" w:rsidRDefault="00A8646C" w:rsidP="00456A20">
      <w:pPr>
        <w:pStyle w:val="BodyText"/>
        <w:keepNext/>
        <w:rPr>
          <w:b/>
          <w:bCs/>
        </w:rPr>
      </w:pPr>
      <w:r w:rsidRPr="00B70763">
        <w:rPr>
          <w:b/>
          <w:bCs/>
        </w:rPr>
        <w:t>Hardverska platforma</w:t>
      </w:r>
      <w:r w:rsidR="00456A20" w:rsidRPr="00B70763">
        <w:rPr>
          <w:b/>
          <w:bCs/>
        </w:rPr>
        <w:t>:</w:t>
      </w:r>
    </w:p>
    <w:p w14:paraId="5C94B1F8" w14:textId="041CDEBD" w:rsidR="00A8646C" w:rsidRPr="00B70763" w:rsidRDefault="00A8646C" w:rsidP="00A8646C">
      <w:pPr>
        <w:pStyle w:val="BodyText"/>
      </w:pPr>
      <w:r w:rsidRPr="00B70763">
        <w:t xml:space="preserve">Klijentski deo sistema treba da ima mogućnost izvršavanja na bilo kom PC računaru sa minimum </w:t>
      </w:r>
      <w:r w:rsidR="002B1527">
        <w:t>Intel Celeron</w:t>
      </w:r>
      <w:r w:rsidRPr="00B70763">
        <w:t xml:space="preserve"> procesorom i </w:t>
      </w:r>
      <w:r w:rsidR="002B1527">
        <w:t>2 GB</w:t>
      </w:r>
      <w:r w:rsidRPr="00B70763">
        <w:t xml:space="preserve"> RAM memorije. </w:t>
      </w:r>
    </w:p>
    <w:p w14:paraId="4F7C5DD2" w14:textId="3FF16BC9" w:rsidR="00456A20" w:rsidRPr="00B70763" w:rsidRDefault="00A8646C" w:rsidP="00A8646C">
      <w:pPr>
        <w:pStyle w:val="BodyText"/>
      </w:pPr>
      <w:r w:rsidRPr="00B70763">
        <w:t xml:space="preserve">Serverski deo sistema će raditi na </w:t>
      </w:r>
      <w:r w:rsidR="003D4F67">
        <w:t>nekom od cloud servisa</w:t>
      </w:r>
      <w:r w:rsidRPr="00B70763">
        <w:t>.</w:t>
      </w:r>
    </w:p>
    <w:p w14:paraId="71281C40" w14:textId="77777777" w:rsidR="00456A20" w:rsidRPr="00B70763" w:rsidRDefault="00456A20" w:rsidP="00456A20">
      <w:pPr>
        <w:pStyle w:val="BodyText"/>
        <w:keepNext/>
        <w:rPr>
          <w:b/>
          <w:bCs/>
        </w:rPr>
      </w:pPr>
      <w:r w:rsidRPr="00B70763">
        <w:rPr>
          <w:b/>
          <w:bCs/>
        </w:rPr>
        <w:t>Tipovi Web čitača:</w:t>
      </w:r>
    </w:p>
    <w:p w14:paraId="2AD0B0B9" w14:textId="22A59204" w:rsidR="00834900" w:rsidRPr="007A509E" w:rsidRDefault="001C5F47" w:rsidP="00C64574">
      <w:pPr>
        <w:pStyle w:val="BodyText"/>
      </w:pPr>
      <w:r w:rsidRPr="00B70763">
        <w:t xml:space="preserve">Klijentski deo </w:t>
      </w:r>
      <w:r w:rsidR="00D85205">
        <w:t>BioTS</w:t>
      </w:r>
      <w:r w:rsidRPr="00B70763">
        <w:t xml:space="preserve"> </w:t>
      </w:r>
      <w:r w:rsidR="00D85205">
        <w:t>web aplikacije</w:t>
      </w:r>
      <w:r w:rsidRPr="00B70763">
        <w:t xml:space="preserve"> će biti optimizovan za </w:t>
      </w:r>
      <w:r w:rsidR="00D85205">
        <w:t>sve</w:t>
      </w:r>
      <w:r w:rsidRPr="00B70763">
        <w:t xml:space="preserve"> Web čitače</w:t>
      </w:r>
      <w:r w:rsidR="00D85205">
        <w:t>.</w:t>
      </w:r>
    </w:p>
    <w:sectPr w:rsidR="00834900" w:rsidRPr="007A509E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B282E" w14:textId="77777777" w:rsidR="00C958A5" w:rsidRPr="00B70763" w:rsidRDefault="00C958A5">
      <w:r w:rsidRPr="00B70763">
        <w:separator/>
      </w:r>
    </w:p>
  </w:endnote>
  <w:endnote w:type="continuationSeparator" w:id="0">
    <w:p w14:paraId="4BF9A221" w14:textId="77777777" w:rsidR="00C958A5" w:rsidRPr="00B70763" w:rsidRDefault="00C958A5">
      <w:r w:rsidRPr="00B707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0798F" w14:textId="77777777" w:rsidR="002C12A7" w:rsidRPr="00B70763" w:rsidRDefault="002C12A7">
    <w:pPr>
      <w:pStyle w:val="Footer"/>
      <w:framePr w:wrap="around" w:vAnchor="text" w:hAnchor="margin" w:xAlign="right" w:y="1"/>
      <w:rPr>
        <w:rStyle w:val="PageNumber"/>
      </w:rPr>
    </w:pPr>
    <w:r w:rsidRPr="00B70763">
      <w:rPr>
        <w:rStyle w:val="PageNumber"/>
      </w:rPr>
      <w:fldChar w:fldCharType="begin"/>
    </w:r>
    <w:r w:rsidRPr="00B70763">
      <w:rPr>
        <w:rStyle w:val="PageNumber"/>
      </w:rPr>
      <w:instrText xml:space="preserve">PAGE  </w:instrText>
    </w:r>
    <w:r w:rsidRPr="00B70763">
      <w:rPr>
        <w:rStyle w:val="PageNumber"/>
      </w:rPr>
      <w:fldChar w:fldCharType="end"/>
    </w:r>
  </w:p>
  <w:p w14:paraId="68A43285" w14:textId="77777777" w:rsidR="002C12A7" w:rsidRPr="00B70763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B70763" w14:paraId="7EA080E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379E58E" w14:textId="77777777" w:rsidR="002C12A7" w:rsidRPr="00B70763" w:rsidRDefault="002C12A7">
          <w:pPr>
            <w:ind w:right="360"/>
          </w:pPr>
          <w:r w:rsidRPr="00B70763"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6686084" w14:textId="39D08DD0" w:rsidR="002C12A7" w:rsidRPr="00B70763" w:rsidRDefault="002C12A7">
          <w:pPr>
            <w:jc w:val="center"/>
          </w:pPr>
          <w:r w:rsidRPr="00B70763">
            <w:sym w:font="Symbol" w:char="F0D3"/>
          </w:r>
          <w:r w:rsidR="0079624B" w:rsidRPr="00B70763">
            <w:t>VADevelopment</w:t>
          </w:r>
          <w:r w:rsidRPr="00B70763">
            <w:t>, 20</w:t>
          </w:r>
          <w:r w:rsidR="0079624B" w:rsidRPr="00B70763"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D4B58F4" w14:textId="77777777" w:rsidR="002C12A7" w:rsidRPr="00B70763" w:rsidRDefault="002C12A7">
          <w:pPr>
            <w:jc w:val="right"/>
          </w:pPr>
          <w:r w:rsidRPr="00B70763">
            <w:t xml:space="preserve">Strana </w:t>
          </w:r>
          <w:r w:rsidRPr="00B70763">
            <w:rPr>
              <w:rStyle w:val="PageNumber"/>
            </w:rPr>
            <w:fldChar w:fldCharType="begin"/>
          </w:r>
          <w:r w:rsidRPr="00B70763">
            <w:rPr>
              <w:rStyle w:val="PageNumber"/>
            </w:rPr>
            <w:instrText xml:space="preserve"> PAGE </w:instrText>
          </w:r>
          <w:r w:rsidRPr="00B70763">
            <w:rPr>
              <w:rStyle w:val="PageNumber"/>
            </w:rPr>
            <w:fldChar w:fldCharType="separate"/>
          </w:r>
          <w:r w:rsidR="00723D7F" w:rsidRPr="00B70763">
            <w:rPr>
              <w:rStyle w:val="PageNumber"/>
            </w:rPr>
            <w:t>4</w:t>
          </w:r>
          <w:r w:rsidRPr="00B70763">
            <w:rPr>
              <w:rStyle w:val="PageNumber"/>
            </w:rPr>
            <w:fldChar w:fldCharType="end"/>
          </w:r>
          <w:r w:rsidRPr="00B70763">
            <w:rPr>
              <w:rStyle w:val="PageNumber"/>
            </w:rPr>
            <w:t xml:space="preserve"> od </w:t>
          </w:r>
          <w:fldSimple w:instr=" NUMPAGES  \* MERGEFORMAT ">
            <w:r w:rsidR="00723D7F" w:rsidRPr="00B70763">
              <w:rPr>
                <w:rStyle w:val="PageNumber"/>
              </w:rPr>
              <w:t>19</w:t>
            </w:r>
          </w:fldSimple>
        </w:p>
      </w:tc>
    </w:tr>
  </w:tbl>
  <w:p w14:paraId="6E7DE5EC" w14:textId="77777777" w:rsidR="002C12A7" w:rsidRPr="00B70763" w:rsidRDefault="002C1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80239" w14:textId="77777777" w:rsidR="002C12A7" w:rsidRPr="00B70763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22330" w14:textId="77777777" w:rsidR="00C958A5" w:rsidRPr="00B70763" w:rsidRDefault="00C958A5">
      <w:r w:rsidRPr="00B70763">
        <w:separator/>
      </w:r>
    </w:p>
  </w:footnote>
  <w:footnote w:type="continuationSeparator" w:id="0">
    <w:p w14:paraId="404CF2C2" w14:textId="77777777" w:rsidR="00C958A5" w:rsidRPr="00B70763" w:rsidRDefault="00C958A5">
      <w:r w:rsidRPr="00B7076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4A9CE" w14:textId="77777777" w:rsidR="002C12A7" w:rsidRPr="00B70763" w:rsidRDefault="002C12A7">
    <w:pPr>
      <w:rPr>
        <w:sz w:val="24"/>
      </w:rPr>
    </w:pPr>
  </w:p>
  <w:p w14:paraId="1D0335CE" w14:textId="77777777" w:rsidR="002C12A7" w:rsidRPr="00B70763" w:rsidRDefault="002C12A7">
    <w:pPr>
      <w:pBdr>
        <w:top w:val="single" w:sz="6" w:space="1" w:color="auto"/>
      </w:pBdr>
      <w:rPr>
        <w:sz w:val="24"/>
      </w:rPr>
    </w:pPr>
  </w:p>
  <w:p w14:paraId="1F33DDF4" w14:textId="19B8C712" w:rsidR="002C12A7" w:rsidRPr="00B70763" w:rsidRDefault="004311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B70763">
      <w:rPr>
        <w:rFonts w:ascii="Arial" w:hAnsi="Arial"/>
        <w:b/>
        <w:sz w:val="36"/>
      </w:rPr>
      <w:t>VADevelopment</w:t>
    </w:r>
  </w:p>
  <w:p w14:paraId="23D6A35F" w14:textId="77777777" w:rsidR="002C12A7" w:rsidRPr="00B70763" w:rsidRDefault="002C12A7">
    <w:pPr>
      <w:pBdr>
        <w:bottom w:val="single" w:sz="6" w:space="1" w:color="auto"/>
      </w:pBdr>
      <w:jc w:val="right"/>
      <w:rPr>
        <w:sz w:val="24"/>
      </w:rPr>
    </w:pPr>
  </w:p>
  <w:p w14:paraId="7C464328" w14:textId="77777777" w:rsidR="002C12A7" w:rsidRPr="00B70763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B70763" w14:paraId="050BF410" w14:textId="77777777">
      <w:tc>
        <w:tcPr>
          <w:tcW w:w="6379" w:type="dxa"/>
        </w:tcPr>
        <w:p w14:paraId="08B0BE75" w14:textId="49A69378" w:rsidR="002C12A7" w:rsidRPr="00B70763" w:rsidRDefault="006D5463">
          <w:r w:rsidRPr="00B70763">
            <w:t>BioTS</w:t>
          </w:r>
        </w:p>
      </w:tc>
      <w:tc>
        <w:tcPr>
          <w:tcW w:w="3179" w:type="dxa"/>
        </w:tcPr>
        <w:p w14:paraId="7F874FC3" w14:textId="1AF25304" w:rsidR="002C12A7" w:rsidRPr="00B70763" w:rsidRDefault="002C12A7">
          <w:pPr>
            <w:tabs>
              <w:tab w:val="left" w:pos="1135"/>
            </w:tabs>
            <w:spacing w:before="40"/>
            <w:ind w:right="68"/>
          </w:pPr>
          <w:r w:rsidRPr="00B70763">
            <w:t xml:space="preserve">  </w:t>
          </w:r>
          <w:r w:rsidRPr="00B70763">
            <w:t xml:space="preserve">Verzija:           </w:t>
          </w:r>
          <w:r w:rsidR="008B42CF">
            <w:t>2</w:t>
          </w:r>
          <w:r w:rsidRPr="00B70763">
            <w:t>.</w:t>
          </w:r>
          <w:r w:rsidR="001645B5">
            <w:t>1</w:t>
          </w:r>
        </w:p>
      </w:tc>
    </w:tr>
    <w:tr w:rsidR="002C12A7" w:rsidRPr="00B70763" w14:paraId="0E54C94C" w14:textId="77777777">
      <w:tc>
        <w:tcPr>
          <w:tcW w:w="6379" w:type="dxa"/>
        </w:tcPr>
        <w:p w14:paraId="369EC5FB" w14:textId="77777777" w:rsidR="002C12A7" w:rsidRPr="00B70763" w:rsidRDefault="002C12A7">
          <w:r w:rsidRPr="00B70763">
            <w:t>Specifikacija zahteva</w:t>
          </w:r>
        </w:p>
      </w:tc>
      <w:tc>
        <w:tcPr>
          <w:tcW w:w="3179" w:type="dxa"/>
        </w:tcPr>
        <w:p w14:paraId="041E028F" w14:textId="1FA52585" w:rsidR="002C12A7" w:rsidRPr="00B70763" w:rsidRDefault="002C12A7">
          <w:r w:rsidRPr="00B70763">
            <w:t xml:space="preserve">  Datum:  </w:t>
          </w:r>
          <w:r w:rsidR="008B42CF">
            <w:t>3</w:t>
          </w:r>
          <w:r w:rsidR="00D25EE7">
            <w:t>1</w:t>
          </w:r>
          <w:r w:rsidRPr="00B70763">
            <w:t>.03.20</w:t>
          </w:r>
          <w:r w:rsidR="00E94FF0" w:rsidRPr="00B70763">
            <w:t>24</w:t>
          </w:r>
          <w:r w:rsidRPr="00B70763">
            <w:t>. god.</w:t>
          </w:r>
        </w:p>
      </w:tc>
    </w:tr>
    <w:tr w:rsidR="002C12A7" w:rsidRPr="00B70763" w14:paraId="553734EA" w14:textId="77777777">
      <w:tc>
        <w:tcPr>
          <w:tcW w:w="9558" w:type="dxa"/>
          <w:gridSpan w:val="2"/>
        </w:tcPr>
        <w:p w14:paraId="65BB1590" w14:textId="1E4CAC5B" w:rsidR="002C12A7" w:rsidRPr="00B70763" w:rsidRDefault="002C12A7">
          <w:r w:rsidRPr="00B70763">
            <w:t>SWE-</w:t>
          </w:r>
          <w:r w:rsidR="00E94FF0" w:rsidRPr="00B70763">
            <w:t>BioTS</w:t>
          </w:r>
          <w:r w:rsidRPr="00B70763">
            <w:t>-04</w:t>
          </w:r>
        </w:p>
      </w:tc>
    </w:tr>
  </w:tbl>
  <w:p w14:paraId="41F5DBA9" w14:textId="77777777" w:rsidR="002C12A7" w:rsidRPr="00B70763" w:rsidRDefault="002C1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0BC2A" w14:textId="77777777" w:rsidR="002C12A7" w:rsidRPr="00B70763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2E49C7"/>
    <w:multiLevelType w:val="hybridMultilevel"/>
    <w:tmpl w:val="9AB6B90C"/>
    <w:lvl w:ilvl="0" w:tplc="9070B0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4815B37"/>
    <w:multiLevelType w:val="hybridMultilevel"/>
    <w:tmpl w:val="2D06B2B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77E6F5E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921B89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5846076"/>
    <w:multiLevelType w:val="hybridMultilevel"/>
    <w:tmpl w:val="3E5839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92B0A92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0D4621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574F17"/>
    <w:multiLevelType w:val="hybridMultilevel"/>
    <w:tmpl w:val="96AA6142"/>
    <w:lvl w:ilvl="0" w:tplc="2CF284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E624225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4361BEF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7F7C04F9"/>
    <w:multiLevelType w:val="hybridMultilevel"/>
    <w:tmpl w:val="96AA614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325548016">
    <w:abstractNumId w:val="29"/>
  </w:num>
  <w:num w:numId="2" w16cid:durableId="201985742">
    <w:abstractNumId w:val="27"/>
  </w:num>
  <w:num w:numId="3" w16cid:durableId="1120682304">
    <w:abstractNumId w:val="4"/>
  </w:num>
  <w:num w:numId="4" w16cid:durableId="321127441">
    <w:abstractNumId w:val="17"/>
  </w:num>
  <w:num w:numId="5" w16cid:durableId="229583027">
    <w:abstractNumId w:val="21"/>
  </w:num>
  <w:num w:numId="6" w16cid:durableId="777406979">
    <w:abstractNumId w:val="6"/>
  </w:num>
  <w:num w:numId="7" w16cid:durableId="909651586">
    <w:abstractNumId w:val="15"/>
  </w:num>
  <w:num w:numId="8" w16cid:durableId="2086803459">
    <w:abstractNumId w:val="19"/>
  </w:num>
  <w:num w:numId="9" w16cid:durableId="1970432913">
    <w:abstractNumId w:val="23"/>
  </w:num>
  <w:num w:numId="10" w16cid:durableId="208416398">
    <w:abstractNumId w:val="13"/>
  </w:num>
  <w:num w:numId="11" w16cid:durableId="757797809">
    <w:abstractNumId w:val="0"/>
  </w:num>
  <w:num w:numId="12" w16cid:durableId="2136482895">
    <w:abstractNumId w:val="9"/>
  </w:num>
  <w:num w:numId="13" w16cid:durableId="823205502">
    <w:abstractNumId w:val="25"/>
  </w:num>
  <w:num w:numId="14" w16cid:durableId="810246834">
    <w:abstractNumId w:val="2"/>
  </w:num>
  <w:num w:numId="15" w16cid:durableId="1450126065">
    <w:abstractNumId w:val="26"/>
  </w:num>
  <w:num w:numId="16" w16cid:durableId="317343784">
    <w:abstractNumId w:val="24"/>
  </w:num>
  <w:num w:numId="17" w16cid:durableId="1445464819">
    <w:abstractNumId w:val="18"/>
  </w:num>
  <w:num w:numId="18" w16cid:durableId="2116362126">
    <w:abstractNumId w:val="3"/>
  </w:num>
  <w:num w:numId="19" w16cid:durableId="176190481">
    <w:abstractNumId w:val="12"/>
  </w:num>
  <w:num w:numId="20" w16cid:durableId="990057214">
    <w:abstractNumId w:val="14"/>
  </w:num>
  <w:num w:numId="21" w16cid:durableId="873923967">
    <w:abstractNumId w:val="22"/>
  </w:num>
  <w:num w:numId="22" w16cid:durableId="21562323">
    <w:abstractNumId w:val="30"/>
  </w:num>
  <w:num w:numId="23" w16cid:durableId="1533688224">
    <w:abstractNumId w:val="28"/>
  </w:num>
  <w:num w:numId="24" w16cid:durableId="18548792">
    <w:abstractNumId w:val="8"/>
  </w:num>
  <w:num w:numId="25" w16cid:durableId="1454858724">
    <w:abstractNumId w:val="20"/>
  </w:num>
  <w:num w:numId="26" w16cid:durableId="680546892">
    <w:abstractNumId w:val="16"/>
  </w:num>
  <w:num w:numId="27" w16cid:durableId="673994585">
    <w:abstractNumId w:val="5"/>
  </w:num>
  <w:num w:numId="28" w16cid:durableId="730471256">
    <w:abstractNumId w:val="1"/>
  </w:num>
  <w:num w:numId="29" w16cid:durableId="890387710">
    <w:abstractNumId w:val="11"/>
  </w:num>
  <w:num w:numId="30" w16cid:durableId="736978066">
    <w:abstractNumId w:val="7"/>
  </w:num>
  <w:num w:numId="31" w16cid:durableId="157354548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461B5"/>
    <w:rsid w:val="00047921"/>
    <w:rsid w:val="0005519E"/>
    <w:rsid w:val="000615B4"/>
    <w:rsid w:val="0006338E"/>
    <w:rsid w:val="000731DF"/>
    <w:rsid w:val="0008028B"/>
    <w:rsid w:val="00080F92"/>
    <w:rsid w:val="000817C9"/>
    <w:rsid w:val="00082A7C"/>
    <w:rsid w:val="00097F43"/>
    <w:rsid w:val="000B2C36"/>
    <w:rsid w:val="000B4322"/>
    <w:rsid w:val="000C6A5F"/>
    <w:rsid w:val="000C7B71"/>
    <w:rsid w:val="000D3202"/>
    <w:rsid w:val="000E1671"/>
    <w:rsid w:val="000E5A1B"/>
    <w:rsid w:val="000F1D04"/>
    <w:rsid w:val="00112218"/>
    <w:rsid w:val="00114E2C"/>
    <w:rsid w:val="001213AA"/>
    <w:rsid w:val="00121F98"/>
    <w:rsid w:val="0013157C"/>
    <w:rsid w:val="00132780"/>
    <w:rsid w:val="00143087"/>
    <w:rsid w:val="00150CC1"/>
    <w:rsid w:val="001517F6"/>
    <w:rsid w:val="001645B5"/>
    <w:rsid w:val="00167FDF"/>
    <w:rsid w:val="00172290"/>
    <w:rsid w:val="001807C8"/>
    <w:rsid w:val="00190105"/>
    <w:rsid w:val="00190A28"/>
    <w:rsid w:val="001A09B3"/>
    <w:rsid w:val="001B1F32"/>
    <w:rsid w:val="001C5F47"/>
    <w:rsid w:val="001D0890"/>
    <w:rsid w:val="001E4957"/>
    <w:rsid w:val="001E5849"/>
    <w:rsid w:val="001F663F"/>
    <w:rsid w:val="001F7D36"/>
    <w:rsid w:val="0020422A"/>
    <w:rsid w:val="00206198"/>
    <w:rsid w:val="00206E1F"/>
    <w:rsid w:val="00221C4E"/>
    <w:rsid w:val="00225B05"/>
    <w:rsid w:val="002334EB"/>
    <w:rsid w:val="00234684"/>
    <w:rsid w:val="00237D04"/>
    <w:rsid w:val="00250690"/>
    <w:rsid w:val="0025395B"/>
    <w:rsid w:val="00254CBE"/>
    <w:rsid w:val="00255A41"/>
    <w:rsid w:val="00264EC4"/>
    <w:rsid w:val="00270678"/>
    <w:rsid w:val="00277112"/>
    <w:rsid w:val="00284698"/>
    <w:rsid w:val="002922C4"/>
    <w:rsid w:val="002972B1"/>
    <w:rsid w:val="002A5E27"/>
    <w:rsid w:val="002A7068"/>
    <w:rsid w:val="002A7107"/>
    <w:rsid w:val="002B1527"/>
    <w:rsid w:val="002B5424"/>
    <w:rsid w:val="002C12A7"/>
    <w:rsid w:val="002D5541"/>
    <w:rsid w:val="002E11E7"/>
    <w:rsid w:val="002E1608"/>
    <w:rsid w:val="002F066A"/>
    <w:rsid w:val="002F0DCE"/>
    <w:rsid w:val="00316AEA"/>
    <w:rsid w:val="003356F6"/>
    <w:rsid w:val="003372D3"/>
    <w:rsid w:val="00346646"/>
    <w:rsid w:val="00347321"/>
    <w:rsid w:val="00371661"/>
    <w:rsid w:val="00373231"/>
    <w:rsid w:val="003820FD"/>
    <w:rsid w:val="003860D3"/>
    <w:rsid w:val="0039103B"/>
    <w:rsid w:val="00392827"/>
    <w:rsid w:val="00393DE2"/>
    <w:rsid w:val="00397DD2"/>
    <w:rsid w:val="003A43B3"/>
    <w:rsid w:val="003A60C6"/>
    <w:rsid w:val="003B03F1"/>
    <w:rsid w:val="003B1702"/>
    <w:rsid w:val="003D2726"/>
    <w:rsid w:val="003D4F67"/>
    <w:rsid w:val="003D60F1"/>
    <w:rsid w:val="003F175A"/>
    <w:rsid w:val="004038D8"/>
    <w:rsid w:val="00404639"/>
    <w:rsid w:val="00407EF3"/>
    <w:rsid w:val="00410F5F"/>
    <w:rsid w:val="004311E4"/>
    <w:rsid w:val="00445215"/>
    <w:rsid w:val="00445A8C"/>
    <w:rsid w:val="004526F1"/>
    <w:rsid w:val="00456A20"/>
    <w:rsid w:val="00460783"/>
    <w:rsid w:val="004667F6"/>
    <w:rsid w:val="00467730"/>
    <w:rsid w:val="00473B3E"/>
    <w:rsid w:val="004831AE"/>
    <w:rsid w:val="00491332"/>
    <w:rsid w:val="00491CC1"/>
    <w:rsid w:val="004E0725"/>
    <w:rsid w:val="004E3AD3"/>
    <w:rsid w:val="004E4574"/>
    <w:rsid w:val="004E6C9A"/>
    <w:rsid w:val="004F515E"/>
    <w:rsid w:val="004F6DE1"/>
    <w:rsid w:val="00500DA2"/>
    <w:rsid w:val="00504E46"/>
    <w:rsid w:val="00507708"/>
    <w:rsid w:val="005111EA"/>
    <w:rsid w:val="00512C6F"/>
    <w:rsid w:val="0051679E"/>
    <w:rsid w:val="00542804"/>
    <w:rsid w:val="005613E4"/>
    <w:rsid w:val="00562041"/>
    <w:rsid w:val="00571FC4"/>
    <w:rsid w:val="005949EA"/>
    <w:rsid w:val="005A3F8C"/>
    <w:rsid w:val="005A4CEE"/>
    <w:rsid w:val="005B4961"/>
    <w:rsid w:val="005C333A"/>
    <w:rsid w:val="005D021A"/>
    <w:rsid w:val="005D1C34"/>
    <w:rsid w:val="005D4262"/>
    <w:rsid w:val="005E1391"/>
    <w:rsid w:val="006315B1"/>
    <w:rsid w:val="00631C6F"/>
    <w:rsid w:val="0063291D"/>
    <w:rsid w:val="0063574A"/>
    <w:rsid w:val="00650AAB"/>
    <w:rsid w:val="00660B84"/>
    <w:rsid w:val="00662CE6"/>
    <w:rsid w:val="00662CF6"/>
    <w:rsid w:val="00672CF5"/>
    <w:rsid w:val="00677488"/>
    <w:rsid w:val="00686570"/>
    <w:rsid w:val="006933E7"/>
    <w:rsid w:val="0069445A"/>
    <w:rsid w:val="006A0DB0"/>
    <w:rsid w:val="006B2868"/>
    <w:rsid w:val="006B71B2"/>
    <w:rsid w:val="006C2F57"/>
    <w:rsid w:val="006D2FE2"/>
    <w:rsid w:val="006D5463"/>
    <w:rsid w:val="006E5E1D"/>
    <w:rsid w:val="006F37E4"/>
    <w:rsid w:val="00701E12"/>
    <w:rsid w:val="00705464"/>
    <w:rsid w:val="0070555B"/>
    <w:rsid w:val="007061AB"/>
    <w:rsid w:val="007107D8"/>
    <w:rsid w:val="00712834"/>
    <w:rsid w:val="00716C93"/>
    <w:rsid w:val="00723D7F"/>
    <w:rsid w:val="00732741"/>
    <w:rsid w:val="00735E22"/>
    <w:rsid w:val="0074590A"/>
    <w:rsid w:val="00746964"/>
    <w:rsid w:val="00751D4E"/>
    <w:rsid w:val="00763367"/>
    <w:rsid w:val="00774492"/>
    <w:rsid w:val="00785A86"/>
    <w:rsid w:val="00786068"/>
    <w:rsid w:val="00786AD7"/>
    <w:rsid w:val="00786B7E"/>
    <w:rsid w:val="00792D6C"/>
    <w:rsid w:val="0079569D"/>
    <w:rsid w:val="00796121"/>
    <w:rsid w:val="0079624B"/>
    <w:rsid w:val="007A40D6"/>
    <w:rsid w:val="007A509E"/>
    <w:rsid w:val="007C07CE"/>
    <w:rsid w:val="007C4972"/>
    <w:rsid w:val="007C6B66"/>
    <w:rsid w:val="007E0B43"/>
    <w:rsid w:val="007E2E78"/>
    <w:rsid w:val="00804367"/>
    <w:rsid w:val="0082122E"/>
    <w:rsid w:val="00834900"/>
    <w:rsid w:val="008405B2"/>
    <w:rsid w:val="008522BE"/>
    <w:rsid w:val="008764DE"/>
    <w:rsid w:val="00885A38"/>
    <w:rsid w:val="008B42CF"/>
    <w:rsid w:val="008D206F"/>
    <w:rsid w:val="008D40CE"/>
    <w:rsid w:val="008E2BA6"/>
    <w:rsid w:val="008E3C16"/>
    <w:rsid w:val="008F3AD7"/>
    <w:rsid w:val="009029D5"/>
    <w:rsid w:val="00902EB3"/>
    <w:rsid w:val="0090305C"/>
    <w:rsid w:val="0090327F"/>
    <w:rsid w:val="009075F6"/>
    <w:rsid w:val="00930725"/>
    <w:rsid w:val="00931028"/>
    <w:rsid w:val="00932297"/>
    <w:rsid w:val="009458D3"/>
    <w:rsid w:val="00946092"/>
    <w:rsid w:val="009465F6"/>
    <w:rsid w:val="0095579F"/>
    <w:rsid w:val="00962138"/>
    <w:rsid w:val="009662F3"/>
    <w:rsid w:val="00967902"/>
    <w:rsid w:val="00981620"/>
    <w:rsid w:val="009A291F"/>
    <w:rsid w:val="009B2233"/>
    <w:rsid w:val="009B224F"/>
    <w:rsid w:val="009B3AA3"/>
    <w:rsid w:val="009C3260"/>
    <w:rsid w:val="009D5ECD"/>
    <w:rsid w:val="009E4F6E"/>
    <w:rsid w:val="009F2784"/>
    <w:rsid w:val="009F61E4"/>
    <w:rsid w:val="00A03435"/>
    <w:rsid w:val="00A12200"/>
    <w:rsid w:val="00A15199"/>
    <w:rsid w:val="00A214E0"/>
    <w:rsid w:val="00A239D1"/>
    <w:rsid w:val="00A365C9"/>
    <w:rsid w:val="00A55444"/>
    <w:rsid w:val="00A62A6D"/>
    <w:rsid w:val="00A763B7"/>
    <w:rsid w:val="00A82910"/>
    <w:rsid w:val="00A833E4"/>
    <w:rsid w:val="00A8646C"/>
    <w:rsid w:val="00A87065"/>
    <w:rsid w:val="00AA37B8"/>
    <w:rsid w:val="00AB730D"/>
    <w:rsid w:val="00AC1C1F"/>
    <w:rsid w:val="00AC1F98"/>
    <w:rsid w:val="00AC4B8F"/>
    <w:rsid w:val="00AC67CA"/>
    <w:rsid w:val="00AD0F0E"/>
    <w:rsid w:val="00AD17B6"/>
    <w:rsid w:val="00AD636B"/>
    <w:rsid w:val="00AE38C8"/>
    <w:rsid w:val="00AF0D74"/>
    <w:rsid w:val="00AF19B4"/>
    <w:rsid w:val="00AF6332"/>
    <w:rsid w:val="00AF6B06"/>
    <w:rsid w:val="00AF7F69"/>
    <w:rsid w:val="00B137D9"/>
    <w:rsid w:val="00B3706D"/>
    <w:rsid w:val="00B37CAA"/>
    <w:rsid w:val="00B40836"/>
    <w:rsid w:val="00B46D71"/>
    <w:rsid w:val="00B640E9"/>
    <w:rsid w:val="00B70376"/>
    <w:rsid w:val="00B70763"/>
    <w:rsid w:val="00B75DD1"/>
    <w:rsid w:val="00B849B5"/>
    <w:rsid w:val="00B93B67"/>
    <w:rsid w:val="00B947EE"/>
    <w:rsid w:val="00B96498"/>
    <w:rsid w:val="00BA03E9"/>
    <w:rsid w:val="00BA3236"/>
    <w:rsid w:val="00BC0D10"/>
    <w:rsid w:val="00BC2229"/>
    <w:rsid w:val="00BC4506"/>
    <w:rsid w:val="00BC52C7"/>
    <w:rsid w:val="00BD2501"/>
    <w:rsid w:val="00BD252D"/>
    <w:rsid w:val="00BE45FC"/>
    <w:rsid w:val="00C027D8"/>
    <w:rsid w:val="00C032FC"/>
    <w:rsid w:val="00C0563A"/>
    <w:rsid w:val="00C206AF"/>
    <w:rsid w:val="00C24D97"/>
    <w:rsid w:val="00C33A0E"/>
    <w:rsid w:val="00C44BC7"/>
    <w:rsid w:val="00C503E4"/>
    <w:rsid w:val="00C549E0"/>
    <w:rsid w:val="00C64574"/>
    <w:rsid w:val="00C6653D"/>
    <w:rsid w:val="00C669CA"/>
    <w:rsid w:val="00C75E0D"/>
    <w:rsid w:val="00C83DEF"/>
    <w:rsid w:val="00C9046D"/>
    <w:rsid w:val="00C92A15"/>
    <w:rsid w:val="00C958A5"/>
    <w:rsid w:val="00CA1756"/>
    <w:rsid w:val="00CA58C5"/>
    <w:rsid w:val="00CA5E5F"/>
    <w:rsid w:val="00CA62F9"/>
    <w:rsid w:val="00CB17FD"/>
    <w:rsid w:val="00CE4E17"/>
    <w:rsid w:val="00CF2AB8"/>
    <w:rsid w:val="00D00311"/>
    <w:rsid w:val="00D14007"/>
    <w:rsid w:val="00D20F4E"/>
    <w:rsid w:val="00D21A8C"/>
    <w:rsid w:val="00D25EE7"/>
    <w:rsid w:val="00D270AF"/>
    <w:rsid w:val="00D27246"/>
    <w:rsid w:val="00D350A3"/>
    <w:rsid w:val="00D402FD"/>
    <w:rsid w:val="00D42FE2"/>
    <w:rsid w:val="00D44062"/>
    <w:rsid w:val="00D44844"/>
    <w:rsid w:val="00D62AEA"/>
    <w:rsid w:val="00D631AF"/>
    <w:rsid w:val="00D63868"/>
    <w:rsid w:val="00D67D2B"/>
    <w:rsid w:val="00D7252F"/>
    <w:rsid w:val="00D77D96"/>
    <w:rsid w:val="00D85205"/>
    <w:rsid w:val="00D92139"/>
    <w:rsid w:val="00DC68E9"/>
    <w:rsid w:val="00DD0501"/>
    <w:rsid w:val="00DD4C2E"/>
    <w:rsid w:val="00DE3C0B"/>
    <w:rsid w:val="00DE518F"/>
    <w:rsid w:val="00DE75A9"/>
    <w:rsid w:val="00DF7C3D"/>
    <w:rsid w:val="00E01AFB"/>
    <w:rsid w:val="00E061BD"/>
    <w:rsid w:val="00E15A22"/>
    <w:rsid w:val="00E16BF1"/>
    <w:rsid w:val="00E177E4"/>
    <w:rsid w:val="00E33817"/>
    <w:rsid w:val="00E41E1D"/>
    <w:rsid w:val="00E5055D"/>
    <w:rsid w:val="00E55045"/>
    <w:rsid w:val="00E575E7"/>
    <w:rsid w:val="00E604E6"/>
    <w:rsid w:val="00E63CA5"/>
    <w:rsid w:val="00E77A8F"/>
    <w:rsid w:val="00E80DD1"/>
    <w:rsid w:val="00E934AD"/>
    <w:rsid w:val="00E94FF0"/>
    <w:rsid w:val="00EA0CCF"/>
    <w:rsid w:val="00EA6344"/>
    <w:rsid w:val="00EB02B3"/>
    <w:rsid w:val="00EB10DF"/>
    <w:rsid w:val="00ED1FFE"/>
    <w:rsid w:val="00EE56F0"/>
    <w:rsid w:val="00F02B6F"/>
    <w:rsid w:val="00F0591C"/>
    <w:rsid w:val="00F06298"/>
    <w:rsid w:val="00F14D8C"/>
    <w:rsid w:val="00F220C7"/>
    <w:rsid w:val="00F31591"/>
    <w:rsid w:val="00F3746C"/>
    <w:rsid w:val="00F57343"/>
    <w:rsid w:val="00F6331E"/>
    <w:rsid w:val="00F6773B"/>
    <w:rsid w:val="00F70F8C"/>
    <w:rsid w:val="00F7496F"/>
    <w:rsid w:val="00F76A37"/>
    <w:rsid w:val="00F8455A"/>
    <w:rsid w:val="00F93061"/>
    <w:rsid w:val="00FA57D9"/>
    <w:rsid w:val="00FD2F02"/>
    <w:rsid w:val="00FD7BE1"/>
    <w:rsid w:val="00FE0E60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41146"/>
  <w15:docId w15:val="{5555E762-F105-4E82-8784-B510AF20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746964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74696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21</Pages>
  <Words>3804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Vukan Taskov</cp:lastModifiedBy>
  <cp:revision>2</cp:revision>
  <cp:lastPrinted>1899-12-31T23:00:00Z</cp:lastPrinted>
  <dcterms:created xsi:type="dcterms:W3CDTF">2024-03-31T21:13:00Z</dcterms:created>
  <dcterms:modified xsi:type="dcterms:W3CDTF">2024-03-31T21:13:00Z</dcterms:modified>
</cp:coreProperties>
</file>