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DDC2" w14:textId="77777777" w:rsidR="002343C5" w:rsidRPr="00A225C2" w:rsidRDefault="002343C5">
      <w:pPr>
        <w:pStyle w:val="BodyText"/>
        <w:rPr>
          <w:lang w:val="sr-Latn-RS"/>
        </w:rPr>
      </w:pPr>
    </w:p>
    <w:p w14:paraId="79D21924" w14:textId="3EC78F95" w:rsidR="006D0694" w:rsidRPr="00A225C2" w:rsidRDefault="000C7C7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225C2">
        <w:rPr>
          <w:lang w:val="sr-Latn-RS"/>
        </w:rPr>
        <w:t>BioTS</w:t>
      </w:r>
    </w:p>
    <w:p w14:paraId="0C1B66BA" w14:textId="5FAB2E9A" w:rsidR="002343C5" w:rsidRPr="00A225C2" w:rsidRDefault="000C7C7B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225C2">
        <w:rPr>
          <w:lang w:val="sr-Latn-RS"/>
        </w:rPr>
        <w:t>BioTracking Serbia</w:t>
      </w:r>
    </w:p>
    <w:p w14:paraId="1240AFBC" w14:textId="77777777" w:rsidR="006D0694" w:rsidRPr="00A225C2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56A281AF" w14:textId="77777777" w:rsidR="002343C5" w:rsidRPr="00A225C2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A225C2">
        <w:rPr>
          <w:lang w:val="sr-Latn-RS"/>
        </w:rPr>
        <w:t>Plan realizacije projekta</w:t>
      </w:r>
      <w:r w:rsidR="002343C5" w:rsidRPr="00A225C2">
        <w:rPr>
          <w:lang w:val="sr-Latn-RS"/>
        </w:rPr>
        <w:t xml:space="preserve"> </w:t>
      </w:r>
    </w:p>
    <w:p w14:paraId="3355EDDE" w14:textId="77777777" w:rsidR="002343C5" w:rsidRPr="00A225C2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</w:p>
    <w:p w14:paraId="02932895" w14:textId="1DC01C50" w:rsidR="002343C5" w:rsidRPr="00A225C2" w:rsidRDefault="002343C5">
      <w:pPr>
        <w:pStyle w:val="Title"/>
        <w:jc w:val="right"/>
        <w:rPr>
          <w:sz w:val="28"/>
          <w:lang w:val="sr-Latn-RS"/>
        </w:rPr>
      </w:pPr>
      <w:r w:rsidRPr="00A225C2">
        <w:rPr>
          <w:sz w:val="28"/>
          <w:lang w:val="sr-Latn-RS"/>
        </w:rPr>
        <w:t>Ver</w:t>
      </w:r>
      <w:r w:rsidR="006F61C6" w:rsidRPr="00A225C2">
        <w:rPr>
          <w:sz w:val="28"/>
          <w:lang w:val="sr-Latn-RS"/>
        </w:rPr>
        <w:t>zija</w:t>
      </w:r>
      <w:r w:rsidRPr="00A225C2">
        <w:rPr>
          <w:sz w:val="28"/>
          <w:lang w:val="sr-Latn-RS"/>
        </w:rPr>
        <w:t xml:space="preserve"> </w:t>
      </w:r>
      <w:r w:rsidR="000C7C7B" w:rsidRPr="00A225C2">
        <w:rPr>
          <w:sz w:val="28"/>
          <w:lang w:val="sr-Latn-RS"/>
        </w:rPr>
        <w:t>2</w:t>
      </w:r>
      <w:r w:rsidRPr="00A225C2">
        <w:rPr>
          <w:sz w:val="28"/>
          <w:lang w:val="sr-Latn-RS"/>
        </w:rPr>
        <w:t>.0</w:t>
      </w:r>
    </w:p>
    <w:p w14:paraId="628881D1" w14:textId="77777777" w:rsidR="002343C5" w:rsidRPr="00A225C2" w:rsidRDefault="002343C5">
      <w:pPr>
        <w:rPr>
          <w:lang w:val="sr-Latn-RS"/>
        </w:rPr>
        <w:sectPr w:rsidR="002343C5" w:rsidRPr="00A225C2" w:rsidSect="00DC5AC7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9E916C8" w14:textId="77777777" w:rsidR="002343C5" w:rsidRPr="00A225C2" w:rsidRDefault="006F61C6">
      <w:pPr>
        <w:pStyle w:val="Title"/>
        <w:rPr>
          <w:lang w:val="sr-Latn-RS"/>
        </w:rPr>
      </w:pPr>
      <w:r w:rsidRPr="00A225C2">
        <w:rPr>
          <w:lang w:val="sr-Latn-R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A225C2" w14:paraId="499C9222" w14:textId="77777777">
        <w:tc>
          <w:tcPr>
            <w:tcW w:w="2304" w:type="dxa"/>
          </w:tcPr>
          <w:p w14:paraId="6E1BB7B1" w14:textId="77777777" w:rsidR="002343C5" w:rsidRPr="00A225C2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862F49E" w14:textId="77777777" w:rsidR="002343C5" w:rsidRPr="00A225C2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Verzija</w:t>
            </w:r>
          </w:p>
        </w:tc>
        <w:tc>
          <w:tcPr>
            <w:tcW w:w="3598" w:type="dxa"/>
          </w:tcPr>
          <w:p w14:paraId="474F19DB" w14:textId="77777777" w:rsidR="002343C5" w:rsidRPr="00A225C2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Opis</w:t>
            </w:r>
          </w:p>
        </w:tc>
        <w:tc>
          <w:tcPr>
            <w:tcW w:w="2195" w:type="dxa"/>
          </w:tcPr>
          <w:p w14:paraId="409FB2D6" w14:textId="77777777" w:rsidR="002343C5" w:rsidRPr="00A225C2" w:rsidRDefault="006F61C6">
            <w:pPr>
              <w:pStyle w:val="Tabletext"/>
              <w:jc w:val="center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Autor</w:t>
            </w:r>
          </w:p>
        </w:tc>
      </w:tr>
      <w:tr w:rsidR="002343C5" w:rsidRPr="00A225C2" w14:paraId="7F1795FD" w14:textId="77777777">
        <w:tc>
          <w:tcPr>
            <w:tcW w:w="2304" w:type="dxa"/>
          </w:tcPr>
          <w:p w14:paraId="169F0CC1" w14:textId="05FA5C0C" w:rsidR="002343C5" w:rsidRPr="00A225C2" w:rsidRDefault="000C7C7B">
            <w:pPr>
              <w:pStyle w:val="Tabletext"/>
              <w:rPr>
                <w:lang w:val="sr-Latn-RS"/>
              </w:rPr>
            </w:pPr>
            <w:r w:rsidRPr="00A225C2">
              <w:rPr>
                <w:lang w:val="sr-Latn-RS"/>
              </w:rPr>
              <w:t>14</w:t>
            </w:r>
            <w:r w:rsidR="006F61C6" w:rsidRPr="00A225C2">
              <w:rPr>
                <w:lang w:val="sr-Latn-RS"/>
              </w:rPr>
              <w:t>.03.20</w:t>
            </w:r>
            <w:r w:rsidRPr="00A225C2">
              <w:rPr>
                <w:lang w:val="sr-Latn-RS"/>
              </w:rPr>
              <w:t>24</w:t>
            </w:r>
            <w:r w:rsidR="006F61C6" w:rsidRPr="00A225C2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6EB8F8E4" w14:textId="77777777" w:rsidR="002343C5" w:rsidRPr="00A225C2" w:rsidRDefault="002343C5">
            <w:pPr>
              <w:pStyle w:val="Tabletext"/>
              <w:rPr>
                <w:lang w:val="sr-Latn-RS"/>
              </w:rPr>
            </w:pPr>
            <w:r w:rsidRPr="00A225C2">
              <w:rPr>
                <w:lang w:val="sr-Latn-RS"/>
              </w:rPr>
              <w:t>1.0</w:t>
            </w:r>
          </w:p>
        </w:tc>
        <w:tc>
          <w:tcPr>
            <w:tcW w:w="3598" w:type="dxa"/>
          </w:tcPr>
          <w:p w14:paraId="4931262F" w14:textId="77777777" w:rsidR="002343C5" w:rsidRPr="00A225C2" w:rsidRDefault="006F61C6">
            <w:pPr>
              <w:pStyle w:val="Tabletext"/>
              <w:rPr>
                <w:lang w:val="sr-Latn-RS"/>
              </w:rPr>
            </w:pPr>
            <w:r w:rsidRPr="00A225C2">
              <w:rPr>
                <w:lang w:val="sr-Latn-RS"/>
              </w:rPr>
              <w:t>Inicijalna verzija</w:t>
            </w:r>
          </w:p>
        </w:tc>
        <w:tc>
          <w:tcPr>
            <w:tcW w:w="2195" w:type="dxa"/>
          </w:tcPr>
          <w:p w14:paraId="7D92AD84" w14:textId="25E9EB27" w:rsidR="002343C5" w:rsidRPr="00A225C2" w:rsidRDefault="000C7C7B">
            <w:pPr>
              <w:pStyle w:val="Tabletext"/>
              <w:rPr>
                <w:lang w:val="sr-Latn-RS"/>
              </w:rPr>
            </w:pPr>
            <w:r w:rsidRPr="00A225C2">
              <w:rPr>
                <w:lang w:val="sr-Latn-RS"/>
              </w:rPr>
              <w:t>Taškov Vukan</w:t>
            </w:r>
          </w:p>
        </w:tc>
      </w:tr>
      <w:tr w:rsidR="002343C5" w:rsidRPr="00A225C2" w14:paraId="7ECE94FD" w14:textId="77777777">
        <w:tc>
          <w:tcPr>
            <w:tcW w:w="2304" w:type="dxa"/>
          </w:tcPr>
          <w:p w14:paraId="46E2009F" w14:textId="2BA5AF54" w:rsidR="002343C5" w:rsidRPr="00A225C2" w:rsidRDefault="001E287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17.03.2024.</w:t>
            </w:r>
          </w:p>
        </w:tc>
        <w:tc>
          <w:tcPr>
            <w:tcW w:w="1152" w:type="dxa"/>
          </w:tcPr>
          <w:p w14:paraId="673EBB63" w14:textId="472360B8" w:rsidR="002343C5" w:rsidRPr="00A225C2" w:rsidRDefault="001E287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  <w:tc>
          <w:tcPr>
            <w:tcW w:w="3598" w:type="dxa"/>
          </w:tcPr>
          <w:p w14:paraId="6CA7A6D2" w14:textId="6E6C21C5" w:rsidR="002343C5" w:rsidRPr="00A225C2" w:rsidRDefault="001E287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Finalna verzija</w:t>
            </w:r>
          </w:p>
        </w:tc>
        <w:tc>
          <w:tcPr>
            <w:tcW w:w="2195" w:type="dxa"/>
          </w:tcPr>
          <w:p w14:paraId="76B7A8AB" w14:textId="1D9EBDB9" w:rsidR="002343C5" w:rsidRPr="00A225C2" w:rsidRDefault="001E287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Taškov Vukan</w:t>
            </w:r>
          </w:p>
        </w:tc>
      </w:tr>
      <w:tr w:rsidR="002343C5" w:rsidRPr="00A225C2" w14:paraId="149277A2" w14:textId="77777777">
        <w:tc>
          <w:tcPr>
            <w:tcW w:w="2304" w:type="dxa"/>
          </w:tcPr>
          <w:p w14:paraId="5636AB44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A552533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7F80D2AA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0C1ECC5B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</w:tr>
      <w:tr w:rsidR="002343C5" w:rsidRPr="00A225C2" w14:paraId="52545F79" w14:textId="77777777">
        <w:tc>
          <w:tcPr>
            <w:tcW w:w="2304" w:type="dxa"/>
          </w:tcPr>
          <w:p w14:paraId="52043AA5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74AC002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3598" w:type="dxa"/>
          </w:tcPr>
          <w:p w14:paraId="59B4CE10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  <w:tc>
          <w:tcPr>
            <w:tcW w:w="2195" w:type="dxa"/>
          </w:tcPr>
          <w:p w14:paraId="085224A4" w14:textId="77777777" w:rsidR="002343C5" w:rsidRPr="00A225C2" w:rsidRDefault="002343C5">
            <w:pPr>
              <w:pStyle w:val="Tabletext"/>
              <w:rPr>
                <w:lang w:val="sr-Latn-RS"/>
              </w:rPr>
            </w:pPr>
          </w:p>
        </w:tc>
      </w:tr>
    </w:tbl>
    <w:p w14:paraId="09DF9222" w14:textId="77777777" w:rsidR="002343C5" w:rsidRPr="00A225C2" w:rsidRDefault="002343C5">
      <w:pPr>
        <w:rPr>
          <w:lang w:val="sr-Latn-RS"/>
        </w:rPr>
      </w:pPr>
    </w:p>
    <w:p w14:paraId="60F5C86A" w14:textId="77777777" w:rsidR="002343C5" w:rsidRPr="00A225C2" w:rsidRDefault="002343C5">
      <w:pPr>
        <w:pStyle w:val="Title"/>
        <w:rPr>
          <w:lang w:val="sr-Latn-RS"/>
        </w:rPr>
      </w:pPr>
      <w:r w:rsidRPr="00A225C2">
        <w:rPr>
          <w:lang w:val="sr-Latn-RS"/>
        </w:rPr>
        <w:br w:type="page"/>
      </w:r>
      <w:r w:rsidR="006F61C6" w:rsidRPr="00A225C2">
        <w:rPr>
          <w:lang w:val="sr-Latn-RS"/>
        </w:rPr>
        <w:lastRenderedPageBreak/>
        <w:t>Sadržaj</w:t>
      </w:r>
    </w:p>
    <w:p w14:paraId="7CC4151A" w14:textId="76410ED3" w:rsidR="006F592B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A225C2">
        <w:rPr>
          <w:lang w:val="sr-Latn-RS"/>
        </w:rPr>
        <w:fldChar w:fldCharType="begin"/>
      </w:r>
      <w:r w:rsidRPr="00A225C2">
        <w:rPr>
          <w:lang w:val="sr-Latn-RS"/>
        </w:rPr>
        <w:instrText xml:space="preserve"> TOC \o "1-3" </w:instrText>
      </w:r>
      <w:r w:rsidRPr="00A225C2">
        <w:rPr>
          <w:lang w:val="sr-Latn-RS"/>
        </w:rPr>
        <w:fldChar w:fldCharType="separate"/>
      </w:r>
      <w:r w:rsidR="006F592B" w:rsidRPr="00F60DA1">
        <w:rPr>
          <w:noProof/>
          <w:lang w:val="sr-Latn-RS"/>
        </w:rPr>
        <w:t>1.</w:t>
      </w:r>
      <w:r w:rsidR="006F592B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="006F592B" w:rsidRPr="00F60DA1">
        <w:rPr>
          <w:noProof/>
          <w:lang w:val="sr-Latn-RS"/>
        </w:rPr>
        <w:t>Cilj dokumenta</w:t>
      </w:r>
      <w:r w:rsidR="006F592B">
        <w:rPr>
          <w:noProof/>
        </w:rPr>
        <w:tab/>
      </w:r>
      <w:r w:rsidR="006F592B">
        <w:rPr>
          <w:noProof/>
        </w:rPr>
        <w:fldChar w:fldCharType="begin"/>
      </w:r>
      <w:r w:rsidR="006F592B">
        <w:rPr>
          <w:noProof/>
        </w:rPr>
        <w:instrText xml:space="preserve"> PAGEREF _Toc161606901 \h </w:instrText>
      </w:r>
      <w:r w:rsidR="006F592B">
        <w:rPr>
          <w:noProof/>
        </w:rPr>
      </w:r>
      <w:r w:rsidR="006F592B">
        <w:rPr>
          <w:noProof/>
        </w:rPr>
        <w:fldChar w:fldCharType="separate"/>
      </w:r>
      <w:r w:rsidR="006F592B">
        <w:rPr>
          <w:noProof/>
        </w:rPr>
        <w:t>4</w:t>
      </w:r>
      <w:r w:rsidR="006F592B">
        <w:rPr>
          <w:noProof/>
        </w:rPr>
        <w:fldChar w:fldCharType="end"/>
      </w:r>
    </w:p>
    <w:p w14:paraId="096A769E" w14:textId="0668FE36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553BBA" w14:textId="7AD3EF9C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E12E7A" w14:textId="2973DCFB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0EB58" w14:textId="0AE3A0FE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i/>
          <w:noProof/>
          <w:lang w:val="sr-Latn-R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114D75" w14:textId="48D7499E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i/>
          <w:noProof/>
          <w:lang w:val="sr-Latn-R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D56E12" w14:textId="1FF3D3F2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i/>
          <w:noProof/>
          <w:lang w:val="sr-Latn-R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ECB04F" w14:textId="788AFE84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4A5A3" w14:textId="58E992DC" w:rsidR="006F592B" w:rsidRDefault="006F59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8.1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C31703" w14:textId="1806D5D3" w:rsidR="006F592B" w:rsidRDefault="006F59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8.2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569BCA" w14:textId="0C1E80D9" w:rsidR="006F592B" w:rsidRDefault="006F592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8.3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A37C15" w14:textId="4F1CFB2A" w:rsidR="006F592B" w:rsidRDefault="006F592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r w:rsidRPr="00F60DA1">
        <w:rPr>
          <w:noProof/>
          <w:lang w:val="sr-Latn-R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  <w:tab/>
      </w:r>
      <w:r w:rsidRPr="00F60DA1">
        <w:rPr>
          <w:noProof/>
          <w:lang w:val="sr-Latn-R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_Toc161606912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EA2F1B" w14:textId="64DC1A74" w:rsidR="002343C5" w:rsidRPr="00A225C2" w:rsidRDefault="002343C5">
      <w:pPr>
        <w:pStyle w:val="Title"/>
        <w:rPr>
          <w:lang w:val="sr-Latn-RS"/>
        </w:rPr>
      </w:pPr>
      <w:r w:rsidRPr="00A225C2">
        <w:rPr>
          <w:rFonts w:ascii="Times New Roman" w:hAnsi="Times New Roman"/>
          <w:sz w:val="20"/>
          <w:lang w:val="sr-Latn-RS"/>
        </w:rPr>
        <w:fldChar w:fldCharType="end"/>
      </w:r>
      <w:r w:rsidRPr="00A225C2">
        <w:rPr>
          <w:lang w:val="sr-Latn-RS"/>
        </w:rPr>
        <w:br w:type="page"/>
      </w:r>
      <w:r w:rsidR="006F61C6" w:rsidRPr="00A225C2">
        <w:rPr>
          <w:lang w:val="sr-Latn-RS"/>
        </w:rPr>
        <w:lastRenderedPageBreak/>
        <w:t xml:space="preserve">Plan realizacije projekta </w:t>
      </w:r>
    </w:p>
    <w:p w14:paraId="551DDCB3" w14:textId="77777777" w:rsidR="002343C5" w:rsidRPr="00A225C2" w:rsidRDefault="006F61C6">
      <w:pPr>
        <w:pStyle w:val="Heading1"/>
        <w:numPr>
          <w:ilvl w:val="0"/>
          <w:numId w:val="5"/>
        </w:numPr>
        <w:rPr>
          <w:lang w:val="sr-Latn-RS"/>
        </w:rPr>
      </w:pPr>
      <w:bookmarkStart w:id="0" w:name="_Toc161606901"/>
      <w:r w:rsidRPr="00A225C2">
        <w:rPr>
          <w:lang w:val="sr-Latn-RS"/>
        </w:rPr>
        <w:t>Cilj</w:t>
      </w:r>
      <w:r w:rsidR="00387292" w:rsidRPr="00A225C2">
        <w:rPr>
          <w:lang w:val="sr-Latn-RS"/>
        </w:rPr>
        <w:t xml:space="preserve"> dokumenta</w:t>
      </w:r>
      <w:bookmarkEnd w:id="0"/>
    </w:p>
    <w:p w14:paraId="75A89A36" w14:textId="73D94729" w:rsidR="002343C5" w:rsidRPr="00A225C2" w:rsidRDefault="006F61C6" w:rsidP="006D0694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Cilj </w:t>
      </w:r>
      <w:r w:rsidR="006D0694" w:rsidRPr="00A225C2">
        <w:rPr>
          <w:lang w:val="sr-Latn-RS"/>
        </w:rPr>
        <w:t xml:space="preserve">dokumenta </w:t>
      </w:r>
      <w:r w:rsidRPr="00A225C2">
        <w:rPr>
          <w:lang w:val="sr-Latn-RS"/>
        </w:rPr>
        <w:t xml:space="preserve">je definisanje </w:t>
      </w:r>
      <w:r w:rsidR="006D0694" w:rsidRPr="00A225C2">
        <w:rPr>
          <w:lang w:val="sr-Latn-RS"/>
        </w:rPr>
        <w:t xml:space="preserve">zadataka i njihovo </w:t>
      </w:r>
      <w:r w:rsidRPr="00A225C2">
        <w:rPr>
          <w:lang w:val="sr-Latn-RS"/>
        </w:rPr>
        <w:t>organiz</w:t>
      </w:r>
      <w:r w:rsidR="006D0694" w:rsidRPr="00A225C2">
        <w:rPr>
          <w:lang w:val="sr-Latn-RS"/>
        </w:rPr>
        <w:t>ovanje</w:t>
      </w:r>
      <w:r w:rsidRPr="00A225C2">
        <w:rPr>
          <w:lang w:val="sr-Latn-RS"/>
        </w:rPr>
        <w:t xml:space="preserve"> u faze i iteracije</w:t>
      </w:r>
      <w:r w:rsidR="006D0694" w:rsidRPr="00A225C2">
        <w:rPr>
          <w:lang w:val="sr-Latn-RS"/>
        </w:rPr>
        <w:t xml:space="preserve"> potrebne za implementaciju </w:t>
      </w:r>
      <w:r w:rsidR="006F3B82" w:rsidRPr="00A225C2">
        <w:rPr>
          <w:lang w:val="sr-Latn-RS"/>
        </w:rPr>
        <w:t xml:space="preserve">web aplikacije za prirodu Srbije </w:t>
      </w:r>
      <w:r w:rsidR="006D0694" w:rsidRPr="00A225C2">
        <w:rPr>
          <w:lang w:val="sr-Latn-RS"/>
        </w:rPr>
        <w:t xml:space="preserve">– </w:t>
      </w:r>
      <w:r w:rsidR="006F3B82" w:rsidRPr="00A225C2">
        <w:rPr>
          <w:lang w:val="sr-Latn-RS"/>
        </w:rPr>
        <w:t>BioTS</w:t>
      </w:r>
      <w:r w:rsidR="002343C5" w:rsidRPr="00A225C2">
        <w:rPr>
          <w:lang w:val="sr-Latn-RS"/>
        </w:rPr>
        <w:t xml:space="preserve">.  </w:t>
      </w:r>
    </w:p>
    <w:p w14:paraId="60310BFE" w14:textId="77777777" w:rsidR="002343C5" w:rsidRPr="00A225C2" w:rsidRDefault="006D0694">
      <w:pPr>
        <w:pStyle w:val="Heading1"/>
        <w:rPr>
          <w:lang w:val="sr-Latn-RS"/>
        </w:rPr>
      </w:pPr>
      <w:bookmarkStart w:id="1" w:name="_Toc161606902"/>
      <w:r w:rsidRPr="00A225C2">
        <w:rPr>
          <w:lang w:val="sr-Latn-RS"/>
        </w:rPr>
        <w:t>Opseg</w:t>
      </w:r>
      <w:r w:rsidR="00387292" w:rsidRPr="00A225C2">
        <w:rPr>
          <w:lang w:val="sr-Latn-RS"/>
        </w:rPr>
        <w:t xml:space="preserve"> dokumenta</w:t>
      </w:r>
      <w:bookmarkEnd w:id="1"/>
    </w:p>
    <w:p w14:paraId="54A5EB36" w14:textId="07517FFA" w:rsidR="002343C5" w:rsidRPr="00A225C2" w:rsidRDefault="006D0694">
      <w:pPr>
        <w:pStyle w:val="BodyText"/>
        <w:rPr>
          <w:lang w:val="sr-Latn-RS"/>
        </w:rPr>
      </w:pPr>
      <w:r w:rsidRPr="00A225C2">
        <w:rPr>
          <w:lang w:val="sr-Latn-RS"/>
        </w:rPr>
        <w:t>Dokument opisuje opšti plan koji</w:t>
      </w:r>
      <w:r w:rsidR="0046548E" w:rsidRPr="00A225C2">
        <w:rPr>
          <w:lang w:val="sr-Latn-RS"/>
        </w:rPr>
        <w:t xml:space="preserve"> će biti korišćen od strane </w:t>
      </w:r>
      <w:r w:rsidR="00D061F2" w:rsidRPr="00A225C2">
        <w:rPr>
          <w:lang w:val="sr-Latn-RS"/>
        </w:rPr>
        <w:t>VADevelopment tima</w:t>
      </w:r>
      <w:r w:rsidRPr="00A225C2">
        <w:rPr>
          <w:lang w:val="sr-Latn-RS"/>
        </w:rPr>
        <w:t xml:space="preserve"> za </w:t>
      </w:r>
      <w:r w:rsidR="006D41CE" w:rsidRPr="00A225C2">
        <w:rPr>
          <w:lang w:val="sr-Latn-RS"/>
        </w:rPr>
        <w:t xml:space="preserve">razvoj Web </w:t>
      </w:r>
      <w:r w:rsidR="00D061F2" w:rsidRPr="00A225C2">
        <w:rPr>
          <w:lang w:val="sr-Latn-RS"/>
        </w:rPr>
        <w:t>aplikacije BioTS namenjenu za sve stanovnike Srbije.</w:t>
      </w:r>
    </w:p>
    <w:p w14:paraId="7C3D4B95" w14:textId="77777777" w:rsidR="002343C5" w:rsidRPr="00A225C2" w:rsidRDefault="006D41CE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Plan opisan u ovom dokumentu zasnovan je na opisu sistema koji se želi razviti datom u predlogu projekta </w:t>
      </w:r>
      <w:r w:rsidR="002343C5" w:rsidRPr="00A225C2">
        <w:rPr>
          <w:lang w:val="sr-Latn-RS"/>
        </w:rPr>
        <w:t xml:space="preserve">[1].  </w:t>
      </w:r>
    </w:p>
    <w:p w14:paraId="56899295" w14:textId="77777777" w:rsidR="002343C5" w:rsidRPr="00A225C2" w:rsidRDefault="006D41CE">
      <w:pPr>
        <w:pStyle w:val="Heading1"/>
        <w:rPr>
          <w:lang w:val="sr-Latn-RS"/>
        </w:rPr>
      </w:pPr>
      <w:bookmarkStart w:id="2" w:name="_Toc161606903"/>
      <w:r w:rsidRPr="00A225C2">
        <w:rPr>
          <w:lang w:val="sr-Latn-RS"/>
        </w:rPr>
        <w:t>Reference</w:t>
      </w:r>
      <w:bookmarkEnd w:id="2"/>
    </w:p>
    <w:p w14:paraId="76C936EA" w14:textId="77777777" w:rsidR="002343C5" w:rsidRPr="00A225C2" w:rsidRDefault="006D41CE">
      <w:pPr>
        <w:pStyle w:val="BodyText"/>
        <w:rPr>
          <w:lang w:val="sr-Latn-RS"/>
        </w:rPr>
      </w:pPr>
      <w:r w:rsidRPr="00A225C2">
        <w:rPr>
          <w:lang w:val="sr-Latn-RS"/>
        </w:rPr>
        <w:t>Spisak korišćene literature</w:t>
      </w:r>
      <w:r w:rsidR="002343C5" w:rsidRPr="00A225C2">
        <w:rPr>
          <w:lang w:val="sr-Latn-RS"/>
        </w:rPr>
        <w:t>:</w:t>
      </w:r>
    </w:p>
    <w:p w14:paraId="7F856BA6" w14:textId="77777777" w:rsidR="00A225C2" w:rsidRPr="00A225C2" w:rsidRDefault="00A225C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A225C2">
        <w:rPr>
          <w:lang w:val="sr-Latn-RS"/>
        </w:rPr>
        <w:t xml:space="preserve">BioTS – Predlog projekta, SWE-BioTS-03, V3.0, 2024, VADevelopment. </w:t>
      </w:r>
    </w:p>
    <w:p w14:paraId="548B86DB" w14:textId="5AA54829" w:rsidR="00A225C2" w:rsidRPr="00A225C2" w:rsidRDefault="00A225C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RS"/>
        </w:rPr>
      </w:pPr>
      <w:r w:rsidRPr="00A225C2">
        <w:rPr>
          <w:lang w:val="sr-Latn-RS"/>
        </w:rPr>
        <w:t xml:space="preserve">BioTS – </w:t>
      </w:r>
      <w:r>
        <w:rPr>
          <w:lang w:val="sr-Latn-RS"/>
        </w:rPr>
        <w:t>Vizija sistema</w:t>
      </w:r>
      <w:r w:rsidRPr="00A225C2">
        <w:rPr>
          <w:lang w:val="sr-Latn-RS"/>
        </w:rPr>
        <w:t>, SWE-BioTS-03, V3.</w:t>
      </w:r>
      <w:r>
        <w:rPr>
          <w:lang w:val="sr-Latn-RS"/>
        </w:rPr>
        <w:t>1</w:t>
      </w:r>
      <w:r w:rsidRPr="00A225C2">
        <w:rPr>
          <w:lang w:val="sr-Latn-RS"/>
        </w:rPr>
        <w:t>, 2024, VADevelopment.</w:t>
      </w:r>
    </w:p>
    <w:p w14:paraId="6F10B09A" w14:textId="77777777" w:rsidR="002343C5" w:rsidRPr="00A225C2" w:rsidRDefault="003D5CA3">
      <w:pPr>
        <w:pStyle w:val="Heading1"/>
        <w:rPr>
          <w:lang w:val="sr-Latn-RS"/>
        </w:rPr>
      </w:pPr>
      <w:bookmarkStart w:id="3" w:name="_Toc161606904"/>
      <w:r w:rsidRPr="00A225C2">
        <w:rPr>
          <w:lang w:val="sr-Latn-RS"/>
        </w:rPr>
        <w:t>Plan razvojnih faza</w:t>
      </w:r>
      <w:bookmarkEnd w:id="3"/>
    </w:p>
    <w:p w14:paraId="6E540100" w14:textId="77777777" w:rsidR="002343C5" w:rsidRPr="00A225C2" w:rsidRDefault="00EB4996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Razvoj sistema će biti sproveden korišćenjem </w:t>
      </w:r>
      <w:r w:rsidR="00AC06A4" w:rsidRPr="00A225C2">
        <w:rPr>
          <w:lang w:val="sr-Latn-RS"/>
        </w:rPr>
        <w:t>nekoliko faza sa određenim brojem iteracija u okviru svake faze</w:t>
      </w:r>
      <w:r w:rsidR="002343C5" w:rsidRPr="00A225C2">
        <w:rPr>
          <w:lang w:val="sr-Latn-RS"/>
        </w:rPr>
        <w:t xml:space="preserve">. </w:t>
      </w:r>
      <w:r w:rsidR="00AC06A4" w:rsidRPr="00A225C2">
        <w:rPr>
          <w:lang w:val="sr-Latn-RS"/>
        </w:rPr>
        <w:t xml:space="preserve">Spisak faza sa </w:t>
      </w:r>
      <w:r w:rsidR="00B549D9" w:rsidRPr="00A225C2">
        <w:rPr>
          <w:lang w:val="sr-Latn-RS"/>
        </w:rPr>
        <w:t>broje</w:t>
      </w:r>
      <w:r w:rsidR="00B357F1" w:rsidRPr="00A225C2">
        <w:rPr>
          <w:lang w:val="sr-Latn-RS"/>
        </w:rPr>
        <w:t>m</w:t>
      </w:r>
      <w:r w:rsidR="00B549D9" w:rsidRPr="00A225C2">
        <w:rPr>
          <w:lang w:val="sr-Latn-RS"/>
        </w:rPr>
        <w:t xml:space="preserve"> iteracija i </w:t>
      </w:r>
      <w:r w:rsidR="00AC06A4" w:rsidRPr="00A225C2">
        <w:rPr>
          <w:lang w:val="sr-Latn-RS"/>
        </w:rPr>
        <w:t>predloženim trajanjem dat u sledećoj tabeli</w:t>
      </w:r>
      <w:r w:rsidR="002343C5" w:rsidRPr="00A225C2">
        <w:rPr>
          <w:lang w:val="sr-Latn-RS"/>
        </w:rPr>
        <w:t>:</w:t>
      </w:r>
    </w:p>
    <w:p w14:paraId="27B73CFC" w14:textId="77777777" w:rsidR="002343C5" w:rsidRPr="00A225C2" w:rsidRDefault="002343C5">
      <w:pPr>
        <w:pStyle w:val="BodyText"/>
        <w:rPr>
          <w:lang w:val="sr-Latn-R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A225C2" w14:paraId="5529E1AF" w14:textId="77777777">
        <w:trPr>
          <w:jc w:val="center"/>
        </w:trPr>
        <w:tc>
          <w:tcPr>
            <w:tcW w:w="2160" w:type="dxa"/>
          </w:tcPr>
          <w:p w14:paraId="3BAB5D40" w14:textId="77777777" w:rsidR="00103833" w:rsidRPr="00A225C2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Faza</w:t>
            </w:r>
          </w:p>
        </w:tc>
        <w:tc>
          <w:tcPr>
            <w:tcW w:w="1800" w:type="dxa"/>
          </w:tcPr>
          <w:p w14:paraId="38252197" w14:textId="77777777" w:rsidR="00103833" w:rsidRPr="00A225C2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Broj iteracija</w:t>
            </w:r>
          </w:p>
        </w:tc>
        <w:tc>
          <w:tcPr>
            <w:tcW w:w="1620" w:type="dxa"/>
          </w:tcPr>
          <w:p w14:paraId="03866052" w14:textId="77777777" w:rsidR="00103833" w:rsidRPr="00A225C2" w:rsidRDefault="00103833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Trajanje</w:t>
            </w:r>
          </w:p>
        </w:tc>
      </w:tr>
      <w:tr w:rsidR="00103833" w:rsidRPr="00A225C2" w14:paraId="3119F20F" w14:textId="77777777">
        <w:trPr>
          <w:jc w:val="center"/>
        </w:trPr>
        <w:tc>
          <w:tcPr>
            <w:tcW w:w="2160" w:type="dxa"/>
          </w:tcPr>
          <w:p w14:paraId="42C3E3BF" w14:textId="77777777" w:rsidR="00103833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Planiranje</w:t>
            </w:r>
          </w:p>
        </w:tc>
        <w:tc>
          <w:tcPr>
            <w:tcW w:w="1800" w:type="dxa"/>
          </w:tcPr>
          <w:p w14:paraId="7004E2D0" w14:textId="77777777" w:rsidR="00103833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067E29E5" w14:textId="77777777" w:rsidR="00103833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2 nedelje</w:t>
            </w:r>
          </w:p>
        </w:tc>
      </w:tr>
      <w:tr w:rsidR="00103833" w:rsidRPr="00A225C2" w14:paraId="1CBE19A2" w14:textId="77777777">
        <w:trPr>
          <w:jc w:val="center"/>
        </w:trPr>
        <w:tc>
          <w:tcPr>
            <w:tcW w:w="2160" w:type="dxa"/>
          </w:tcPr>
          <w:p w14:paraId="4B68084F" w14:textId="77777777" w:rsidR="00103833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Razrada</w:t>
            </w:r>
          </w:p>
        </w:tc>
        <w:tc>
          <w:tcPr>
            <w:tcW w:w="1800" w:type="dxa"/>
          </w:tcPr>
          <w:p w14:paraId="711396E3" w14:textId="77777777" w:rsidR="00103833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17907AA7" w14:textId="77777777" w:rsidR="00103833" w:rsidRPr="00A225C2" w:rsidRDefault="00F334DC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3</w:t>
            </w:r>
            <w:r w:rsidR="00103833" w:rsidRPr="00A225C2">
              <w:rPr>
                <w:lang w:val="sr-Latn-RS"/>
              </w:rPr>
              <w:t xml:space="preserve"> nedelje</w:t>
            </w:r>
          </w:p>
        </w:tc>
      </w:tr>
      <w:tr w:rsidR="00103833" w:rsidRPr="00A225C2" w14:paraId="46968A53" w14:textId="77777777">
        <w:trPr>
          <w:jc w:val="center"/>
        </w:trPr>
        <w:tc>
          <w:tcPr>
            <w:tcW w:w="2160" w:type="dxa"/>
          </w:tcPr>
          <w:p w14:paraId="43EA21D6" w14:textId="77777777" w:rsidR="00103833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Izrada</w:t>
            </w:r>
          </w:p>
        </w:tc>
        <w:tc>
          <w:tcPr>
            <w:tcW w:w="1800" w:type="dxa"/>
          </w:tcPr>
          <w:p w14:paraId="0820DB3F" w14:textId="77777777" w:rsidR="00103833" w:rsidRPr="00A225C2" w:rsidRDefault="00C30C2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2</w:t>
            </w:r>
          </w:p>
        </w:tc>
        <w:tc>
          <w:tcPr>
            <w:tcW w:w="1620" w:type="dxa"/>
          </w:tcPr>
          <w:p w14:paraId="6F87C4D1" w14:textId="2B85532E" w:rsidR="00103833" w:rsidRPr="00A225C2" w:rsidRDefault="00DB202C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7</w:t>
            </w:r>
            <w:r w:rsidR="00103833" w:rsidRPr="00A225C2">
              <w:rPr>
                <w:lang w:val="sr-Latn-RS"/>
              </w:rPr>
              <w:t xml:space="preserve"> nedelja</w:t>
            </w:r>
          </w:p>
        </w:tc>
      </w:tr>
      <w:tr w:rsidR="00103833" w:rsidRPr="00A225C2" w14:paraId="344A8382" w14:textId="77777777">
        <w:trPr>
          <w:jc w:val="center"/>
        </w:trPr>
        <w:tc>
          <w:tcPr>
            <w:tcW w:w="2160" w:type="dxa"/>
          </w:tcPr>
          <w:p w14:paraId="18456A7F" w14:textId="77777777" w:rsidR="00103833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Okončanje</w:t>
            </w:r>
          </w:p>
        </w:tc>
        <w:tc>
          <w:tcPr>
            <w:tcW w:w="1800" w:type="dxa"/>
          </w:tcPr>
          <w:p w14:paraId="3A134388" w14:textId="77777777" w:rsidR="00103833" w:rsidRPr="00A225C2" w:rsidRDefault="00C30C2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1</w:t>
            </w:r>
          </w:p>
        </w:tc>
        <w:tc>
          <w:tcPr>
            <w:tcW w:w="1620" w:type="dxa"/>
          </w:tcPr>
          <w:p w14:paraId="1012977E" w14:textId="4EB08B18" w:rsidR="00103833" w:rsidRPr="00A225C2" w:rsidRDefault="00877308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103833" w:rsidRPr="00A225C2">
              <w:rPr>
                <w:lang w:val="sr-Latn-RS"/>
              </w:rPr>
              <w:t xml:space="preserve"> nedelj</w:t>
            </w:r>
            <w:r w:rsidR="00AA06E9">
              <w:rPr>
                <w:lang w:val="sr-Latn-RS"/>
              </w:rPr>
              <w:t>a</w:t>
            </w:r>
          </w:p>
        </w:tc>
      </w:tr>
    </w:tbl>
    <w:p w14:paraId="29A3D7B0" w14:textId="77777777" w:rsidR="002343C5" w:rsidRPr="00A225C2" w:rsidRDefault="002343C5">
      <w:pPr>
        <w:pStyle w:val="BodyText"/>
        <w:rPr>
          <w:lang w:val="sr-Latn-RS"/>
        </w:rPr>
      </w:pPr>
    </w:p>
    <w:p w14:paraId="0D963D07" w14:textId="77777777" w:rsidR="002343C5" w:rsidRPr="00A225C2" w:rsidRDefault="00B549D9">
      <w:pPr>
        <w:pStyle w:val="BodyText"/>
        <w:tabs>
          <w:tab w:val="num" w:pos="1440"/>
        </w:tabs>
        <w:rPr>
          <w:lang w:val="sr-Latn-RS"/>
        </w:rPr>
      </w:pPr>
      <w:r w:rsidRPr="00A225C2">
        <w:rPr>
          <w:lang w:val="sr-Latn-RS"/>
        </w:rPr>
        <w:t>U t</w:t>
      </w:r>
      <w:r w:rsidR="002343C5" w:rsidRPr="00A225C2">
        <w:rPr>
          <w:lang w:val="sr-Latn-RS"/>
        </w:rPr>
        <w:t>ab</w:t>
      </w:r>
      <w:r w:rsidR="00AC06A4" w:rsidRPr="00A225C2">
        <w:rPr>
          <w:lang w:val="sr-Latn-RS"/>
        </w:rPr>
        <w:t>el</w:t>
      </w:r>
      <w:r w:rsidRPr="00A225C2">
        <w:rPr>
          <w:lang w:val="sr-Latn-RS"/>
        </w:rPr>
        <w:t>i</w:t>
      </w:r>
      <w:r w:rsidR="002343C5" w:rsidRPr="00A225C2">
        <w:rPr>
          <w:lang w:val="sr-Latn-RS"/>
        </w:rPr>
        <w:t xml:space="preserve"> 4.1 </w:t>
      </w:r>
      <w:r w:rsidRPr="00A225C2">
        <w:rPr>
          <w:lang w:val="sr-Latn-RS"/>
        </w:rPr>
        <w:t>prikazane su faze i odgovarajuć</w:t>
      </w:r>
      <w:r w:rsidR="00103833" w:rsidRPr="00A225C2">
        <w:rPr>
          <w:lang w:val="sr-Latn-RS"/>
        </w:rPr>
        <w:t>e</w:t>
      </w:r>
      <w:r w:rsidRPr="00A225C2">
        <w:rPr>
          <w:lang w:val="sr-Latn-RS"/>
        </w:rPr>
        <w:t xml:space="preserve"> </w:t>
      </w:r>
      <w:r w:rsidR="0046548E" w:rsidRPr="00A225C2">
        <w:rPr>
          <w:lang w:val="sr-Latn-RS"/>
        </w:rPr>
        <w:t xml:space="preserve">zahtevane </w:t>
      </w:r>
      <w:r w:rsidR="003C6C27" w:rsidRPr="00A225C2">
        <w:rPr>
          <w:lang w:val="sr-Latn-RS"/>
        </w:rPr>
        <w:t>rezultate</w:t>
      </w:r>
      <w:r w:rsidR="00103833" w:rsidRPr="00A225C2">
        <w:rPr>
          <w:lang w:val="sr-Latn-RS"/>
        </w:rPr>
        <w:t xml:space="preserve"> vezane</w:t>
      </w:r>
      <w:r w:rsidRPr="00A225C2">
        <w:rPr>
          <w:lang w:val="sr-Latn-RS"/>
        </w:rPr>
        <w:t xml:space="preserve"> za njihov završetak</w:t>
      </w:r>
      <w:r w:rsidR="002343C5" w:rsidRPr="00A225C2">
        <w:rPr>
          <w:lang w:val="sr-Latn-RS"/>
        </w:rPr>
        <w:t>.</w:t>
      </w:r>
    </w:p>
    <w:p w14:paraId="57AFF0F6" w14:textId="77777777" w:rsidR="002343C5" w:rsidRPr="00A225C2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A225C2">
        <w:rPr>
          <w:lang w:val="sr-Latn-R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A225C2" w14:paraId="576BBBE4" w14:textId="77777777">
        <w:trPr>
          <w:jc w:val="right"/>
        </w:trPr>
        <w:tc>
          <w:tcPr>
            <w:tcW w:w="1276" w:type="dxa"/>
          </w:tcPr>
          <w:p w14:paraId="13BBE8C8" w14:textId="77777777" w:rsidR="002343C5" w:rsidRPr="00A225C2" w:rsidRDefault="00B549D9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lastRenderedPageBreak/>
              <w:t>Faza</w:t>
            </w:r>
          </w:p>
        </w:tc>
        <w:tc>
          <w:tcPr>
            <w:tcW w:w="4819" w:type="dxa"/>
          </w:tcPr>
          <w:p w14:paraId="2ADE0B36" w14:textId="77777777" w:rsidR="002343C5" w:rsidRPr="00A225C2" w:rsidRDefault="00B549D9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Opis</w:t>
            </w:r>
          </w:p>
        </w:tc>
        <w:tc>
          <w:tcPr>
            <w:tcW w:w="2601" w:type="dxa"/>
          </w:tcPr>
          <w:p w14:paraId="2360E631" w14:textId="77777777" w:rsidR="002343C5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Rezultati</w:t>
            </w:r>
          </w:p>
        </w:tc>
      </w:tr>
      <w:tr w:rsidR="002343C5" w:rsidRPr="00A225C2" w14:paraId="2E57BE83" w14:textId="77777777">
        <w:trPr>
          <w:jc w:val="right"/>
        </w:trPr>
        <w:tc>
          <w:tcPr>
            <w:tcW w:w="1276" w:type="dxa"/>
          </w:tcPr>
          <w:p w14:paraId="5B140EB7" w14:textId="77777777" w:rsidR="002343C5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Planiranje</w:t>
            </w:r>
          </w:p>
        </w:tc>
        <w:tc>
          <w:tcPr>
            <w:tcW w:w="4819" w:type="dxa"/>
          </w:tcPr>
          <w:p w14:paraId="2B856A1C" w14:textId="3EC8FCE6" w:rsidR="00C30C23" w:rsidRPr="00A225C2" w:rsidRDefault="00103833" w:rsidP="00CF694C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Prva faza ima za cilj </w:t>
            </w:r>
            <w:r w:rsidR="00C30C23" w:rsidRPr="00A225C2">
              <w:rPr>
                <w:lang w:val="sr-Latn-RS"/>
              </w:rPr>
              <w:t>prikupljanj</w:t>
            </w:r>
            <w:r w:rsidR="006E30ED">
              <w:rPr>
                <w:lang w:val="sr-Latn-RS"/>
              </w:rPr>
              <w:t xml:space="preserve">e zahteva, precizno </w:t>
            </w:r>
            <w:r w:rsidR="00C30C23" w:rsidRPr="00A225C2">
              <w:rPr>
                <w:lang w:val="sr-Latn-RS"/>
              </w:rPr>
              <w:t>definisanje</w:t>
            </w:r>
            <w:r w:rsidRPr="00A225C2">
              <w:rPr>
                <w:lang w:val="sr-Latn-RS"/>
              </w:rPr>
              <w:t xml:space="preserve"> </w:t>
            </w:r>
            <w:r w:rsidR="006E30ED">
              <w:rPr>
                <w:lang w:val="sr-Latn-RS"/>
              </w:rPr>
              <w:t>istih, kao i</w:t>
            </w:r>
            <w:r w:rsidR="00C30C23" w:rsidRPr="00A225C2">
              <w:rPr>
                <w:lang w:val="sr-Latn-RS"/>
              </w:rPr>
              <w:t xml:space="preserve"> analizu </w:t>
            </w:r>
            <w:r w:rsidRPr="00A225C2">
              <w:rPr>
                <w:lang w:val="sr-Latn-RS"/>
              </w:rPr>
              <w:t xml:space="preserve">poslovnih mogućnosti proizvoda. U </w:t>
            </w:r>
            <w:r w:rsidR="00577790">
              <w:rPr>
                <w:lang w:val="sr-Latn-RS"/>
              </w:rPr>
              <w:t xml:space="preserve">ovoj fazi </w:t>
            </w:r>
            <w:r w:rsidRPr="00A225C2">
              <w:rPr>
                <w:lang w:val="sr-Latn-RS"/>
              </w:rPr>
              <w:t>potrebno je specificirati osnovne s</w:t>
            </w:r>
            <w:r w:rsidR="00577790">
              <w:rPr>
                <w:lang w:val="sr-Latn-RS"/>
              </w:rPr>
              <w:t>cenarije</w:t>
            </w:r>
            <w:r w:rsidRPr="00A225C2">
              <w:rPr>
                <w:lang w:val="sr-Latn-RS"/>
              </w:rPr>
              <w:t xml:space="preserve"> korišćenja sistema. </w:t>
            </w:r>
          </w:p>
        </w:tc>
        <w:tc>
          <w:tcPr>
            <w:tcW w:w="2601" w:type="dxa"/>
          </w:tcPr>
          <w:p w14:paraId="38446FAA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Izrada vizije sistema.</w:t>
            </w:r>
          </w:p>
          <w:p w14:paraId="347CAF24" w14:textId="77777777" w:rsidR="002343C5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lang w:val="sr-Latn-RS"/>
              </w:rPr>
              <w:t>Početak izrade dokumenta o zahtevima.</w:t>
            </w:r>
          </w:p>
        </w:tc>
      </w:tr>
      <w:tr w:rsidR="002343C5" w:rsidRPr="00A225C2" w14:paraId="6AC5FDBF" w14:textId="77777777">
        <w:trPr>
          <w:jc w:val="right"/>
        </w:trPr>
        <w:tc>
          <w:tcPr>
            <w:tcW w:w="1276" w:type="dxa"/>
          </w:tcPr>
          <w:p w14:paraId="77347789" w14:textId="77777777" w:rsidR="002343C5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Razrada</w:t>
            </w:r>
          </w:p>
        </w:tc>
        <w:tc>
          <w:tcPr>
            <w:tcW w:w="4819" w:type="dxa"/>
          </w:tcPr>
          <w:p w14:paraId="32DABBB4" w14:textId="2B93F9E7" w:rsidR="00D97F08" w:rsidRPr="00A225C2" w:rsidRDefault="00C30C2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U </w:t>
            </w:r>
            <w:r w:rsidR="008C4FFA">
              <w:rPr>
                <w:lang w:val="sr-Latn-RS"/>
              </w:rPr>
              <w:t>fazi</w:t>
            </w:r>
            <w:r w:rsidRPr="00A225C2">
              <w:rPr>
                <w:lang w:val="sr-Latn-RS"/>
              </w:rPr>
              <w:t xml:space="preserve"> razrade </w:t>
            </w:r>
            <w:r w:rsidR="008C4FFA">
              <w:rPr>
                <w:lang w:val="sr-Latn-RS"/>
              </w:rPr>
              <w:t xml:space="preserve">akcenat se stavlja na analizu </w:t>
            </w:r>
            <w:r w:rsidRPr="00A225C2">
              <w:rPr>
                <w:lang w:val="sr-Latn-RS"/>
              </w:rPr>
              <w:t>zahtev</w:t>
            </w:r>
            <w:r w:rsidR="008C4FFA">
              <w:rPr>
                <w:lang w:val="sr-Latn-RS"/>
              </w:rPr>
              <w:t>a</w:t>
            </w:r>
            <w:r w:rsidRPr="00A225C2">
              <w:rPr>
                <w:lang w:val="sr-Latn-RS"/>
              </w:rPr>
              <w:t xml:space="preserve"> i </w:t>
            </w:r>
            <w:r w:rsidR="00D97F08" w:rsidRPr="00A225C2">
              <w:rPr>
                <w:lang w:val="sr-Latn-RS"/>
              </w:rPr>
              <w:t>razvi</w:t>
            </w:r>
            <w:r w:rsidR="008C4FFA">
              <w:rPr>
                <w:lang w:val="sr-Latn-RS"/>
              </w:rPr>
              <w:t>janje</w:t>
            </w:r>
            <w:r w:rsidRPr="00A225C2">
              <w:rPr>
                <w:lang w:val="sr-Latn-RS"/>
              </w:rPr>
              <w:t xml:space="preserve"> arhitektur</w:t>
            </w:r>
            <w:r w:rsidR="00D97F08" w:rsidRPr="00A225C2">
              <w:rPr>
                <w:lang w:val="sr-Latn-RS"/>
              </w:rPr>
              <w:t>n</w:t>
            </w:r>
            <w:r w:rsidR="008C4FFA">
              <w:rPr>
                <w:lang w:val="sr-Latn-RS"/>
              </w:rPr>
              <w:t>og</w:t>
            </w:r>
            <w:r w:rsidR="00D97F08" w:rsidRPr="00A225C2">
              <w:rPr>
                <w:lang w:val="sr-Latn-RS"/>
              </w:rPr>
              <w:t xml:space="preserve"> prototip</w:t>
            </w:r>
            <w:r w:rsidR="008C4FFA">
              <w:rPr>
                <w:lang w:val="sr-Latn-RS"/>
              </w:rPr>
              <w:t>a</w:t>
            </w:r>
            <w:r w:rsidRPr="00A225C2">
              <w:rPr>
                <w:lang w:val="sr-Latn-RS"/>
              </w:rPr>
              <w:t xml:space="preserve">. </w:t>
            </w:r>
            <w:r w:rsidR="008C4FFA">
              <w:rPr>
                <w:lang w:val="sr-Latn-RS"/>
              </w:rPr>
              <w:t xml:space="preserve">To podrazumeva </w:t>
            </w:r>
            <w:r w:rsidR="00D97F08" w:rsidRPr="00A225C2">
              <w:rPr>
                <w:lang w:val="sr-Latn-RS"/>
              </w:rPr>
              <w:t>analizu svih slučajeva korišćenja, definisa</w:t>
            </w:r>
            <w:r w:rsidR="0082155B">
              <w:rPr>
                <w:lang w:val="sr-Latn-RS"/>
              </w:rPr>
              <w:t>nje</w:t>
            </w:r>
            <w:r w:rsidR="00D97F08" w:rsidRPr="00A225C2">
              <w:rPr>
                <w:lang w:val="sr-Latn-RS"/>
              </w:rPr>
              <w:t xml:space="preserve"> arhitektur</w:t>
            </w:r>
            <w:r w:rsidR="0082155B">
              <w:rPr>
                <w:lang w:val="sr-Latn-RS"/>
              </w:rPr>
              <w:t>e</w:t>
            </w:r>
            <w:r w:rsidR="00D97F08" w:rsidRPr="00A225C2">
              <w:rPr>
                <w:lang w:val="sr-Latn-RS"/>
              </w:rPr>
              <w:t xml:space="preserve"> sistema </w:t>
            </w:r>
            <w:r w:rsidR="0082155B">
              <w:rPr>
                <w:lang w:val="sr-Latn-RS"/>
              </w:rPr>
              <w:t>kao</w:t>
            </w:r>
            <w:r w:rsidR="00D97F08" w:rsidRPr="00A225C2">
              <w:rPr>
                <w:lang w:val="sr-Latn-RS"/>
              </w:rPr>
              <w:t xml:space="preserve"> </w:t>
            </w:r>
            <w:r w:rsidR="0082155B">
              <w:rPr>
                <w:lang w:val="sr-Latn-RS"/>
              </w:rPr>
              <w:t xml:space="preserve">i </w:t>
            </w:r>
            <w:r w:rsidR="00D97F08" w:rsidRPr="00A225C2">
              <w:rPr>
                <w:lang w:val="sr-Latn-RS"/>
              </w:rPr>
              <w:t>započ</w:t>
            </w:r>
            <w:r w:rsidR="0082155B">
              <w:rPr>
                <w:lang w:val="sr-Latn-RS"/>
              </w:rPr>
              <w:t>injanje</w:t>
            </w:r>
            <w:r w:rsidR="00D97F08" w:rsidRPr="00A225C2">
              <w:rPr>
                <w:lang w:val="sr-Latn-RS"/>
              </w:rPr>
              <w:t xml:space="preserve"> projektovanj</w:t>
            </w:r>
            <w:r w:rsidR="0082155B">
              <w:rPr>
                <w:lang w:val="sr-Latn-RS"/>
              </w:rPr>
              <w:t>a</w:t>
            </w:r>
            <w:r w:rsidR="00D97F08" w:rsidRPr="00A225C2">
              <w:rPr>
                <w:lang w:val="sr-Latn-RS"/>
              </w:rPr>
              <w:t xml:space="preserve"> odgovarajućih komponenti sistema. </w:t>
            </w:r>
          </w:p>
          <w:p w14:paraId="15025141" w14:textId="77777777" w:rsidR="005C41E5" w:rsidRDefault="00D97F08" w:rsidP="00DF310B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Nakon razvoja arhitekturnog prototipa </w:t>
            </w:r>
            <w:r w:rsidR="0082155B">
              <w:rPr>
                <w:lang w:val="sr-Latn-RS"/>
              </w:rPr>
              <w:t>sledi provera</w:t>
            </w:r>
            <w:r w:rsidRPr="00A225C2">
              <w:rPr>
                <w:lang w:val="sr-Latn-RS"/>
              </w:rPr>
              <w:t xml:space="preserve"> pogodnosti odabrane arhitekture.</w:t>
            </w:r>
          </w:p>
          <w:p w14:paraId="51A817B9" w14:textId="25F9062B" w:rsidR="002343C5" w:rsidRPr="00A225C2" w:rsidRDefault="005C41E5" w:rsidP="00DF310B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RS"/>
              </w:rPr>
              <w:t>U okviru ov</w:t>
            </w:r>
            <w:r w:rsidR="001F6798" w:rsidRPr="00A225C2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faze će se razviti</w:t>
            </w:r>
            <w:r w:rsidR="001F6798" w:rsidRPr="00A225C2">
              <w:rPr>
                <w:lang w:val="sr-Latn-RS"/>
              </w:rPr>
              <w:t xml:space="preserve"> prototipa korisničkog interfejsa</w:t>
            </w:r>
            <w:r>
              <w:rPr>
                <w:lang w:val="sr-Latn-RS"/>
              </w:rPr>
              <w:t>, što komponente za registraciju korisnika i i prikaz obilazaka.</w:t>
            </w:r>
          </w:p>
        </w:tc>
        <w:tc>
          <w:tcPr>
            <w:tcW w:w="2601" w:type="dxa"/>
          </w:tcPr>
          <w:p w14:paraId="38A30294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Završetak izrade dokumenta o zahtevima.</w:t>
            </w:r>
          </w:p>
          <w:p w14:paraId="60A6B098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Izrada arhitekturnog projekta.</w:t>
            </w:r>
          </w:p>
          <w:p w14:paraId="75D1A656" w14:textId="77777777" w:rsidR="003C6C27" w:rsidRPr="00A225C2" w:rsidRDefault="003C6C27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Razvoj arhitekturnog prototipa.</w:t>
            </w:r>
          </w:p>
          <w:p w14:paraId="06E71965" w14:textId="77777777" w:rsidR="002343C5" w:rsidRPr="00A225C2" w:rsidRDefault="003C6C27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Razvoj prototipa korisničkog interfejsa.</w:t>
            </w:r>
          </w:p>
        </w:tc>
      </w:tr>
      <w:tr w:rsidR="002343C5" w:rsidRPr="00A225C2" w14:paraId="125CA58A" w14:textId="77777777">
        <w:trPr>
          <w:jc w:val="right"/>
        </w:trPr>
        <w:tc>
          <w:tcPr>
            <w:tcW w:w="1276" w:type="dxa"/>
          </w:tcPr>
          <w:p w14:paraId="48A48238" w14:textId="77777777" w:rsidR="002343C5" w:rsidRPr="00A225C2" w:rsidRDefault="00103833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Izrada</w:t>
            </w:r>
          </w:p>
        </w:tc>
        <w:tc>
          <w:tcPr>
            <w:tcW w:w="4819" w:type="dxa"/>
          </w:tcPr>
          <w:p w14:paraId="6A2485AB" w14:textId="4C440581" w:rsidR="001F6798" w:rsidRPr="00A225C2" w:rsidRDefault="001F679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 w:rsidRPr="00A225C2">
              <w:rPr>
                <w:lang w:val="sr-Latn-RS"/>
              </w:rPr>
              <w:t>.</w:t>
            </w:r>
            <w:r w:rsidR="009207A8" w:rsidRPr="00A225C2">
              <w:rPr>
                <w:lang w:val="sr-Latn-RS"/>
              </w:rPr>
              <w:t xml:space="preserve"> Svi nedostatci otkriveni u beta verziji će biti ispravljeni i </w:t>
            </w:r>
            <w:r w:rsidR="005430FA" w:rsidRPr="00A225C2">
              <w:rPr>
                <w:lang w:val="sr-Latn-RS"/>
              </w:rPr>
              <w:t>konačna</w:t>
            </w:r>
            <w:r w:rsidR="009207A8" w:rsidRPr="00A225C2">
              <w:rPr>
                <w:lang w:val="sr-Latn-RS"/>
              </w:rPr>
              <w:t xml:space="preserve"> verzija softvera će biti spremna.</w:t>
            </w:r>
          </w:p>
          <w:p w14:paraId="1628DD78" w14:textId="77777777" w:rsidR="002343C5" w:rsidRPr="00A225C2" w:rsidRDefault="001F6798" w:rsidP="001F679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Na kraju ove faze biće završeno sa implementacijom i testiranjem </w:t>
            </w:r>
            <w:r w:rsidR="005430FA" w:rsidRPr="00A225C2">
              <w:rPr>
                <w:lang w:val="sr-Latn-RS"/>
              </w:rPr>
              <w:t>konačne</w:t>
            </w:r>
            <w:r w:rsidR="009207A8" w:rsidRPr="00A225C2">
              <w:rPr>
                <w:lang w:val="sr-Latn-RS"/>
              </w:rPr>
              <w:t xml:space="preserve"> verzije s</w:t>
            </w:r>
            <w:r w:rsidR="005430FA" w:rsidRPr="00A225C2">
              <w:rPr>
                <w:lang w:val="sr-Latn-RS"/>
              </w:rPr>
              <w:t>oftvera</w:t>
            </w:r>
            <w:r w:rsidRPr="00A225C2">
              <w:rPr>
                <w:lang w:val="sr-Latn-RS"/>
              </w:rPr>
              <w:t>.</w:t>
            </w:r>
          </w:p>
        </w:tc>
        <w:tc>
          <w:tcPr>
            <w:tcW w:w="2601" w:type="dxa"/>
          </w:tcPr>
          <w:p w14:paraId="38C51119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Izrada detaljnog projekta.</w:t>
            </w:r>
          </w:p>
          <w:p w14:paraId="7B2DB103" w14:textId="77777777" w:rsidR="003C6C27" w:rsidRPr="00A225C2" w:rsidRDefault="003C6C27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Razvoj beta verzije sistema.</w:t>
            </w:r>
          </w:p>
          <w:p w14:paraId="22ECC47E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Izrada plana testiranja.</w:t>
            </w:r>
          </w:p>
          <w:p w14:paraId="703AC7BF" w14:textId="77777777" w:rsidR="003C6C27" w:rsidRPr="00A225C2" w:rsidRDefault="003C6C27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Testiranje sistema.</w:t>
            </w:r>
          </w:p>
          <w:p w14:paraId="1A0DF083" w14:textId="77777777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 xml:space="preserve">Izrada </w:t>
            </w:r>
            <w:r w:rsidR="0081471E" w:rsidRPr="00A225C2">
              <w:rPr>
                <w:b/>
                <w:lang w:val="sr-Latn-RS"/>
              </w:rPr>
              <w:t xml:space="preserve">izveštaja o </w:t>
            </w:r>
            <w:r w:rsidRPr="00A225C2">
              <w:rPr>
                <w:b/>
                <w:lang w:val="sr-Latn-RS"/>
              </w:rPr>
              <w:t>test</w:t>
            </w:r>
            <w:r w:rsidR="0081471E" w:rsidRPr="00A225C2">
              <w:rPr>
                <w:b/>
                <w:lang w:val="sr-Latn-RS"/>
              </w:rPr>
              <w:t>iranju</w:t>
            </w:r>
            <w:r w:rsidRPr="00A225C2">
              <w:rPr>
                <w:b/>
                <w:lang w:val="sr-Latn-RS"/>
              </w:rPr>
              <w:t>.</w:t>
            </w:r>
          </w:p>
          <w:p w14:paraId="23D08A76" w14:textId="77777777" w:rsidR="002343C5" w:rsidRPr="00A225C2" w:rsidRDefault="003C6C27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Razvoj </w:t>
            </w:r>
            <w:r w:rsidR="005430FA" w:rsidRPr="00A225C2">
              <w:rPr>
                <w:lang w:val="sr-Latn-RS"/>
              </w:rPr>
              <w:t>konačne</w:t>
            </w:r>
            <w:r w:rsidRPr="00A225C2">
              <w:rPr>
                <w:lang w:val="sr-Latn-RS"/>
              </w:rPr>
              <w:t xml:space="preserve"> verzije.</w:t>
            </w:r>
          </w:p>
        </w:tc>
      </w:tr>
      <w:tr w:rsidR="002343C5" w:rsidRPr="00A225C2" w14:paraId="0103F945" w14:textId="77777777">
        <w:trPr>
          <w:jc w:val="right"/>
        </w:trPr>
        <w:tc>
          <w:tcPr>
            <w:tcW w:w="1276" w:type="dxa"/>
          </w:tcPr>
          <w:p w14:paraId="07475C5A" w14:textId="77777777" w:rsidR="002343C5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Okončanje</w:t>
            </w:r>
          </w:p>
        </w:tc>
        <w:tc>
          <w:tcPr>
            <w:tcW w:w="4819" w:type="dxa"/>
          </w:tcPr>
          <w:p w14:paraId="57AEAB88" w14:textId="77777777" w:rsidR="00B357AD" w:rsidRPr="00A225C2" w:rsidRDefault="001F6798" w:rsidP="00DF310B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Faza </w:t>
            </w:r>
            <w:r w:rsidR="0024759A" w:rsidRPr="00A225C2">
              <w:rPr>
                <w:lang w:val="sr-Latn-RS"/>
              </w:rPr>
              <w:t>okončanja</w:t>
            </w:r>
            <w:r w:rsidRPr="00A225C2">
              <w:rPr>
                <w:lang w:val="sr-Latn-RS"/>
              </w:rPr>
              <w:t xml:space="preserve"> uključuje pripremu </w:t>
            </w:r>
            <w:r w:rsidR="009207A8" w:rsidRPr="00A225C2">
              <w:rPr>
                <w:lang w:val="sr-Latn-RS"/>
              </w:rPr>
              <w:t>pratećeg materijala i distribuciju</w:t>
            </w:r>
            <w:r w:rsidR="00DF310B" w:rsidRPr="00A225C2">
              <w:rPr>
                <w:lang w:val="sr-Latn-RS"/>
              </w:rPr>
              <w:t xml:space="preserve"> softvera </w:t>
            </w:r>
            <w:r w:rsidR="00B357AD" w:rsidRPr="00A225C2">
              <w:rPr>
                <w:lang w:val="sr-Latn-RS"/>
              </w:rPr>
              <w:t>korisnicima</w:t>
            </w:r>
            <w:r w:rsidR="00DF310B" w:rsidRPr="00A225C2">
              <w:rPr>
                <w:lang w:val="sr-Latn-RS"/>
              </w:rPr>
              <w:t xml:space="preserve">. </w:t>
            </w:r>
          </w:p>
          <w:p w14:paraId="62F75B25" w14:textId="7A354C99" w:rsidR="002343C5" w:rsidRPr="00A225C2" w:rsidRDefault="00B357AD" w:rsidP="00DF310B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Na kraju ove faze p</w:t>
            </w:r>
            <w:r w:rsidR="00DF310B" w:rsidRPr="00A225C2">
              <w:rPr>
                <w:lang w:val="sr-Latn-RS"/>
              </w:rPr>
              <w:t xml:space="preserve">otrebno </w:t>
            </w:r>
            <w:r w:rsidRPr="00A225C2">
              <w:rPr>
                <w:lang w:val="sr-Latn-RS"/>
              </w:rPr>
              <w:t xml:space="preserve">je imati </w:t>
            </w:r>
            <w:r w:rsidR="00DF310B" w:rsidRPr="00A225C2">
              <w:rPr>
                <w:lang w:val="sr-Latn-RS"/>
              </w:rPr>
              <w:t>sre</w:t>
            </w:r>
            <w:r w:rsidRPr="00A225C2">
              <w:rPr>
                <w:lang w:val="sr-Latn-RS"/>
              </w:rPr>
              <w:t xml:space="preserve">đenu </w:t>
            </w:r>
            <w:r w:rsidR="0053248E" w:rsidRPr="00A225C2">
              <w:rPr>
                <w:lang w:val="sr-Latn-RS"/>
              </w:rPr>
              <w:t>projektnu</w:t>
            </w:r>
            <w:r w:rsidR="00DF310B" w:rsidRPr="00A225C2">
              <w:rPr>
                <w:lang w:val="sr-Latn-RS"/>
              </w:rPr>
              <w:t xml:space="preserve"> dokumentaciju, </w:t>
            </w:r>
            <w:r w:rsidRPr="00A225C2">
              <w:rPr>
                <w:lang w:val="sr-Latn-RS"/>
              </w:rPr>
              <w:t>gotovo</w:t>
            </w:r>
            <w:r w:rsidR="001F6798" w:rsidRPr="00A225C2">
              <w:rPr>
                <w:lang w:val="sr-Latn-RS"/>
              </w:rPr>
              <w:t xml:space="preserve"> kor</w:t>
            </w:r>
            <w:r w:rsidR="005C41E5">
              <w:rPr>
                <w:lang w:val="sr-Latn-RS"/>
              </w:rPr>
              <w:t>sničko online uputstvo.</w:t>
            </w:r>
          </w:p>
        </w:tc>
        <w:tc>
          <w:tcPr>
            <w:tcW w:w="2601" w:type="dxa"/>
          </w:tcPr>
          <w:p w14:paraId="46707302" w14:textId="77777777" w:rsidR="002343C5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Izrada korisničkog uputstva.</w:t>
            </w:r>
          </w:p>
          <w:p w14:paraId="62F8E206" w14:textId="6D9AD822" w:rsidR="003C6C27" w:rsidRPr="00A225C2" w:rsidRDefault="003C6C27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Distribucij</w:t>
            </w:r>
            <w:r w:rsidR="005C41E5">
              <w:rPr>
                <w:b/>
                <w:lang w:val="sr-Latn-RS"/>
              </w:rPr>
              <w:t xml:space="preserve">a </w:t>
            </w:r>
            <w:r w:rsidRPr="00A225C2">
              <w:rPr>
                <w:b/>
                <w:lang w:val="sr-Latn-RS"/>
              </w:rPr>
              <w:t>sistema.</w:t>
            </w:r>
          </w:p>
        </w:tc>
      </w:tr>
    </w:tbl>
    <w:p w14:paraId="107E6D90" w14:textId="77777777" w:rsidR="002343C5" w:rsidRPr="00A225C2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</w:p>
    <w:p w14:paraId="5D3DE835" w14:textId="77777777" w:rsidR="002343C5" w:rsidRPr="00A225C2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RS"/>
        </w:rPr>
      </w:pPr>
      <w:r w:rsidRPr="00A225C2">
        <w:rPr>
          <w:rFonts w:ascii="Arial" w:hAnsi="Arial"/>
          <w:b/>
          <w:lang w:val="sr-Latn-RS"/>
        </w:rPr>
        <w:t>Tab</w:t>
      </w:r>
      <w:r w:rsidR="00B549D9" w:rsidRPr="00A225C2">
        <w:rPr>
          <w:rFonts w:ascii="Arial" w:hAnsi="Arial"/>
          <w:b/>
          <w:lang w:val="sr-Latn-RS"/>
        </w:rPr>
        <w:t>e</w:t>
      </w:r>
      <w:r w:rsidRPr="00A225C2">
        <w:rPr>
          <w:rFonts w:ascii="Arial" w:hAnsi="Arial"/>
          <w:b/>
          <w:lang w:val="sr-Latn-RS"/>
        </w:rPr>
        <w:t>l</w:t>
      </w:r>
      <w:r w:rsidR="00B549D9" w:rsidRPr="00A225C2">
        <w:rPr>
          <w:rFonts w:ascii="Arial" w:hAnsi="Arial"/>
          <w:b/>
          <w:lang w:val="sr-Latn-RS"/>
        </w:rPr>
        <w:t>a</w:t>
      </w:r>
      <w:r w:rsidRPr="00A225C2">
        <w:rPr>
          <w:rFonts w:ascii="Arial" w:hAnsi="Arial"/>
          <w:b/>
          <w:lang w:val="sr-Latn-RS"/>
        </w:rPr>
        <w:t xml:space="preserve"> 4.1 </w:t>
      </w:r>
      <w:r w:rsidR="00B549D9" w:rsidRPr="00A225C2">
        <w:rPr>
          <w:rFonts w:ascii="Arial" w:hAnsi="Arial"/>
          <w:b/>
          <w:lang w:val="sr-Latn-RS"/>
        </w:rPr>
        <w:t xml:space="preserve">Faze projekta i </w:t>
      </w:r>
      <w:r w:rsidR="0046548E" w:rsidRPr="00A225C2">
        <w:rPr>
          <w:rFonts w:ascii="Arial" w:hAnsi="Arial"/>
          <w:b/>
          <w:lang w:val="sr-Latn-RS"/>
        </w:rPr>
        <w:t>zahtevani</w:t>
      </w:r>
      <w:r w:rsidR="00B549D9" w:rsidRPr="00A225C2">
        <w:rPr>
          <w:rFonts w:ascii="Arial" w:hAnsi="Arial"/>
          <w:b/>
          <w:lang w:val="sr-Latn-RS"/>
        </w:rPr>
        <w:t xml:space="preserve"> r</w:t>
      </w:r>
      <w:r w:rsidR="0046548E" w:rsidRPr="00A225C2">
        <w:rPr>
          <w:rFonts w:ascii="Arial" w:hAnsi="Arial"/>
          <w:b/>
          <w:lang w:val="sr-Latn-RS"/>
        </w:rPr>
        <w:t>ezultati</w:t>
      </w:r>
    </w:p>
    <w:p w14:paraId="2B0215C1" w14:textId="77777777" w:rsidR="002343C5" w:rsidRPr="00A225C2" w:rsidRDefault="002343C5">
      <w:pPr>
        <w:pStyle w:val="BodyText"/>
        <w:rPr>
          <w:lang w:val="sr-Latn-RS"/>
        </w:rPr>
      </w:pPr>
    </w:p>
    <w:p w14:paraId="0A095CD7" w14:textId="77777777" w:rsidR="002343C5" w:rsidRPr="00A225C2" w:rsidRDefault="003C6C27">
      <w:pPr>
        <w:pStyle w:val="BodyText"/>
        <w:rPr>
          <w:lang w:val="sr-Latn-RS"/>
        </w:rPr>
      </w:pPr>
      <w:r w:rsidRPr="00A225C2">
        <w:rPr>
          <w:lang w:val="sr-Latn-RS"/>
        </w:rPr>
        <w:t>Svaka faza u razvoju sistema je podeljena na iteracije opisane u odeljku 6.</w:t>
      </w:r>
      <w:r w:rsidR="002343C5" w:rsidRPr="00A225C2">
        <w:rPr>
          <w:lang w:val="sr-Latn-RS"/>
        </w:rPr>
        <w:t xml:space="preserve">  </w:t>
      </w:r>
    </w:p>
    <w:p w14:paraId="243B61C6" w14:textId="7EDD553B" w:rsidR="002343C5" w:rsidRPr="00A225C2" w:rsidRDefault="003C6C27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Gantov dijagram dat u odeljku 5 ilustruje raspored aktivnosti na realizaciji projekta kroz faze, iteracije i </w:t>
      </w:r>
      <w:r w:rsidR="00CC420E" w:rsidRPr="00A225C2">
        <w:rPr>
          <w:lang w:val="sr-Latn-RS"/>
        </w:rPr>
        <w:t>očekivane rezultate. Dužina projekta je procenjena na 1</w:t>
      </w:r>
      <w:r w:rsidR="008C126D">
        <w:rPr>
          <w:lang w:val="sr-Latn-RS"/>
        </w:rPr>
        <w:t>3</w:t>
      </w:r>
      <w:r w:rsidR="00CC420E" w:rsidRPr="00A225C2">
        <w:rPr>
          <w:lang w:val="sr-Latn-RS"/>
        </w:rPr>
        <w:t xml:space="preserve"> nedelja</w:t>
      </w:r>
      <w:r w:rsidR="002343C5" w:rsidRPr="00A225C2">
        <w:rPr>
          <w:lang w:val="sr-Latn-RS"/>
        </w:rPr>
        <w:t>.</w:t>
      </w:r>
    </w:p>
    <w:p w14:paraId="1522AF37" w14:textId="77777777" w:rsidR="002343C5" w:rsidRPr="00A225C2" w:rsidRDefault="00CC420E">
      <w:pPr>
        <w:pStyle w:val="Heading1"/>
        <w:rPr>
          <w:i/>
          <w:lang w:val="sr-Latn-RS"/>
        </w:rPr>
      </w:pPr>
      <w:bookmarkStart w:id="4" w:name="_Toc161606905"/>
      <w:r w:rsidRPr="00A225C2">
        <w:rPr>
          <w:lang w:val="sr-Latn-RS"/>
        </w:rPr>
        <w:t>Raspored aktivnosti</w:t>
      </w:r>
      <w:bookmarkEnd w:id="4"/>
    </w:p>
    <w:p w14:paraId="6EA892FD" w14:textId="4028ECD6" w:rsidR="004561C7" w:rsidRPr="00A225C2" w:rsidRDefault="00CC420E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Planirani raspored aktivnosti koji prikazuje faze, iteracije i očekivane rezultate projekta sadržan je u dokumentu </w:t>
      </w:r>
      <w:r w:rsidR="0035575C">
        <w:rPr>
          <w:lang w:val="sr-Latn-RS"/>
        </w:rPr>
        <w:t>BioTS</w:t>
      </w:r>
      <w:r w:rsidR="00260B17" w:rsidRPr="00A225C2">
        <w:rPr>
          <w:lang w:val="sr-Latn-RS"/>
        </w:rPr>
        <w:t xml:space="preserve"> – Planirani raspored aktivnosti</w:t>
      </w:r>
      <w:r w:rsidR="002343C5" w:rsidRPr="00A225C2">
        <w:rPr>
          <w:lang w:val="sr-Latn-RS"/>
        </w:rPr>
        <w:t xml:space="preserve"> [</w:t>
      </w:r>
      <w:r w:rsidR="00260B17" w:rsidRPr="00A225C2">
        <w:rPr>
          <w:lang w:val="sr-Latn-RS"/>
        </w:rPr>
        <w:t>2</w:t>
      </w:r>
      <w:r w:rsidR="002343C5" w:rsidRPr="00A225C2">
        <w:rPr>
          <w:lang w:val="sr-Latn-RS"/>
        </w:rPr>
        <w:t>].</w:t>
      </w:r>
      <w:r w:rsidR="004561C7" w:rsidRPr="00A225C2">
        <w:rPr>
          <w:lang w:val="sr-Latn-RS"/>
        </w:rPr>
        <w:t xml:space="preserve"> </w:t>
      </w:r>
    </w:p>
    <w:p w14:paraId="541BF516" w14:textId="48A35F71" w:rsidR="004561C7" w:rsidRPr="00A225C2" w:rsidRDefault="004561C7">
      <w:pPr>
        <w:pStyle w:val="BodyText"/>
        <w:rPr>
          <w:b/>
          <w:lang w:val="sr-Latn-RS"/>
        </w:rPr>
      </w:pPr>
      <w:r w:rsidRPr="00A225C2">
        <w:rPr>
          <w:lang w:val="sr-Latn-RS"/>
        </w:rPr>
        <w:t xml:space="preserve">Pogledati dokument: </w:t>
      </w:r>
      <w:r w:rsidR="0035575C" w:rsidRPr="0035575C">
        <w:rPr>
          <w:b/>
          <w:bCs/>
        </w:rPr>
        <w:t>D03_Raspored_Aktivnosti.mpp</w:t>
      </w:r>
    </w:p>
    <w:p w14:paraId="4F962C86" w14:textId="77777777" w:rsidR="002343C5" w:rsidRPr="00A225C2" w:rsidRDefault="00D36260">
      <w:pPr>
        <w:pStyle w:val="Heading1"/>
        <w:rPr>
          <w:i/>
          <w:lang w:val="sr-Latn-RS"/>
        </w:rPr>
      </w:pPr>
      <w:bookmarkStart w:id="5" w:name="_Toc161606906"/>
      <w:r w:rsidRPr="00A225C2">
        <w:rPr>
          <w:lang w:val="sr-Latn-RS"/>
        </w:rPr>
        <w:t>Ciljevi iteracija</w:t>
      </w:r>
      <w:bookmarkEnd w:id="5"/>
    </w:p>
    <w:p w14:paraId="4F370139" w14:textId="77777777" w:rsidR="002343C5" w:rsidRPr="00A225C2" w:rsidRDefault="00D36260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Svaka faza se sastoji od razvojnih iteracija u kojima se razvija određena celina sistema. </w:t>
      </w:r>
      <w:r w:rsidR="0084235B" w:rsidRPr="00A225C2">
        <w:rPr>
          <w:lang w:val="sr-Latn-RS"/>
        </w:rPr>
        <w:t>U osnovi, ove iteracije treba da obezbede:</w:t>
      </w:r>
    </w:p>
    <w:p w14:paraId="0C36BACE" w14:textId="77777777" w:rsidR="002343C5" w:rsidRPr="00A225C2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5C2">
        <w:rPr>
          <w:lang w:val="sr-Latn-RS"/>
        </w:rPr>
        <w:t>smanjenje rizika,</w:t>
      </w:r>
    </w:p>
    <w:p w14:paraId="2AA9352C" w14:textId="77777777" w:rsidR="002343C5" w:rsidRPr="00A225C2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5C2">
        <w:rPr>
          <w:lang w:val="sr-Latn-RS"/>
        </w:rPr>
        <w:t>ranije dobijanje funkcionalnih verzija sistema i</w:t>
      </w:r>
    </w:p>
    <w:p w14:paraId="3869A5A3" w14:textId="77777777" w:rsidR="002343C5" w:rsidRPr="00A225C2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5C2">
        <w:rPr>
          <w:lang w:val="sr-Latn-RS"/>
        </w:rPr>
        <w:t>maksimalnu fleksibilnost u planiranju funkcionalnosti za narednu verziju.</w:t>
      </w:r>
    </w:p>
    <w:p w14:paraId="48043116" w14:textId="77777777" w:rsidR="002343C5" w:rsidRPr="00A225C2" w:rsidRDefault="0084235B">
      <w:pPr>
        <w:pStyle w:val="BodyText"/>
        <w:rPr>
          <w:lang w:val="sr-Latn-RS"/>
        </w:rPr>
      </w:pPr>
      <w:r w:rsidRPr="00A225C2">
        <w:rPr>
          <w:lang w:val="sr-Latn-R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A225C2" w14:paraId="32841340" w14:textId="77777777">
        <w:tc>
          <w:tcPr>
            <w:tcW w:w="1350" w:type="dxa"/>
          </w:tcPr>
          <w:p w14:paraId="63DBEEC9" w14:textId="77777777" w:rsidR="002343C5" w:rsidRPr="00A225C2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lastRenderedPageBreak/>
              <w:t>Faza</w:t>
            </w:r>
          </w:p>
        </w:tc>
        <w:tc>
          <w:tcPr>
            <w:tcW w:w="1350" w:type="dxa"/>
          </w:tcPr>
          <w:p w14:paraId="07646E0A" w14:textId="77777777" w:rsidR="002343C5" w:rsidRPr="00A225C2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Iteracija</w:t>
            </w:r>
          </w:p>
        </w:tc>
        <w:tc>
          <w:tcPr>
            <w:tcW w:w="1967" w:type="dxa"/>
          </w:tcPr>
          <w:p w14:paraId="32DE2104" w14:textId="77777777" w:rsidR="002343C5" w:rsidRPr="00A225C2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Opis</w:t>
            </w:r>
          </w:p>
        </w:tc>
        <w:tc>
          <w:tcPr>
            <w:tcW w:w="1559" w:type="dxa"/>
          </w:tcPr>
          <w:p w14:paraId="0EA576D0" w14:textId="77777777" w:rsidR="002343C5" w:rsidRPr="00A225C2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Rezultati</w:t>
            </w:r>
          </w:p>
        </w:tc>
        <w:tc>
          <w:tcPr>
            <w:tcW w:w="2195" w:type="dxa"/>
          </w:tcPr>
          <w:p w14:paraId="7CCBD3AA" w14:textId="77777777" w:rsidR="002343C5" w:rsidRPr="00A225C2" w:rsidRDefault="00151CDF">
            <w:pPr>
              <w:pStyle w:val="BodyText"/>
              <w:ind w:left="0"/>
              <w:rPr>
                <w:rFonts w:ascii="Arial" w:hAnsi="Arial"/>
                <w:b/>
                <w:lang w:val="sr-Latn-RS"/>
              </w:rPr>
            </w:pPr>
            <w:r w:rsidRPr="00A225C2">
              <w:rPr>
                <w:rFonts w:ascii="Arial" w:hAnsi="Arial"/>
                <w:b/>
                <w:lang w:val="sr-Latn-RS"/>
              </w:rPr>
              <w:t>Rizici</w:t>
            </w:r>
          </w:p>
        </w:tc>
      </w:tr>
      <w:tr w:rsidR="002343C5" w:rsidRPr="00A225C2" w14:paraId="1673A213" w14:textId="77777777">
        <w:tc>
          <w:tcPr>
            <w:tcW w:w="1350" w:type="dxa"/>
          </w:tcPr>
          <w:p w14:paraId="0FE346B5" w14:textId="77777777" w:rsidR="002343C5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Planiranje</w:t>
            </w:r>
          </w:p>
        </w:tc>
        <w:tc>
          <w:tcPr>
            <w:tcW w:w="1350" w:type="dxa"/>
          </w:tcPr>
          <w:p w14:paraId="1D1C5A09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Preliminarna iteracija</w:t>
            </w:r>
          </w:p>
        </w:tc>
        <w:tc>
          <w:tcPr>
            <w:tcW w:w="1967" w:type="dxa"/>
          </w:tcPr>
          <w:p w14:paraId="63B6BB4C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Definisanje zahteva i poslovnih mogućnosti</w:t>
            </w:r>
            <w:r w:rsidR="002343C5" w:rsidRPr="00A225C2">
              <w:rPr>
                <w:lang w:val="sr-Latn-RS"/>
              </w:rPr>
              <w:t>.</w:t>
            </w:r>
          </w:p>
          <w:p w14:paraId="743C3D01" w14:textId="77777777" w:rsidR="0081471E" w:rsidRPr="00A225C2" w:rsidRDefault="0081471E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Modelovanje domena</w:t>
            </w:r>
          </w:p>
        </w:tc>
        <w:tc>
          <w:tcPr>
            <w:tcW w:w="1559" w:type="dxa"/>
          </w:tcPr>
          <w:p w14:paraId="45FD4CDE" w14:textId="77777777" w:rsidR="002343C5" w:rsidRPr="00A225C2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Vizija sistema</w:t>
            </w:r>
          </w:p>
        </w:tc>
        <w:tc>
          <w:tcPr>
            <w:tcW w:w="2195" w:type="dxa"/>
          </w:tcPr>
          <w:p w14:paraId="217AC415" w14:textId="77777777" w:rsidR="000F5EE8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Razjašnjavanje korisničkih zahteva na samom početku.</w:t>
            </w:r>
          </w:p>
          <w:p w14:paraId="7DC10E86" w14:textId="77777777" w:rsidR="000F5EE8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Razvoj realističnog plana realizacija. </w:t>
            </w:r>
          </w:p>
          <w:p w14:paraId="72573405" w14:textId="77777777" w:rsidR="002343C5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Utvrđivanje opravdanosti projekta sa poslovne tačke gledišta.</w:t>
            </w:r>
          </w:p>
        </w:tc>
      </w:tr>
      <w:tr w:rsidR="002343C5" w:rsidRPr="00A225C2" w14:paraId="20CE35E2" w14:textId="77777777">
        <w:tc>
          <w:tcPr>
            <w:tcW w:w="1350" w:type="dxa"/>
          </w:tcPr>
          <w:p w14:paraId="6D1D68EC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Razrada</w:t>
            </w:r>
          </w:p>
        </w:tc>
        <w:tc>
          <w:tcPr>
            <w:tcW w:w="1350" w:type="dxa"/>
          </w:tcPr>
          <w:p w14:paraId="1C4F2484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</w:t>
            </w:r>
            <w:r w:rsidR="002343C5" w:rsidRPr="00A225C2">
              <w:rPr>
                <w:lang w:val="sr-Latn-RS"/>
              </w:rPr>
              <w:t xml:space="preserve">1 </w:t>
            </w:r>
            <w:r w:rsidRPr="00A225C2">
              <w:rPr>
                <w:lang w:val="sr-Latn-RS"/>
              </w:rPr>
              <w:t>Iteracija</w:t>
            </w:r>
            <w:r w:rsidR="002343C5" w:rsidRPr="00A225C2">
              <w:rPr>
                <w:lang w:val="sr-Latn-RS"/>
              </w:rPr>
              <w:t xml:space="preserve"> – </w:t>
            </w:r>
            <w:r w:rsidRPr="00A225C2">
              <w:rPr>
                <w:lang w:val="sr-Latn-RS"/>
              </w:rPr>
              <w:t>Razvoj arhitekturnog prototipa</w:t>
            </w:r>
          </w:p>
        </w:tc>
        <w:tc>
          <w:tcPr>
            <w:tcW w:w="1967" w:type="dxa"/>
          </w:tcPr>
          <w:p w14:paraId="23389C52" w14:textId="77777777" w:rsidR="00A355DD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Analiza slučajeva korišćenja i arhitekturno projektovanje</w:t>
            </w:r>
            <w:r w:rsidR="002343C5" w:rsidRPr="00A225C2">
              <w:rPr>
                <w:lang w:val="sr-Latn-RS"/>
              </w:rPr>
              <w:t>.</w:t>
            </w:r>
          </w:p>
          <w:p w14:paraId="4DD1AA63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Razvoj </w:t>
            </w:r>
            <w:r w:rsidR="003E416D" w:rsidRPr="00A225C2">
              <w:rPr>
                <w:lang w:val="sr-Latn-RS"/>
              </w:rPr>
              <w:t>arhitekturnog prototipa</w:t>
            </w:r>
            <w:r w:rsidR="002343C5" w:rsidRPr="00A225C2">
              <w:rPr>
                <w:lang w:val="sr-Latn-RS"/>
              </w:rPr>
              <w:t>.</w:t>
            </w:r>
          </w:p>
          <w:p w14:paraId="7F82856E" w14:textId="77777777" w:rsidR="002343C5" w:rsidRPr="00A225C2" w:rsidRDefault="003E416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Razvoj prototipa korisničkog interfejsa.</w:t>
            </w:r>
          </w:p>
        </w:tc>
        <w:tc>
          <w:tcPr>
            <w:tcW w:w="1559" w:type="dxa"/>
          </w:tcPr>
          <w:p w14:paraId="4D45DBA0" w14:textId="77777777" w:rsidR="0099694D" w:rsidRPr="00A225C2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Dokument o zahtevima</w:t>
            </w:r>
          </w:p>
          <w:p w14:paraId="0C075CF9" w14:textId="77777777" w:rsidR="0099694D" w:rsidRPr="00A225C2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Arhitekturni projekat</w:t>
            </w:r>
          </w:p>
          <w:p w14:paraId="118679C0" w14:textId="77777777" w:rsidR="002343C5" w:rsidRPr="00A225C2" w:rsidRDefault="0099694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Arhitekturni prototip </w:t>
            </w:r>
          </w:p>
          <w:p w14:paraId="6EF9848D" w14:textId="77777777" w:rsidR="002343C5" w:rsidRPr="00A225C2" w:rsidRDefault="0099694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Prototip korisničkog interfejsa</w:t>
            </w:r>
          </w:p>
        </w:tc>
        <w:tc>
          <w:tcPr>
            <w:tcW w:w="2195" w:type="dxa"/>
          </w:tcPr>
          <w:p w14:paraId="755F1233" w14:textId="77777777" w:rsidR="002343C5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Razjašnjavanje arhitekturnih nedoumica</w:t>
            </w:r>
            <w:r w:rsidR="002343C5" w:rsidRPr="00A225C2">
              <w:rPr>
                <w:lang w:val="sr-Latn-RS"/>
              </w:rPr>
              <w:t>.</w:t>
            </w:r>
          </w:p>
          <w:p w14:paraId="5B4A2DD4" w14:textId="77777777" w:rsidR="002343C5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Ublažavanje tehničkih rizika</w:t>
            </w:r>
            <w:r w:rsidR="002343C5" w:rsidRPr="00A225C2">
              <w:rPr>
                <w:lang w:val="sr-Latn-RS"/>
              </w:rPr>
              <w:t>.</w:t>
            </w:r>
          </w:p>
          <w:p w14:paraId="47CD0F3B" w14:textId="77777777" w:rsidR="002343C5" w:rsidRPr="00A225C2" w:rsidRDefault="000F5EE8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Rano dobijanje prototipa koji može biti ocenjen od strane korisnika</w:t>
            </w:r>
            <w:r w:rsidR="002343C5" w:rsidRPr="00A225C2">
              <w:rPr>
                <w:lang w:val="sr-Latn-RS"/>
              </w:rPr>
              <w:t>.</w:t>
            </w:r>
          </w:p>
        </w:tc>
      </w:tr>
      <w:tr w:rsidR="00A355DD" w:rsidRPr="00A225C2" w14:paraId="286F09EF" w14:textId="77777777">
        <w:tc>
          <w:tcPr>
            <w:tcW w:w="1350" w:type="dxa"/>
            <w:vMerge w:val="restart"/>
          </w:tcPr>
          <w:p w14:paraId="21F5E4B6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Izrada</w:t>
            </w:r>
          </w:p>
        </w:tc>
        <w:tc>
          <w:tcPr>
            <w:tcW w:w="1350" w:type="dxa"/>
          </w:tcPr>
          <w:p w14:paraId="7153EA23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I1 Iteracija – Razvoj beta verzija</w:t>
            </w:r>
          </w:p>
        </w:tc>
        <w:tc>
          <w:tcPr>
            <w:tcW w:w="1967" w:type="dxa"/>
          </w:tcPr>
          <w:p w14:paraId="3B4A409E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Implementacija i testiranje beta verzije.</w:t>
            </w:r>
          </w:p>
        </w:tc>
        <w:tc>
          <w:tcPr>
            <w:tcW w:w="1559" w:type="dxa"/>
          </w:tcPr>
          <w:p w14:paraId="2A9DC9A3" w14:textId="77777777" w:rsidR="00A355DD" w:rsidRPr="00A225C2" w:rsidRDefault="00A355D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Detaljni projekat</w:t>
            </w:r>
          </w:p>
          <w:p w14:paraId="024D3CB3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 xml:space="preserve">Beta verzija </w:t>
            </w:r>
          </w:p>
          <w:p w14:paraId="681E4144" w14:textId="77777777" w:rsidR="00A355DD" w:rsidRPr="00A225C2" w:rsidRDefault="00A355D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Plan testiranja</w:t>
            </w:r>
          </w:p>
        </w:tc>
        <w:tc>
          <w:tcPr>
            <w:tcW w:w="2195" w:type="dxa"/>
          </w:tcPr>
          <w:p w14:paraId="6BBACE48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Implementacija svih ključnih funkcionalnosti u beta verziji.</w:t>
            </w:r>
          </w:p>
          <w:p w14:paraId="7888854E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Dobijanje povratne reakcije od korisnika pre implementacije konačne verzije.</w:t>
            </w:r>
          </w:p>
        </w:tc>
      </w:tr>
      <w:tr w:rsidR="00A355DD" w:rsidRPr="00A225C2" w14:paraId="2AE3A79A" w14:textId="77777777">
        <w:tc>
          <w:tcPr>
            <w:tcW w:w="1350" w:type="dxa"/>
            <w:vMerge/>
          </w:tcPr>
          <w:p w14:paraId="46DCCE65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</w:p>
        </w:tc>
        <w:tc>
          <w:tcPr>
            <w:tcW w:w="1350" w:type="dxa"/>
          </w:tcPr>
          <w:p w14:paraId="1FE6D7DA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I2 Iteracija – Razvoj konačne verzije</w:t>
            </w:r>
          </w:p>
        </w:tc>
        <w:tc>
          <w:tcPr>
            <w:tcW w:w="1967" w:type="dxa"/>
          </w:tcPr>
          <w:p w14:paraId="75F393E5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Implementacija preostalih slučajeva korišćenja i ispravka grešaka i nedostataka uočenih u beta verziji.</w:t>
            </w:r>
          </w:p>
          <w:p w14:paraId="1C7D9FE5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Razvoj konačne verzije.</w:t>
            </w:r>
          </w:p>
        </w:tc>
        <w:tc>
          <w:tcPr>
            <w:tcW w:w="1559" w:type="dxa"/>
          </w:tcPr>
          <w:p w14:paraId="1A6BD6A8" w14:textId="77777777" w:rsidR="00A355DD" w:rsidRPr="00A225C2" w:rsidRDefault="00A355DD" w:rsidP="0099694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Izveštaj o testiranju</w:t>
            </w:r>
          </w:p>
          <w:p w14:paraId="3616A2EE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Konačna verzija</w:t>
            </w:r>
          </w:p>
        </w:tc>
        <w:tc>
          <w:tcPr>
            <w:tcW w:w="2195" w:type="dxa"/>
          </w:tcPr>
          <w:p w14:paraId="1D754B45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Softver ocenjen od strane korisnika.</w:t>
            </w:r>
          </w:p>
          <w:p w14:paraId="37D5627E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Visok nivo kvaliteta proizvoda.</w:t>
            </w:r>
          </w:p>
          <w:p w14:paraId="1030601B" w14:textId="77777777" w:rsidR="00A355DD" w:rsidRPr="00A225C2" w:rsidRDefault="00A355D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Umanjenje verovatnoće pojave greški.</w:t>
            </w:r>
          </w:p>
        </w:tc>
      </w:tr>
      <w:tr w:rsidR="002343C5" w:rsidRPr="00A225C2" w14:paraId="18653799" w14:textId="77777777">
        <w:tc>
          <w:tcPr>
            <w:tcW w:w="1350" w:type="dxa"/>
          </w:tcPr>
          <w:p w14:paraId="7AA196D5" w14:textId="77777777" w:rsidR="002343C5" w:rsidRPr="00A225C2" w:rsidRDefault="0024759A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Okončanje</w:t>
            </w:r>
          </w:p>
        </w:tc>
        <w:tc>
          <w:tcPr>
            <w:tcW w:w="1350" w:type="dxa"/>
          </w:tcPr>
          <w:p w14:paraId="24246C0E" w14:textId="77777777" w:rsidR="002343C5" w:rsidRPr="00A225C2" w:rsidRDefault="00151CDF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F</w:t>
            </w:r>
            <w:r w:rsidR="002343C5" w:rsidRPr="00A225C2">
              <w:rPr>
                <w:lang w:val="sr-Latn-RS"/>
              </w:rPr>
              <w:t>1 Itera</w:t>
            </w:r>
            <w:r w:rsidRPr="00A225C2">
              <w:rPr>
                <w:lang w:val="sr-Latn-RS"/>
              </w:rPr>
              <w:t>cija</w:t>
            </w:r>
            <w:r w:rsidR="002343C5" w:rsidRPr="00A225C2">
              <w:rPr>
                <w:lang w:val="sr-Latn-RS"/>
              </w:rPr>
              <w:t xml:space="preserve"> – </w:t>
            </w:r>
            <w:r w:rsidRPr="00A225C2">
              <w:rPr>
                <w:lang w:val="sr-Latn-RS"/>
              </w:rPr>
              <w:t>Izlazak proizvoda</w:t>
            </w:r>
          </w:p>
        </w:tc>
        <w:tc>
          <w:tcPr>
            <w:tcW w:w="1967" w:type="dxa"/>
          </w:tcPr>
          <w:p w14:paraId="24522689" w14:textId="77777777" w:rsidR="002343C5" w:rsidRPr="00A225C2" w:rsidRDefault="0099694D">
            <w:pPr>
              <w:pStyle w:val="BodyText"/>
              <w:ind w:left="0"/>
              <w:rPr>
                <w:lang w:val="sr-Latn-RS"/>
              </w:rPr>
            </w:pPr>
            <w:r w:rsidRPr="00A225C2">
              <w:rPr>
                <w:lang w:val="sr-Latn-RS"/>
              </w:rPr>
              <w:t>Priprema pratećeg materijala, distribuiranje i instalacija sistema</w:t>
            </w:r>
            <w:r w:rsidR="002343C5" w:rsidRPr="00A225C2">
              <w:rPr>
                <w:lang w:val="sr-Latn-RS"/>
              </w:rPr>
              <w:t>.</w:t>
            </w:r>
          </w:p>
        </w:tc>
        <w:tc>
          <w:tcPr>
            <w:tcW w:w="1559" w:type="dxa"/>
          </w:tcPr>
          <w:p w14:paraId="7E9D1A40" w14:textId="77777777" w:rsidR="002343C5" w:rsidRPr="00A225C2" w:rsidRDefault="0099694D">
            <w:pPr>
              <w:pStyle w:val="BodyText"/>
              <w:ind w:left="0"/>
              <w:rPr>
                <w:b/>
                <w:lang w:val="sr-Latn-RS"/>
              </w:rPr>
            </w:pPr>
            <w:r w:rsidRPr="00A225C2">
              <w:rPr>
                <w:b/>
                <w:lang w:val="sr-Latn-RS"/>
              </w:rPr>
              <w:t>Proizvod</w:t>
            </w:r>
          </w:p>
        </w:tc>
        <w:tc>
          <w:tcPr>
            <w:tcW w:w="2195" w:type="dxa"/>
          </w:tcPr>
          <w:p w14:paraId="6C050A33" w14:textId="77777777" w:rsidR="002343C5" w:rsidRPr="00A225C2" w:rsidRDefault="002343C5">
            <w:pPr>
              <w:pStyle w:val="BodyText"/>
              <w:ind w:left="0"/>
              <w:rPr>
                <w:lang w:val="sr-Latn-RS"/>
              </w:rPr>
            </w:pPr>
          </w:p>
        </w:tc>
      </w:tr>
    </w:tbl>
    <w:p w14:paraId="7E129FCD" w14:textId="77777777" w:rsidR="002343C5" w:rsidRPr="00A225C2" w:rsidRDefault="002343C5">
      <w:pPr>
        <w:pStyle w:val="BodyText"/>
        <w:rPr>
          <w:lang w:val="sr-Latn-RS"/>
        </w:rPr>
      </w:pPr>
    </w:p>
    <w:p w14:paraId="2B8976A8" w14:textId="77777777" w:rsidR="002343C5" w:rsidRPr="00A225C2" w:rsidRDefault="0046548E">
      <w:pPr>
        <w:pStyle w:val="Heading1"/>
        <w:rPr>
          <w:i/>
          <w:lang w:val="sr-Latn-RS"/>
        </w:rPr>
      </w:pPr>
      <w:bookmarkStart w:id="6" w:name="_Toc161606907"/>
      <w:r w:rsidRPr="00A225C2">
        <w:rPr>
          <w:lang w:val="sr-Latn-RS"/>
        </w:rPr>
        <w:t>Verzije</w:t>
      </w:r>
      <w:bookmarkEnd w:id="6"/>
    </w:p>
    <w:p w14:paraId="5399D62F" w14:textId="77777777" w:rsidR="002343C5" w:rsidRPr="00A225C2" w:rsidRDefault="0046548E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Predloženi plan zahteva izdavanje </w:t>
      </w:r>
      <w:r w:rsidR="005430FA" w:rsidRPr="00A225C2">
        <w:rPr>
          <w:lang w:val="sr-Latn-RS"/>
        </w:rPr>
        <w:t>jedne</w:t>
      </w:r>
      <w:r w:rsidRPr="00A225C2">
        <w:rPr>
          <w:lang w:val="sr-Latn-RS"/>
        </w:rPr>
        <w:t xml:space="preserve"> verzije softvera koji se razvija. Pretpostavlja se da će se planirani sadržaj verzij</w:t>
      </w:r>
      <w:r w:rsidR="005430FA" w:rsidRPr="00A225C2">
        <w:rPr>
          <w:lang w:val="sr-Latn-RS"/>
        </w:rPr>
        <w:t>e</w:t>
      </w:r>
      <w:r w:rsidRPr="00A225C2">
        <w:rPr>
          <w:lang w:val="sr-Latn-RS"/>
        </w:rPr>
        <w:t xml:space="preserve"> menjati u toku rada na projektu. Vodiće se računa i o definisanom prioritetu funkcionalnosti. </w:t>
      </w:r>
    </w:p>
    <w:p w14:paraId="4FBAAA08" w14:textId="77777777" w:rsidR="002343C5" w:rsidRPr="00A225C2" w:rsidRDefault="005430FA">
      <w:pPr>
        <w:pStyle w:val="BodyText"/>
        <w:rPr>
          <w:lang w:val="sr-Latn-RS"/>
        </w:rPr>
      </w:pPr>
      <w:r w:rsidRPr="00A225C2">
        <w:rPr>
          <w:lang w:val="sr-Latn-RS"/>
        </w:rPr>
        <w:t>Pre konačne verzije biće izdata beta verzija koja će biti dostavljena korisnicima na ispitivanje.</w:t>
      </w:r>
    </w:p>
    <w:p w14:paraId="4719D065" w14:textId="77777777" w:rsidR="002343C5" w:rsidRPr="00A225C2" w:rsidRDefault="00495821">
      <w:pPr>
        <w:pStyle w:val="Heading1"/>
        <w:rPr>
          <w:lang w:val="sr-Latn-RS"/>
        </w:rPr>
      </w:pPr>
      <w:bookmarkStart w:id="7" w:name="_Toc161606908"/>
      <w:r w:rsidRPr="00A225C2">
        <w:rPr>
          <w:lang w:val="sr-Latn-RS"/>
        </w:rPr>
        <w:t>Plan korišćenja resursa</w:t>
      </w:r>
      <w:bookmarkEnd w:id="7"/>
    </w:p>
    <w:p w14:paraId="445C8437" w14:textId="77777777" w:rsidR="002343C5" w:rsidRPr="00A225C2" w:rsidRDefault="00495821">
      <w:pPr>
        <w:pStyle w:val="Heading2"/>
        <w:widowControl/>
        <w:rPr>
          <w:lang w:val="sr-Latn-RS"/>
        </w:rPr>
      </w:pPr>
      <w:bookmarkStart w:id="8" w:name="_Toc161606909"/>
      <w:r w:rsidRPr="00A225C2">
        <w:rPr>
          <w:lang w:val="sr-Latn-RS"/>
        </w:rPr>
        <w:t>Organizaciona struktura</w:t>
      </w:r>
      <w:bookmarkEnd w:id="8"/>
    </w:p>
    <w:p w14:paraId="2C48FD6F" w14:textId="77777777" w:rsidR="002343C5" w:rsidRPr="00A225C2" w:rsidRDefault="00495821">
      <w:pPr>
        <w:pStyle w:val="BodyText"/>
        <w:rPr>
          <w:lang w:val="sr-Latn-RS"/>
        </w:rPr>
      </w:pPr>
      <w:r w:rsidRPr="00A225C2">
        <w:rPr>
          <w:lang w:val="sr-Latn-RS"/>
        </w:rPr>
        <w:t>O</w:t>
      </w:r>
      <w:r w:rsidR="00C4723D" w:rsidRPr="00A225C2">
        <w:rPr>
          <w:lang w:val="sr-Latn-RS"/>
        </w:rPr>
        <w:t>rganizaciona struktura ljuds</w:t>
      </w:r>
      <w:r w:rsidR="00B657EC" w:rsidRPr="00A225C2">
        <w:rPr>
          <w:lang w:val="sr-Latn-RS"/>
        </w:rPr>
        <w:t>tv</w:t>
      </w:r>
      <w:r w:rsidR="00C4723D" w:rsidRPr="00A225C2">
        <w:rPr>
          <w:lang w:val="sr-Latn-RS"/>
        </w:rPr>
        <w:t xml:space="preserve">a angažovanog na </w:t>
      </w:r>
      <w:r w:rsidRPr="00A225C2">
        <w:rPr>
          <w:lang w:val="sr-Latn-RS"/>
        </w:rPr>
        <w:t>projekt</w:t>
      </w:r>
      <w:r w:rsidR="00C4723D" w:rsidRPr="00A225C2">
        <w:rPr>
          <w:lang w:val="sr-Latn-RS"/>
        </w:rPr>
        <w:t>u</w:t>
      </w:r>
      <w:r w:rsidRPr="00A225C2">
        <w:rPr>
          <w:lang w:val="sr-Latn-RS"/>
        </w:rPr>
        <w:t xml:space="preserve"> prikazana je na sledećem grafikonu:</w:t>
      </w:r>
    </w:p>
    <w:p w14:paraId="072F61CC" w14:textId="0E6DDF89" w:rsidR="00C4723D" w:rsidRPr="00A225C2" w:rsidRDefault="005732EF" w:rsidP="00C4723D">
      <w:pPr>
        <w:pStyle w:val="BodyText"/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8253EEC" wp14:editId="414DF1AB">
            <wp:extent cx="5074920" cy="2007870"/>
            <wp:effectExtent l="0" t="0" r="0" b="0"/>
            <wp:docPr id="130186626" name="Picture 1" descr="A diagram of a geolo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6626" name="Picture 1" descr="A diagram of a geolo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3C0" w14:textId="77777777" w:rsidR="002343C5" w:rsidRPr="00A225C2" w:rsidRDefault="00C4723D">
      <w:pPr>
        <w:pStyle w:val="Heading2"/>
        <w:widowControl/>
        <w:rPr>
          <w:lang w:val="sr-Latn-RS"/>
        </w:rPr>
      </w:pPr>
      <w:bookmarkStart w:id="9" w:name="_Toc161606910"/>
      <w:r w:rsidRPr="00A225C2">
        <w:rPr>
          <w:lang w:val="sr-Latn-RS"/>
        </w:rPr>
        <w:t>Kadrovska politika</w:t>
      </w:r>
      <w:bookmarkEnd w:id="9"/>
    </w:p>
    <w:p w14:paraId="61B05FC5" w14:textId="7309C157" w:rsidR="002343C5" w:rsidRPr="00A225C2" w:rsidRDefault="00C4723D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Osobe identifikovane na organizacionom grafikonu u odeljku 8.1 čine tim koji će razvijati projekat </w:t>
      </w:r>
      <w:r w:rsidR="00AF7B58">
        <w:rPr>
          <w:lang w:val="sr-Latn-RS"/>
        </w:rPr>
        <w:t>BioTS</w:t>
      </w:r>
      <w:r w:rsidRPr="00A225C2">
        <w:rPr>
          <w:lang w:val="sr-Latn-RS"/>
        </w:rPr>
        <w:t xml:space="preserve">. Projektni tim se neće menjati </w:t>
      </w:r>
      <w:r w:rsidR="00574004" w:rsidRPr="00A225C2">
        <w:rPr>
          <w:lang w:val="sr-Latn-RS"/>
        </w:rPr>
        <w:t>u toku realizacije projekta.</w:t>
      </w:r>
    </w:p>
    <w:p w14:paraId="4656EC4C" w14:textId="77777777" w:rsidR="002343C5" w:rsidRPr="00A225C2" w:rsidRDefault="00574004">
      <w:pPr>
        <w:pStyle w:val="Heading2"/>
        <w:widowControl/>
        <w:rPr>
          <w:lang w:val="sr-Latn-RS"/>
        </w:rPr>
      </w:pPr>
      <w:bookmarkStart w:id="10" w:name="_Toc161606911"/>
      <w:r w:rsidRPr="00A225C2">
        <w:rPr>
          <w:lang w:val="sr-Latn-RS"/>
        </w:rPr>
        <w:t>Plan obuke</w:t>
      </w:r>
      <w:bookmarkEnd w:id="10"/>
    </w:p>
    <w:p w14:paraId="0FB3F063" w14:textId="60B590E3" w:rsidR="002343C5" w:rsidRPr="00A225C2" w:rsidRDefault="00574004">
      <w:pPr>
        <w:pStyle w:val="BodyText"/>
        <w:rPr>
          <w:lang w:val="sr-Latn-RS"/>
        </w:rPr>
      </w:pPr>
      <w:r w:rsidRPr="00A225C2">
        <w:rPr>
          <w:lang w:val="sr-Latn-RS"/>
        </w:rPr>
        <w:t>Za projektni tim će biti organizovana obuka iz sledećih oblasti</w:t>
      </w:r>
      <w:r w:rsidR="00AF7B58">
        <w:rPr>
          <w:lang w:val="sr-Latn-RS"/>
        </w:rPr>
        <w:t>, u vidu online kurseva</w:t>
      </w:r>
      <w:r w:rsidRPr="00A225C2">
        <w:rPr>
          <w:lang w:val="sr-Latn-RS"/>
        </w:rPr>
        <w:t>:</w:t>
      </w:r>
    </w:p>
    <w:p w14:paraId="0519B21A" w14:textId="02A9B684" w:rsidR="002343C5" w:rsidRDefault="00AF7B5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Usavršavanje web programiranja u ASP .NET tehnologiji</w:t>
      </w:r>
    </w:p>
    <w:p w14:paraId="05533F27" w14:textId="1F14EAD1" w:rsidR="00AF7B58" w:rsidRPr="00A225C2" w:rsidRDefault="00AF7B5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Usavršavanje web programirannja i dizajna koristeći React</w:t>
      </w:r>
    </w:p>
    <w:p w14:paraId="45D24266" w14:textId="183AD773" w:rsidR="002343C5" w:rsidRPr="00A225C2" w:rsidRDefault="00AF7B5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>
        <w:rPr>
          <w:lang w:val="sr-Latn-RS"/>
        </w:rPr>
        <w:t>Manipulacija geolokacijskim podacima</w:t>
      </w:r>
    </w:p>
    <w:p w14:paraId="2E4A0A50" w14:textId="58B01505" w:rsidR="002343C5" w:rsidRPr="00A225C2" w:rsidRDefault="00AF7B58">
      <w:pPr>
        <w:pStyle w:val="BodyText"/>
        <w:rPr>
          <w:lang w:val="sr-Latn-RS"/>
        </w:rPr>
      </w:pPr>
      <w:r>
        <w:rPr>
          <w:lang w:val="sr-Latn-RS"/>
        </w:rPr>
        <w:t>Članovi tima su započeli sa potrebnim kursevima i pre prve faze. Poslednji kurs bi trebalo da bude realizovan u toku faze izrade.</w:t>
      </w:r>
    </w:p>
    <w:p w14:paraId="697A6EEF" w14:textId="77777777" w:rsidR="002343C5" w:rsidRPr="00A225C2" w:rsidRDefault="00422B0E">
      <w:pPr>
        <w:pStyle w:val="Heading1"/>
        <w:rPr>
          <w:lang w:val="sr-Latn-RS"/>
        </w:rPr>
      </w:pPr>
      <w:bookmarkStart w:id="11" w:name="_Toc161606912"/>
      <w:r w:rsidRPr="00A225C2">
        <w:rPr>
          <w:lang w:val="sr-Latn-RS"/>
        </w:rPr>
        <w:t>Cena realizacije projekta</w:t>
      </w:r>
      <w:bookmarkEnd w:id="11"/>
    </w:p>
    <w:p w14:paraId="18FEB8CB" w14:textId="77777777" w:rsidR="00FD0ACA" w:rsidRPr="00A225C2" w:rsidRDefault="00FD0ACA">
      <w:pPr>
        <w:pStyle w:val="BodyText"/>
        <w:rPr>
          <w:lang w:val="sr-Latn-RS"/>
        </w:rPr>
      </w:pPr>
      <w:r w:rsidRPr="00A225C2">
        <w:rPr>
          <w:lang w:val="sr-Latn-RS"/>
        </w:rPr>
        <w:t xml:space="preserve">Budžet definisan za projekat na osnovu preliminarnih procena </w:t>
      </w:r>
      <w:r w:rsidR="00B75D52" w:rsidRPr="00A225C2">
        <w:rPr>
          <w:lang w:val="sr-Latn-R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A225C2" w14:paraId="57C56525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7F0401C8" w14:textId="3F62F09C" w:rsidR="00870F50" w:rsidRPr="00A225C2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 xml:space="preserve">Budžet projekta </w:t>
            </w:r>
            <w:r w:rsidR="00846162">
              <w:rPr>
                <w:b/>
                <w:bCs/>
                <w:lang w:val="sr-Latn-RS"/>
              </w:rPr>
              <w:t>BioTS</w:t>
            </w:r>
            <w:r w:rsidR="007E1F8E" w:rsidRPr="00A225C2">
              <w:rPr>
                <w:b/>
                <w:bCs/>
                <w:lang w:val="sr-Latn-RS"/>
              </w:rPr>
              <w:t xml:space="preserve"> (primer)</w:t>
            </w:r>
          </w:p>
        </w:tc>
      </w:tr>
      <w:tr w:rsidR="00870F50" w:rsidRPr="00A225C2" w14:paraId="542FEF3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6104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6BA42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61C27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2DAC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029F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68D2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31A911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870F50" w:rsidRPr="00A225C2" w14:paraId="1AABA63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88BA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2B034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EA49E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E0030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5A138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Cena</w:t>
            </w:r>
          </w:p>
        </w:tc>
      </w:tr>
      <w:tr w:rsidR="00870F50" w:rsidRPr="00A225C2" w14:paraId="45D6B5D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5529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E70A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4CE79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1D1F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4901086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16,000.00 Din.</w:t>
            </w:r>
          </w:p>
        </w:tc>
      </w:tr>
      <w:tr w:rsidR="00870F50" w:rsidRPr="00A225C2" w14:paraId="2A49A1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A54F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B58FB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184AD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BC57B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E23B0FD" w14:textId="754588FA" w:rsidR="00870F50" w:rsidRPr="00A225C2" w:rsidRDefault="00757462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870F50" w:rsidRPr="00A225C2">
              <w:rPr>
                <w:lang w:val="sr-Latn-RS"/>
              </w:rPr>
              <w:t>5,600.00 Din.</w:t>
            </w:r>
          </w:p>
        </w:tc>
      </w:tr>
      <w:tr w:rsidR="00870F50" w:rsidRPr="00A225C2" w14:paraId="4BE0F00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E7E3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DAD8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6AC78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359A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DD412C4" w14:textId="48C4D237" w:rsidR="00870F50" w:rsidRPr="00A225C2" w:rsidRDefault="00757462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>
              <w:rPr>
                <w:lang w:val="sr-Latn-RS"/>
              </w:rPr>
              <w:t>7</w:t>
            </w:r>
            <w:r w:rsidR="00870F50" w:rsidRPr="00A225C2">
              <w:rPr>
                <w:lang w:val="sr-Latn-RS"/>
              </w:rPr>
              <w:t>0,000.00 Din.</w:t>
            </w:r>
          </w:p>
        </w:tc>
      </w:tr>
      <w:tr w:rsidR="00870F50" w:rsidRPr="00A225C2" w14:paraId="0CFEA3F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40127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8CDDC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065D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0D4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74416C" w14:textId="19B5C7F9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1</w:t>
            </w:r>
            <w:r w:rsidR="00757462">
              <w:rPr>
                <w:lang w:val="sr-Latn-RS"/>
              </w:rPr>
              <w:t>8</w:t>
            </w:r>
            <w:r w:rsidRPr="00A225C2">
              <w:rPr>
                <w:lang w:val="sr-Latn-RS"/>
              </w:rPr>
              <w:t>,</w:t>
            </w:r>
            <w:r w:rsidR="00757462">
              <w:rPr>
                <w:lang w:val="sr-Latn-RS"/>
              </w:rPr>
              <w:t>4</w:t>
            </w:r>
            <w:r w:rsidRPr="00A225C2">
              <w:rPr>
                <w:lang w:val="sr-Latn-RS"/>
              </w:rPr>
              <w:t>00.00 Din.</w:t>
            </w:r>
          </w:p>
        </w:tc>
      </w:tr>
      <w:tr w:rsidR="00870F50" w:rsidRPr="00A225C2" w14:paraId="4D3D8BA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57C33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A63DA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58C4B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53FAE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CC574A" w14:textId="2149A8FC" w:rsidR="00870F50" w:rsidRPr="00A225C2" w:rsidRDefault="00757462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>
              <w:rPr>
                <w:lang w:val="sr-Latn-RS"/>
              </w:rPr>
              <w:t>0</w:t>
            </w:r>
            <w:r w:rsidR="00870F50" w:rsidRPr="00A225C2">
              <w:rPr>
                <w:lang w:val="sr-Latn-RS"/>
              </w:rPr>
              <w:t>.00 Din.</w:t>
            </w:r>
          </w:p>
        </w:tc>
      </w:tr>
      <w:tr w:rsidR="00870F50" w:rsidRPr="00A225C2" w14:paraId="608B0DA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32A0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F6C3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82E03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RS"/>
              </w:rPr>
            </w:pPr>
            <w:r w:rsidRPr="00A225C2">
              <w:rPr>
                <w:i/>
                <w:iCs/>
                <w:lang w:val="sr-Latn-R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F85E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9E85E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0643D28" w14:textId="57E7DF23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1</w:t>
            </w:r>
            <w:r w:rsidR="00757462">
              <w:rPr>
                <w:lang w:val="sr-Latn-RS"/>
              </w:rPr>
              <w:t>4</w:t>
            </w:r>
            <w:r w:rsidRPr="00A225C2">
              <w:rPr>
                <w:lang w:val="sr-Latn-RS"/>
              </w:rPr>
              <w:t>0,000.00 Din.</w:t>
            </w:r>
          </w:p>
        </w:tc>
      </w:tr>
      <w:tr w:rsidR="00870F50" w:rsidRPr="00A225C2" w14:paraId="274E629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7D5F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8998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6DBB7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79EC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22DA9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2973DA" w14:textId="3762F7D6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2</w:t>
            </w:r>
            <w:r w:rsidR="00757462">
              <w:rPr>
                <w:lang w:val="sr-Latn-RS"/>
              </w:rPr>
              <w:t>7</w:t>
            </w:r>
            <w:r w:rsidRPr="00A225C2">
              <w:rPr>
                <w:lang w:val="sr-Latn-RS"/>
              </w:rPr>
              <w:t>0,000.00 Din.</w:t>
            </w:r>
          </w:p>
        </w:tc>
      </w:tr>
      <w:tr w:rsidR="00870F50" w:rsidRPr="00A225C2" w14:paraId="61CB5F3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9000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2660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10CC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3B1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9A02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2B39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C182F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</w:tr>
      <w:tr w:rsidR="00870F50" w:rsidRPr="00A225C2" w14:paraId="6A4CC2D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1382B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4AC60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5C82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C3B9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D6C4E8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0.00 Din.</w:t>
            </w:r>
          </w:p>
        </w:tc>
      </w:tr>
      <w:tr w:rsidR="00870F50" w:rsidRPr="00A225C2" w14:paraId="4511161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B5B5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B088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2A4D7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AB3B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F5E05CB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0.00 Din.</w:t>
            </w:r>
          </w:p>
        </w:tc>
      </w:tr>
      <w:tr w:rsidR="00870F50" w:rsidRPr="00A225C2" w14:paraId="217B45B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2B1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92169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3AB1D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835A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FEF1166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1,000.00 Din.</w:t>
            </w:r>
          </w:p>
        </w:tc>
      </w:tr>
      <w:tr w:rsidR="00870F50" w:rsidRPr="00A225C2" w14:paraId="3CBAD0C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DE774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5178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51780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3417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838CBB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3,000.00 Din.</w:t>
            </w:r>
          </w:p>
        </w:tc>
      </w:tr>
      <w:tr w:rsidR="00870F50" w:rsidRPr="00A225C2" w14:paraId="473069D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74863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0FAB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  <w:r w:rsidRPr="00A225C2">
              <w:rPr>
                <w:lang w:val="sr-Latn-R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F4F3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FD4AB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8E611D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2,000.00 Din.</w:t>
            </w:r>
          </w:p>
        </w:tc>
      </w:tr>
      <w:tr w:rsidR="00870F50" w:rsidRPr="00A225C2" w14:paraId="1AA263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8E81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DBBA4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435E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4C904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08015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58E9979" w14:textId="77777777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6,000.00 Din.</w:t>
            </w:r>
          </w:p>
        </w:tc>
      </w:tr>
      <w:tr w:rsidR="00870F50" w:rsidRPr="00A225C2" w14:paraId="6B7E1708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181E4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10316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0351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2765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3F673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6EBF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B3F6E7B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RS"/>
              </w:rPr>
            </w:pPr>
          </w:p>
        </w:tc>
      </w:tr>
      <w:tr w:rsidR="00870F50" w:rsidRPr="00A225C2" w14:paraId="1CB7F0D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F469081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12295C8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6D8E93C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785287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lang w:val="sr-Latn-R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502D392" w14:textId="77777777" w:rsidR="00870F50" w:rsidRPr="00A225C2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RS"/>
              </w:rPr>
            </w:pPr>
            <w:r w:rsidRPr="00A225C2">
              <w:rPr>
                <w:b/>
                <w:bCs/>
                <w:lang w:val="sr-Latn-R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87B494E" w14:textId="091CBF69" w:rsidR="00870F50" w:rsidRPr="00A225C2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RS"/>
              </w:rPr>
            </w:pPr>
            <w:r w:rsidRPr="00A225C2">
              <w:rPr>
                <w:lang w:val="sr-Latn-RS"/>
              </w:rPr>
              <w:t>2</w:t>
            </w:r>
            <w:r w:rsidR="000047B5">
              <w:rPr>
                <w:lang w:val="sr-Latn-RS"/>
              </w:rPr>
              <w:t>7</w:t>
            </w:r>
            <w:r w:rsidRPr="00A225C2">
              <w:rPr>
                <w:lang w:val="sr-Latn-RS"/>
              </w:rPr>
              <w:t>6,000.00 Din.</w:t>
            </w:r>
          </w:p>
        </w:tc>
      </w:tr>
    </w:tbl>
    <w:p w14:paraId="579ED765" w14:textId="77777777" w:rsidR="002343C5" w:rsidRPr="00A225C2" w:rsidRDefault="002343C5">
      <w:pPr>
        <w:pStyle w:val="BodyText"/>
        <w:rPr>
          <w:lang w:val="sr-Latn-RS"/>
        </w:rPr>
      </w:pPr>
    </w:p>
    <w:sectPr w:rsidR="002343C5" w:rsidRPr="00A225C2" w:rsidSect="00DC5AC7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FAC2B" w14:textId="77777777" w:rsidR="00DC5AC7" w:rsidRDefault="00DC5AC7">
      <w:r>
        <w:separator/>
      </w:r>
    </w:p>
  </w:endnote>
  <w:endnote w:type="continuationSeparator" w:id="0">
    <w:p w14:paraId="3505FE3C" w14:textId="77777777" w:rsidR="00DC5AC7" w:rsidRDefault="00DC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DD1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930256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F7D4D61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0C13D80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1060FA0C" w14:textId="3B512DD6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846162">
            <w:rPr>
              <w:lang w:val="sr-Latn-CS"/>
            </w:rPr>
            <w:t>VADevelopment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846162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736547B8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550E30EB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F27C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04A4" w14:textId="77777777" w:rsidR="00DC5AC7" w:rsidRDefault="00DC5AC7">
      <w:r>
        <w:separator/>
      </w:r>
    </w:p>
  </w:footnote>
  <w:footnote w:type="continuationSeparator" w:id="0">
    <w:p w14:paraId="601EF7FC" w14:textId="77777777" w:rsidR="00DC5AC7" w:rsidRDefault="00DC5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BF7B" w14:textId="77777777" w:rsidR="002343C5" w:rsidRDefault="002343C5">
    <w:pPr>
      <w:rPr>
        <w:sz w:val="24"/>
      </w:rPr>
    </w:pPr>
  </w:p>
  <w:p w14:paraId="3C6D9917" w14:textId="77777777" w:rsidR="002343C5" w:rsidRDefault="002343C5">
    <w:pPr>
      <w:pBdr>
        <w:top w:val="single" w:sz="6" w:space="1" w:color="auto"/>
      </w:pBdr>
      <w:rPr>
        <w:sz w:val="24"/>
      </w:rPr>
    </w:pPr>
  </w:p>
  <w:p w14:paraId="5396E52A" w14:textId="7FB5A700" w:rsidR="002343C5" w:rsidRPr="006F61C6" w:rsidRDefault="000C7C7B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VADevelopment</w:t>
    </w:r>
  </w:p>
  <w:p w14:paraId="5EE265FB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2E6F3357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5A74F4A" w14:textId="77777777">
      <w:tc>
        <w:tcPr>
          <w:tcW w:w="6379" w:type="dxa"/>
        </w:tcPr>
        <w:p w14:paraId="6A0DE16E" w14:textId="64178C48" w:rsidR="002343C5" w:rsidRPr="006D0694" w:rsidRDefault="00836A29">
          <w:pPr>
            <w:rPr>
              <w:lang w:val="sr-Latn-CS"/>
            </w:rPr>
          </w:pPr>
          <w:r>
            <w:rPr>
              <w:lang w:val="sr-Latn-CS"/>
            </w:rPr>
            <w:t>BioTS</w:t>
          </w:r>
        </w:p>
      </w:tc>
      <w:tc>
        <w:tcPr>
          <w:tcW w:w="2870" w:type="dxa"/>
        </w:tcPr>
        <w:p w14:paraId="318E2828" w14:textId="4A52D3E0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836A29">
            <w:rPr>
              <w:lang w:val="sr-Latn-CS"/>
            </w:rPr>
            <w:t>2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811E74D" w14:textId="77777777">
      <w:tc>
        <w:tcPr>
          <w:tcW w:w="6379" w:type="dxa"/>
        </w:tcPr>
        <w:p w14:paraId="6E998BAB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3900B65" w14:textId="25F3FFA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36A29">
            <w:rPr>
              <w:lang w:val="sr-Latn-CS"/>
            </w:rPr>
            <w:t>17</w:t>
          </w:r>
          <w:r w:rsidR="006F61C6" w:rsidRPr="006D0694">
            <w:rPr>
              <w:lang w:val="sr-Latn-CS"/>
            </w:rPr>
            <w:t>.03.20</w:t>
          </w:r>
          <w:r w:rsidR="00836A29">
            <w:rPr>
              <w:lang w:val="sr-Latn-CS"/>
            </w:rPr>
            <w:t>24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6DAC42E" w14:textId="77777777">
      <w:tc>
        <w:tcPr>
          <w:tcW w:w="9249" w:type="dxa"/>
          <w:gridSpan w:val="2"/>
        </w:tcPr>
        <w:p w14:paraId="01E34500" w14:textId="66A35168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836A29">
            <w:rPr>
              <w:lang w:val="sr-Latn-CS"/>
            </w:rPr>
            <w:t>BioTS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11A4CE84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5B8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970527">
    <w:abstractNumId w:val="0"/>
  </w:num>
  <w:num w:numId="2" w16cid:durableId="1465806210">
    <w:abstractNumId w:val="1"/>
  </w:num>
  <w:num w:numId="3" w16cid:durableId="1085105893">
    <w:abstractNumId w:val="2"/>
  </w:num>
  <w:num w:numId="4" w16cid:durableId="4328549">
    <w:abstractNumId w:val="11"/>
  </w:num>
  <w:num w:numId="5" w16cid:durableId="1540238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8925791">
    <w:abstractNumId w:val="3"/>
  </w:num>
  <w:num w:numId="7" w16cid:durableId="1109660840">
    <w:abstractNumId w:val="7"/>
  </w:num>
  <w:num w:numId="8" w16cid:durableId="13684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699797">
    <w:abstractNumId w:val="4"/>
  </w:num>
  <w:num w:numId="10" w16cid:durableId="1173564846">
    <w:abstractNumId w:val="8"/>
  </w:num>
  <w:num w:numId="11" w16cid:durableId="1465268937">
    <w:abstractNumId w:val="10"/>
  </w:num>
  <w:num w:numId="12" w16cid:durableId="2031027755">
    <w:abstractNumId w:val="9"/>
  </w:num>
  <w:num w:numId="13" w16cid:durableId="1394935881">
    <w:abstractNumId w:val="5"/>
  </w:num>
  <w:num w:numId="14" w16cid:durableId="1325742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047B5"/>
    <w:rsid w:val="000C7C7B"/>
    <w:rsid w:val="000F5EE8"/>
    <w:rsid w:val="00103833"/>
    <w:rsid w:val="00151CDF"/>
    <w:rsid w:val="00153B86"/>
    <w:rsid w:val="00157DAE"/>
    <w:rsid w:val="00173DC1"/>
    <w:rsid w:val="001B128E"/>
    <w:rsid w:val="001E287B"/>
    <w:rsid w:val="001E73D3"/>
    <w:rsid w:val="001F6798"/>
    <w:rsid w:val="00210E17"/>
    <w:rsid w:val="002343C5"/>
    <w:rsid w:val="0024759A"/>
    <w:rsid w:val="00257501"/>
    <w:rsid w:val="00260B17"/>
    <w:rsid w:val="003312BC"/>
    <w:rsid w:val="0035575C"/>
    <w:rsid w:val="00382BDE"/>
    <w:rsid w:val="00387292"/>
    <w:rsid w:val="003A4834"/>
    <w:rsid w:val="003C6C27"/>
    <w:rsid w:val="003D5CA3"/>
    <w:rsid w:val="003E416D"/>
    <w:rsid w:val="00404424"/>
    <w:rsid w:val="0041197E"/>
    <w:rsid w:val="00422B0E"/>
    <w:rsid w:val="004561C7"/>
    <w:rsid w:val="0046479A"/>
    <w:rsid w:val="0046548E"/>
    <w:rsid w:val="00490DC7"/>
    <w:rsid w:val="00495821"/>
    <w:rsid w:val="004A22E8"/>
    <w:rsid w:val="004E2F55"/>
    <w:rsid w:val="00525A35"/>
    <w:rsid w:val="0053248E"/>
    <w:rsid w:val="005430FA"/>
    <w:rsid w:val="00555767"/>
    <w:rsid w:val="005732EF"/>
    <w:rsid w:val="00574004"/>
    <w:rsid w:val="00577790"/>
    <w:rsid w:val="005A3FD1"/>
    <w:rsid w:val="005C41E5"/>
    <w:rsid w:val="005F3958"/>
    <w:rsid w:val="00614EF5"/>
    <w:rsid w:val="00624CA3"/>
    <w:rsid w:val="006509B9"/>
    <w:rsid w:val="006776CF"/>
    <w:rsid w:val="006D0694"/>
    <w:rsid w:val="006D41CE"/>
    <w:rsid w:val="006D702B"/>
    <w:rsid w:val="006E30ED"/>
    <w:rsid w:val="006F3B82"/>
    <w:rsid w:val="006F592B"/>
    <w:rsid w:val="006F61C6"/>
    <w:rsid w:val="00757462"/>
    <w:rsid w:val="007A2854"/>
    <w:rsid w:val="007E1F8E"/>
    <w:rsid w:val="0081471E"/>
    <w:rsid w:val="0082155B"/>
    <w:rsid w:val="00836A29"/>
    <w:rsid w:val="0084235B"/>
    <w:rsid w:val="00846162"/>
    <w:rsid w:val="00851B00"/>
    <w:rsid w:val="00863BBD"/>
    <w:rsid w:val="00870F50"/>
    <w:rsid w:val="00877308"/>
    <w:rsid w:val="008C126D"/>
    <w:rsid w:val="008C4FFA"/>
    <w:rsid w:val="008E3870"/>
    <w:rsid w:val="009207A8"/>
    <w:rsid w:val="0093054F"/>
    <w:rsid w:val="0099694D"/>
    <w:rsid w:val="009E150C"/>
    <w:rsid w:val="00A225C2"/>
    <w:rsid w:val="00A355DD"/>
    <w:rsid w:val="00A73660"/>
    <w:rsid w:val="00AA06E9"/>
    <w:rsid w:val="00AC06A4"/>
    <w:rsid w:val="00AF7B58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61EB1"/>
    <w:rsid w:val="00C70470"/>
    <w:rsid w:val="00C75DBE"/>
    <w:rsid w:val="00CA03AB"/>
    <w:rsid w:val="00CC420E"/>
    <w:rsid w:val="00CF694C"/>
    <w:rsid w:val="00D061F2"/>
    <w:rsid w:val="00D36260"/>
    <w:rsid w:val="00D97F08"/>
    <w:rsid w:val="00DB202C"/>
    <w:rsid w:val="00DC5AC7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56167"/>
  <w15:docId w15:val="{B6E8E3B7-F5E4-499C-BAEF-05D405E7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7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Vukan Taskov</cp:lastModifiedBy>
  <cp:revision>9</cp:revision>
  <cp:lastPrinted>1999-04-23T13:49:00Z</cp:lastPrinted>
  <dcterms:created xsi:type="dcterms:W3CDTF">2024-03-17T21:27:00Z</dcterms:created>
  <dcterms:modified xsi:type="dcterms:W3CDTF">2024-03-17T22:26:00Z</dcterms:modified>
</cp:coreProperties>
</file>